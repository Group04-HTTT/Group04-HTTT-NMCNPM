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C739" w14:textId="77777777" w:rsidR="007C47A5" w:rsidRDefault="00BE0575">
      <w:pPr>
        <w:pStyle w:val="Title"/>
        <w:jc w:val="right"/>
      </w:pPr>
      <w:r>
        <w:fldChar w:fldCharType="begin"/>
      </w:r>
      <w:r>
        <w:instrText xml:space="preserve"> SUBJECT  \* MERGEFORMAT </w:instrText>
      </w:r>
      <w:r>
        <w:fldChar w:fldCharType="separate"/>
      </w:r>
      <w:r w:rsidR="00CE0696">
        <w:t>&lt;Project Name&gt;</w:t>
      </w:r>
      <w:r>
        <w:fldChar w:fldCharType="end"/>
      </w:r>
    </w:p>
    <w:p w14:paraId="2A12C7D3" w14:textId="77777777" w:rsidR="007C47A5" w:rsidRDefault="004F2F81">
      <w:pPr>
        <w:pStyle w:val="Title"/>
        <w:jc w:val="right"/>
      </w:pPr>
      <w:r>
        <w:fldChar w:fldCharType="begin"/>
      </w:r>
      <w:r>
        <w:instrText xml:space="preserve"> TITLE  \* MERGEFORMAT </w:instrText>
      </w:r>
      <w:r>
        <w:fldChar w:fldCharType="separate"/>
      </w:r>
      <w:r w:rsidR="00CE0696">
        <w:t>Software Development Plan (Small Project)</w:t>
      </w:r>
      <w:r>
        <w:fldChar w:fldCharType="end"/>
      </w:r>
    </w:p>
    <w:p w14:paraId="2D88B5B5" w14:textId="77777777" w:rsidR="007C47A5" w:rsidRDefault="007C47A5">
      <w:pPr>
        <w:pStyle w:val="Title"/>
        <w:jc w:val="right"/>
        <w:rPr>
          <w:sz w:val="28"/>
        </w:rPr>
      </w:pPr>
      <w:r>
        <w:rPr>
          <w:sz w:val="28"/>
        </w:rPr>
        <w:t>Version &lt;1.0&gt;</w:t>
      </w:r>
    </w:p>
    <w:p w14:paraId="70AFA23D" w14:textId="77777777" w:rsidR="007C47A5" w:rsidRDefault="007C47A5">
      <w:pPr>
        <w:pStyle w:val="Title"/>
        <w:rPr>
          <w:sz w:val="28"/>
        </w:rPr>
      </w:pPr>
    </w:p>
    <w:p w14:paraId="1CEFF4ED" w14:textId="77777777" w:rsidR="007C47A5" w:rsidRDefault="007C47A5"/>
    <w:p w14:paraId="3C93D7D4" w14:textId="77777777"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ECBAE8B"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6F3CBC2" w14:textId="77777777" w:rsidR="007C47A5" w:rsidRDefault="007C47A5">
      <w:pPr>
        <w:pStyle w:val="BodyText"/>
      </w:pPr>
    </w:p>
    <w:p w14:paraId="41DCB355"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4AD8A642"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2994D93" w14:textId="77777777">
        <w:tc>
          <w:tcPr>
            <w:tcW w:w="2304" w:type="dxa"/>
          </w:tcPr>
          <w:p w14:paraId="746F1EC5" w14:textId="77777777" w:rsidR="007C47A5" w:rsidRDefault="007C47A5">
            <w:pPr>
              <w:pStyle w:val="Tabletext"/>
              <w:jc w:val="center"/>
              <w:rPr>
                <w:b/>
              </w:rPr>
            </w:pPr>
            <w:r>
              <w:rPr>
                <w:b/>
              </w:rPr>
              <w:t>Date</w:t>
            </w:r>
          </w:p>
        </w:tc>
        <w:tc>
          <w:tcPr>
            <w:tcW w:w="1152" w:type="dxa"/>
          </w:tcPr>
          <w:p w14:paraId="65FC61E0" w14:textId="77777777" w:rsidR="007C47A5" w:rsidRDefault="007C47A5">
            <w:pPr>
              <w:pStyle w:val="Tabletext"/>
              <w:jc w:val="center"/>
              <w:rPr>
                <w:b/>
              </w:rPr>
            </w:pPr>
            <w:r>
              <w:rPr>
                <w:b/>
              </w:rPr>
              <w:t>Version</w:t>
            </w:r>
          </w:p>
        </w:tc>
        <w:tc>
          <w:tcPr>
            <w:tcW w:w="3744" w:type="dxa"/>
          </w:tcPr>
          <w:p w14:paraId="1E43C763" w14:textId="77777777" w:rsidR="007C47A5" w:rsidRDefault="007C47A5">
            <w:pPr>
              <w:pStyle w:val="Tabletext"/>
              <w:jc w:val="center"/>
              <w:rPr>
                <w:b/>
              </w:rPr>
            </w:pPr>
            <w:r>
              <w:rPr>
                <w:b/>
              </w:rPr>
              <w:t>Description</w:t>
            </w:r>
          </w:p>
        </w:tc>
        <w:tc>
          <w:tcPr>
            <w:tcW w:w="2304" w:type="dxa"/>
          </w:tcPr>
          <w:p w14:paraId="2944E1DB" w14:textId="77777777" w:rsidR="007C47A5" w:rsidRDefault="007C47A5">
            <w:pPr>
              <w:pStyle w:val="Tabletext"/>
              <w:jc w:val="center"/>
              <w:rPr>
                <w:b/>
              </w:rPr>
            </w:pPr>
            <w:r>
              <w:rPr>
                <w:b/>
              </w:rPr>
              <w:t>Author</w:t>
            </w:r>
          </w:p>
        </w:tc>
      </w:tr>
      <w:tr w:rsidR="007C47A5" w14:paraId="1A5EF2EE" w14:textId="77777777">
        <w:tc>
          <w:tcPr>
            <w:tcW w:w="2304" w:type="dxa"/>
          </w:tcPr>
          <w:p w14:paraId="5E41D106" w14:textId="77777777" w:rsidR="007C47A5" w:rsidRDefault="007C47A5">
            <w:pPr>
              <w:pStyle w:val="Tabletext"/>
            </w:pPr>
            <w:r>
              <w:t>&lt;dd/mmm/</w:t>
            </w:r>
            <w:proofErr w:type="spellStart"/>
            <w:r>
              <w:t>yy</w:t>
            </w:r>
            <w:proofErr w:type="spellEnd"/>
            <w:r>
              <w:t>&gt;</w:t>
            </w:r>
          </w:p>
        </w:tc>
        <w:tc>
          <w:tcPr>
            <w:tcW w:w="1152" w:type="dxa"/>
          </w:tcPr>
          <w:p w14:paraId="1DFCBE1B" w14:textId="77777777" w:rsidR="007C47A5" w:rsidRDefault="007C47A5">
            <w:pPr>
              <w:pStyle w:val="Tabletext"/>
            </w:pPr>
            <w:r>
              <w:t>&lt;</w:t>
            </w:r>
            <w:proofErr w:type="spellStart"/>
            <w:r>
              <w:t>x.x</w:t>
            </w:r>
            <w:proofErr w:type="spellEnd"/>
            <w:r>
              <w:t>&gt;</w:t>
            </w:r>
          </w:p>
        </w:tc>
        <w:tc>
          <w:tcPr>
            <w:tcW w:w="3744" w:type="dxa"/>
          </w:tcPr>
          <w:p w14:paraId="0415CD02" w14:textId="77777777" w:rsidR="007C47A5" w:rsidRDefault="007C47A5">
            <w:pPr>
              <w:pStyle w:val="Tabletext"/>
            </w:pPr>
            <w:r>
              <w:t>&lt;details&gt;</w:t>
            </w:r>
          </w:p>
        </w:tc>
        <w:tc>
          <w:tcPr>
            <w:tcW w:w="2304" w:type="dxa"/>
          </w:tcPr>
          <w:p w14:paraId="536665DF" w14:textId="77777777" w:rsidR="007C47A5" w:rsidRDefault="007C47A5">
            <w:pPr>
              <w:pStyle w:val="Tabletext"/>
            </w:pPr>
            <w:r>
              <w:t>&lt;name&gt;</w:t>
            </w:r>
          </w:p>
        </w:tc>
      </w:tr>
      <w:tr w:rsidR="007C47A5" w14:paraId="70697679" w14:textId="77777777">
        <w:tc>
          <w:tcPr>
            <w:tcW w:w="2304" w:type="dxa"/>
          </w:tcPr>
          <w:p w14:paraId="479A62E9" w14:textId="77777777" w:rsidR="007C47A5" w:rsidRDefault="007C47A5">
            <w:pPr>
              <w:pStyle w:val="Tabletext"/>
            </w:pPr>
          </w:p>
        </w:tc>
        <w:tc>
          <w:tcPr>
            <w:tcW w:w="1152" w:type="dxa"/>
          </w:tcPr>
          <w:p w14:paraId="08D1654E" w14:textId="77777777" w:rsidR="007C47A5" w:rsidRDefault="007C47A5">
            <w:pPr>
              <w:pStyle w:val="Tabletext"/>
            </w:pPr>
          </w:p>
        </w:tc>
        <w:tc>
          <w:tcPr>
            <w:tcW w:w="3744" w:type="dxa"/>
          </w:tcPr>
          <w:p w14:paraId="642820F3" w14:textId="77777777" w:rsidR="007C47A5" w:rsidRDefault="007C47A5">
            <w:pPr>
              <w:pStyle w:val="Tabletext"/>
            </w:pPr>
          </w:p>
        </w:tc>
        <w:tc>
          <w:tcPr>
            <w:tcW w:w="2304" w:type="dxa"/>
          </w:tcPr>
          <w:p w14:paraId="7284EC48" w14:textId="77777777" w:rsidR="007C47A5" w:rsidRDefault="007C47A5">
            <w:pPr>
              <w:pStyle w:val="Tabletext"/>
            </w:pPr>
          </w:p>
        </w:tc>
      </w:tr>
      <w:tr w:rsidR="007C47A5" w14:paraId="317EA796" w14:textId="77777777">
        <w:tc>
          <w:tcPr>
            <w:tcW w:w="2304" w:type="dxa"/>
          </w:tcPr>
          <w:p w14:paraId="18F2E497" w14:textId="77777777" w:rsidR="007C47A5" w:rsidRDefault="007C47A5">
            <w:pPr>
              <w:pStyle w:val="Tabletext"/>
            </w:pPr>
          </w:p>
        </w:tc>
        <w:tc>
          <w:tcPr>
            <w:tcW w:w="1152" w:type="dxa"/>
          </w:tcPr>
          <w:p w14:paraId="3938263C" w14:textId="77777777" w:rsidR="007C47A5" w:rsidRDefault="007C47A5">
            <w:pPr>
              <w:pStyle w:val="Tabletext"/>
            </w:pPr>
          </w:p>
        </w:tc>
        <w:tc>
          <w:tcPr>
            <w:tcW w:w="3744" w:type="dxa"/>
          </w:tcPr>
          <w:p w14:paraId="3A1F9A2C" w14:textId="77777777" w:rsidR="007C47A5" w:rsidRDefault="007C47A5">
            <w:pPr>
              <w:pStyle w:val="Tabletext"/>
            </w:pPr>
          </w:p>
        </w:tc>
        <w:tc>
          <w:tcPr>
            <w:tcW w:w="2304" w:type="dxa"/>
          </w:tcPr>
          <w:p w14:paraId="696A63AC" w14:textId="77777777" w:rsidR="007C47A5" w:rsidRDefault="007C47A5">
            <w:pPr>
              <w:pStyle w:val="Tabletext"/>
            </w:pPr>
          </w:p>
        </w:tc>
      </w:tr>
      <w:tr w:rsidR="007C47A5" w14:paraId="72C7B78A" w14:textId="77777777">
        <w:tc>
          <w:tcPr>
            <w:tcW w:w="2304" w:type="dxa"/>
          </w:tcPr>
          <w:p w14:paraId="62EFE0C2" w14:textId="77777777" w:rsidR="007C47A5" w:rsidRDefault="007C47A5">
            <w:pPr>
              <w:pStyle w:val="Tabletext"/>
            </w:pPr>
          </w:p>
        </w:tc>
        <w:tc>
          <w:tcPr>
            <w:tcW w:w="1152" w:type="dxa"/>
          </w:tcPr>
          <w:p w14:paraId="278E6651" w14:textId="77777777" w:rsidR="007C47A5" w:rsidRDefault="007C47A5">
            <w:pPr>
              <w:pStyle w:val="Tabletext"/>
            </w:pPr>
          </w:p>
        </w:tc>
        <w:tc>
          <w:tcPr>
            <w:tcW w:w="3744" w:type="dxa"/>
          </w:tcPr>
          <w:p w14:paraId="1CF80439" w14:textId="77777777" w:rsidR="007C47A5" w:rsidRDefault="007C47A5">
            <w:pPr>
              <w:pStyle w:val="Tabletext"/>
            </w:pPr>
          </w:p>
        </w:tc>
        <w:tc>
          <w:tcPr>
            <w:tcW w:w="2304" w:type="dxa"/>
          </w:tcPr>
          <w:p w14:paraId="71C6CD87" w14:textId="77777777" w:rsidR="007C47A5" w:rsidRDefault="007C47A5">
            <w:pPr>
              <w:pStyle w:val="Tabletext"/>
            </w:pPr>
          </w:p>
        </w:tc>
      </w:tr>
    </w:tbl>
    <w:p w14:paraId="72D920F1" w14:textId="77777777" w:rsidR="007C47A5" w:rsidRDefault="007C47A5"/>
    <w:p w14:paraId="0ED1A87A" w14:textId="77777777" w:rsidR="007C47A5" w:rsidRDefault="007C47A5">
      <w:pPr>
        <w:pStyle w:val="Title"/>
      </w:pPr>
      <w:r>
        <w:br w:type="page"/>
      </w:r>
      <w:r>
        <w:lastRenderedPageBreak/>
        <w:t>Table of Contents</w:t>
      </w:r>
    </w:p>
    <w:p w14:paraId="1C390B97" w14:textId="77777777"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37E6D55" w14:textId="77777777" w:rsidR="00694855" w:rsidRDefault="004F2F81">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343528AD" w14:textId="77777777" w:rsidR="00694855" w:rsidRDefault="004F2F81">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66643AB" w14:textId="77777777" w:rsidR="00694855" w:rsidRDefault="004F2F81">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C3EFA9F" w14:textId="77777777" w:rsidR="00694855" w:rsidRDefault="004F2F81">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7217736" w14:textId="77777777" w:rsidR="00694855" w:rsidRDefault="004F2F81">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9E7171A" w14:textId="77777777" w:rsidR="00694855" w:rsidRDefault="004F2F81">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16E1B09" w14:textId="77777777" w:rsidR="00694855" w:rsidRDefault="004F2F81">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380FF2E6" w14:textId="77777777" w:rsidR="00694855" w:rsidRDefault="004F2F81">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6E63819" w14:textId="77777777" w:rsidR="00694855" w:rsidRDefault="004F2F81">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902E90D" w14:textId="77777777" w:rsidR="00694855" w:rsidRDefault="004F2F81">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FB38CFC" w14:textId="77777777" w:rsidR="00694855" w:rsidRDefault="004F2F81">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63483A8" w14:textId="77777777" w:rsidR="00694855" w:rsidRDefault="004F2F81">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7AB6AEC" w14:textId="77777777" w:rsidR="00694855" w:rsidRDefault="004F2F81">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6319D9F" w14:textId="77777777" w:rsidR="00694855" w:rsidRDefault="004F2F81">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6878DE50" w14:textId="77777777" w:rsidR="00694855" w:rsidRDefault="004F2F81">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FF57F25" w14:textId="77777777" w:rsidR="00694855" w:rsidRDefault="004F2F81">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81BB7B7" w14:textId="77777777" w:rsidR="00694855" w:rsidRDefault="004F2F81">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A6391F7" w14:textId="77777777" w:rsidR="00694855" w:rsidRDefault="004F2F81">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8E38A32" w14:textId="77777777" w:rsidR="00694855" w:rsidRDefault="004F2F81">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C39755B" w14:textId="77777777" w:rsidR="00694855" w:rsidRDefault="004F2F81">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358120E" w14:textId="77777777" w:rsidR="00694855" w:rsidRDefault="004F2F81">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4B96F71" w14:textId="77777777" w:rsidR="00694855" w:rsidRDefault="004F2F81">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8F4F90C" w14:textId="77777777" w:rsidR="00694855" w:rsidRDefault="004F2F81">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90327A3" w14:textId="77777777" w:rsidR="007C47A5" w:rsidRDefault="007C47A5">
      <w:pPr>
        <w:pStyle w:val="Title"/>
      </w:pPr>
      <w:r>
        <w:rPr>
          <w:rFonts w:ascii="Times New Roman" w:hAnsi="Times New Roman"/>
          <w:b w:val="0"/>
          <w:bCs/>
          <w:sz w:val="20"/>
          <w:szCs w:val="24"/>
        </w:rPr>
        <w:fldChar w:fldCharType="end"/>
      </w:r>
      <w:r>
        <w:br w:type="page"/>
      </w:r>
      <w:r w:rsidR="004F2F81">
        <w:lastRenderedPageBreak/>
        <w:fldChar w:fldCharType="begin"/>
      </w:r>
      <w:r w:rsidR="004F2F81">
        <w:instrText xml:space="preserve"> TITLE  \* MERGEFORMAT </w:instrText>
      </w:r>
      <w:r w:rsidR="004F2F81">
        <w:fldChar w:fldCharType="separate"/>
      </w:r>
      <w:r w:rsidR="00CE0696">
        <w:t>Software Development Plan (Small Project)</w:t>
      </w:r>
      <w:r w:rsidR="004F2F81">
        <w:fldChar w:fldCharType="end"/>
      </w:r>
    </w:p>
    <w:p w14:paraId="400F38C4" w14:textId="77777777" w:rsidR="007C47A5" w:rsidRDefault="007C47A5">
      <w:pPr>
        <w:pStyle w:val="Heading1"/>
      </w:pPr>
      <w:bookmarkStart w:id="0" w:name="_Toc524312826"/>
      <w:bookmarkStart w:id="1" w:name="_Toc307271011"/>
      <w:bookmarkStart w:id="2" w:name="_Toc447095880"/>
      <w:bookmarkStart w:id="3" w:name="_Toc456598586"/>
      <w:bookmarkStart w:id="4" w:name="_Toc456600917"/>
      <w:r>
        <w:t>Introduction</w:t>
      </w:r>
      <w:bookmarkEnd w:id="0"/>
      <w:bookmarkEnd w:id="1"/>
    </w:p>
    <w:p w14:paraId="23019D42" w14:textId="77777777" w:rsidR="007C47A5" w:rsidRDefault="007C47A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0FFAAF97" w14:textId="77777777" w:rsidR="007C47A5" w:rsidRDefault="007C47A5">
      <w:pPr>
        <w:pStyle w:val="Heading2"/>
      </w:pPr>
      <w:bookmarkStart w:id="5" w:name="_Toc524312827"/>
      <w:bookmarkStart w:id="6" w:name="_Toc307271012"/>
      <w:r>
        <w:t>Purpose</w:t>
      </w:r>
      <w:bookmarkEnd w:id="5"/>
      <w:bookmarkEnd w:id="6"/>
    </w:p>
    <w:p w14:paraId="1F2EF9B1" w14:textId="77777777" w:rsidR="007C47A5" w:rsidRDefault="007C47A5">
      <w:pPr>
        <w:pStyle w:val="InfoBlue"/>
      </w:pPr>
      <w:r>
        <w:t xml:space="preserve">[Specify the purpose of this </w:t>
      </w:r>
      <w:r>
        <w:rPr>
          <w:b/>
        </w:rPr>
        <w:t>Software Development Plan</w:t>
      </w:r>
      <w:r>
        <w:rPr>
          <w:bCs/>
        </w:rPr>
        <w:t>. The text below is provided as an example</w:t>
      </w:r>
      <w:proofErr w:type="gramStart"/>
      <w:r>
        <w:rPr>
          <w:b/>
        </w:rPr>
        <w:t xml:space="preserve">. </w:t>
      </w:r>
      <w:r>
        <w:t>]</w:t>
      </w:r>
      <w:proofErr w:type="gramEnd"/>
    </w:p>
    <w:p w14:paraId="682DB9DD" w14:textId="77777777" w:rsidR="007C47A5" w:rsidRDefault="007C47A5">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3D4046D3" w14:textId="77777777" w:rsidR="007C47A5" w:rsidRDefault="007C47A5">
      <w:pPr>
        <w:pStyle w:val="BodyText"/>
      </w:pPr>
      <w:r>
        <w:t xml:space="preserve">The following people use the </w:t>
      </w:r>
      <w:r>
        <w:rPr>
          <w:i/>
          <w:iCs/>
        </w:rPr>
        <w:t>Software Development Plan</w:t>
      </w:r>
      <w:r>
        <w:t xml:space="preserve">: </w:t>
      </w:r>
    </w:p>
    <w:p w14:paraId="65E9E9F0"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59C07B7F" w14:textId="77777777" w:rsidR="007C47A5" w:rsidRDefault="007C47A5">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14:paraId="484E92C6" w14:textId="77777777" w:rsidR="007C47A5" w:rsidRDefault="007C47A5">
      <w:pPr>
        <w:pStyle w:val="Heading2"/>
      </w:pPr>
      <w:bookmarkStart w:id="7" w:name="_Toc524312828"/>
      <w:bookmarkStart w:id="8" w:name="_Toc307271013"/>
      <w:r>
        <w:t>Scope</w:t>
      </w:r>
      <w:bookmarkEnd w:id="7"/>
      <w:bookmarkEnd w:id="8"/>
    </w:p>
    <w:p w14:paraId="09619564" w14:textId="77777777"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7FACE089" w14:textId="77777777" w:rsidR="007C47A5" w:rsidRDefault="007C47A5">
      <w:pPr>
        <w:pStyle w:val="BodyText"/>
      </w:pPr>
      <w:r>
        <w:t xml:space="preserve">This </w:t>
      </w:r>
      <w:r>
        <w:rPr>
          <w:i/>
          <w:iCs/>
        </w:rPr>
        <w:t>Software Development Plan</w:t>
      </w:r>
      <w:r>
        <w:t xml:space="preserve"> describes </w:t>
      </w:r>
      <w:proofErr w:type="gramStart"/>
      <w:r>
        <w:t>the overall plan</w:t>
      </w:r>
      <w:proofErr w:type="gramEnd"/>
      <w:r>
        <w:t xml:space="preserve">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262EE55A" w14:textId="77777777" w:rsidR="007C47A5" w:rsidRDefault="007C47A5">
      <w:pPr>
        <w:pStyle w:val="Heading2"/>
      </w:pPr>
      <w:bookmarkStart w:id="9" w:name="_Toc524312831"/>
      <w:bookmarkStart w:id="10" w:name="_Toc307271014"/>
      <w:r>
        <w:t>Overview</w:t>
      </w:r>
      <w:bookmarkEnd w:id="9"/>
      <w:bookmarkEnd w:id="10"/>
    </w:p>
    <w:p w14:paraId="702171A7" w14:textId="77777777"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4E120A34" w14:textId="77777777" w:rsidR="007C47A5" w:rsidRDefault="007C47A5">
      <w:pPr>
        <w:pStyle w:val="BodyText"/>
      </w:pPr>
      <w:r>
        <w:t xml:space="preserve">This </w:t>
      </w:r>
      <w:r>
        <w:rPr>
          <w:i/>
          <w:iCs/>
        </w:rPr>
        <w:t>Software Development Plan</w:t>
      </w:r>
      <w:r>
        <w:t xml:space="preserve"> contains the following information:</w:t>
      </w:r>
    </w:p>
    <w:p w14:paraId="251E5485" w14:textId="77777777" w:rsidR="007C47A5" w:rsidRDefault="007C47A5">
      <w:pPr>
        <w:pStyle w:val="BodyText"/>
      </w:pPr>
      <w:r>
        <w:t>Project Overview — provides a description of the project's purpose, scope, and objectives.  It also defines the deliverables that the project is expected to deliver.</w:t>
      </w:r>
    </w:p>
    <w:p w14:paraId="179D2DD0" w14:textId="77777777" w:rsidR="007C47A5" w:rsidRDefault="007C47A5">
      <w:pPr>
        <w:pStyle w:val="BodyText"/>
      </w:pPr>
      <w:r>
        <w:t>Project Organization — describes the organizational structure of the project team.</w:t>
      </w:r>
    </w:p>
    <w:p w14:paraId="03F34096" w14:textId="77777777" w:rsidR="007C47A5" w:rsidRDefault="007C47A5">
      <w:pPr>
        <w:pStyle w:val="Heading1"/>
      </w:pPr>
      <w:bookmarkStart w:id="11" w:name="_Toc524312832"/>
      <w:bookmarkStart w:id="12" w:name="_Toc307271015"/>
      <w:r>
        <w:t>Project Overview</w:t>
      </w:r>
      <w:bookmarkEnd w:id="11"/>
      <w:bookmarkEnd w:id="12"/>
    </w:p>
    <w:p w14:paraId="26015A90" w14:textId="77777777" w:rsidR="007C47A5" w:rsidRDefault="007C47A5">
      <w:pPr>
        <w:pStyle w:val="Heading2"/>
      </w:pPr>
      <w:bookmarkStart w:id="13" w:name="_Toc524312833"/>
      <w:bookmarkStart w:id="14" w:name="_Toc307271016"/>
      <w:r>
        <w:t>Project Purpose, Scope, and Objectives</w:t>
      </w:r>
      <w:bookmarkEnd w:id="13"/>
      <w:bookmarkEnd w:id="14"/>
    </w:p>
    <w:p w14:paraId="1CFC1643" w14:textId="77777777" w:rsidR="007C47A5" w:rsidRDefault="007C47A5">
      <w:pPr>
        <w:pStyle w:val="InfoBlue"/>
      </w:pPr>
      <w:r>
        <w:t>[A brief description of the purpose and objectives of this project and a brief description of what deliverables the project is expected to deliver.]</w:t>
      </w:r>
    </w:p>
    <w:p w14:paraId="0DEEDAEA" w14:textId="77777777" w:rsidR="007C47A5" w:rsidRDefault="007C47A5">
      <w:pPr>
        <w:pStyle w:val="Heading2"/>
      </w:pPr>
      <w:bookmarkStart w:id="15" w:name="_Toc524312834"/>
      <w:bookmarkStart w:id="16" w:name="_Toc307271017"/>
      <w:r>
        <w:t>Assumptions and Constraints</w:t>
      </w:r>
      <w:bookmarkEnd w:id="15"/>
      <w:bookmarkEnd w:id="16"/>
    </w:p>
    <w:p w14:paraId="1F50FCEE" w14:textId="77777777" w:rsidR="007C47A5" w:rsidRDefault="007C47A5">
      <w:pPr>
        <w:pStyle w:val="InfoBlue"/>
      </w:pPr>
      <w:r>
        <w:t>[A list of assumptions that this plan is based and any constraints, for example. budget, staff, equipment, schedule, that apply to the project.]</w:t>
      </w:r>
    </w:p>
    <w:p w14:paraId="0103F99A" w14:textId="77777777" w:rsidR="007C47A5" w:rsidRDefault="007C47A5">
      <w:pPr>
        <w:pStyle w:val="Heading2"/>
      </w:pPr>
      <w:bookmarkStart w:id="17" w:name="_Toc524312835"/>
      <w:bookmarkStart w:id="18" w:name="_Toc307271018"/>
      <w:r>
        <w:lastRenderedPageBreak/>
        <w:t>Project Deliverables</w:t>
      </w:r>
      <w:bookmarkEnd w:id="17"/>
      <w:bookmarkEnd w:id="18"/>
    </w:p>
    <w:p w14:paraId="4729DD76" w14:textId="77777777" w:rsidR="007C47A5" w:rsidRDefault="007C47A5">
      <w:pPr>
        <w:pStyle w:val="Heading1"/>
      </w:pPr>
      <w:bookmarkStart w:id="19" w:name="_Toc524312837"/>
      <w:bookmarkStart w:id="20" w:name="_Toc307271019"/>
      <w:r>
        <w:t>Project Organization</w:t>
      </w:r>
      <w:bookmarkEnd w:id="19"/>
      <w:bookmarkEnd w:id="20"/>
    </w:p>
    <w:p w14:paraId="2C21D32B" w14:textId="77777777" w:rsidR="007C47A5" w:rsidRDefault="007C47A5">
      <w:pPr>
        <w:pStyle w:val="Heading2"/>
      </w:pPr>
      <w:bookmarkStart w:id="21" w:name="_Toc524312838"/>
      <w:bookmarkStart w:id="22" w:name="_Toc307271020"/>
      <w:r>
        <w:t>Organizational Structure</w:t>
      </w:r>
      <w:bookmarkEnd w:id="21"/>
      <w:bookmarkEnd w:id="22"/>
    </w:p>
    <w:p w14:paraId="599E55CA" w14:textId="77777777" w:rsidR="009A6A84" w:rsidRPr="009A6A84" w:rsidRDefault="009A6A84" w:rsidP="009A6A84">
      <w:pPr>
        <w:pStyle w:val="BodyText"/>
      </w:pPr>
      <w:r>
        <w:t>The project team:</w:t>
      </w:r>
      <w:r>
        <w:br/>
      </w:r>
      <w:r w:rsidR="00134980">
        <w:rPr>
          <w:noProof/>
        </w:rPr>
        <w:drawing>
          <wp:inline distT="0" distB="0" distL="0" distR="0" wp14:anchorId="6ACDC284" wp14:editId="7E47E8EE">
            <wp:extent cx="5486400" cy="2743200"/>
            <wp:effectExtent l="0" t="0" r="19050" b="0"/>
            <wp:docPr id="3"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4E0D09" w14:textId="77777777" w:rsidR="007C47A5" w:rsidRDefault="007C47A5">
      <w:pPr>
        <w:pStyle w:val="Heading2"/>
      </w:pPr>
      <w:bookmarkStart w:id="23" w:name="_Toc524312840"/>
      <w:bookmarkStart w:id="24" w:name="_Toc307271021"/>
      <w:r>
        <w:t>Roles and Responsibilities</w:t>
      </w:r>
      <w:bookmarkEnd w:id="23"/>
      <w:bookmarkEnd w:id="24"/>
    </w:p>
    <w:p w14:paraId="0F56E644" w14:textId="6FA89C8F" w:rsidR="007C47A5" w:rsidRDefault="007C47A5">
      <w:pPr>
        <w:pStyle w:val="InfoBlue"/>
      </w:pP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14:paraId="75294854" w14:textId="77777777">
        <w:trPr>
          <w:tblCellSpacing w:w="15" w:type="dxa"/>
        </w:trPr>
        <w:tc>
          <w:tcPr>
            <w:tcW w:w="2203" w:type="pct"/>
            <w:vAlign w:val="center"/>
          </w:tcPr>
          <w:p w14:paraId="13CC89EF" w14:textId="77777777" w:rsidR="007C47A5" w:rsidRDefault="007C47A5">
            <w:pPr>
              <w:rPr>
                <w:sz w:val="24"/>
                <w:szCs w:val="24"/>
              </w:rPr>
            </w:pPr>
            <w:r>
              <w:rPr>
                <w:b/>
                <w:bCs/>
              </w:rPr>
              <w:t>Person</w:t>
            </w:r>
          </w:p>
        </w:tc>
        <w:tc>
          <w:tcPr>
            <w:tcW w:w="2735" w:type="pct"/>
            <w:vAlign w:val="center"/>
          </w:tcPr>
          <w:p w14:paraId="28D45763" w14:textId="77777777" w:rsidR="007C47A5" w:rsidRDefault="007C47A5">
            <w:pPr>
              <w:rPr>
                <w:sz w:val="24"/>
                <w:szCs w:val="24"/>
              </w:rPr>
            </w:pPr>
            <w:r>
              <w:rPr>
                <w:b/>
                <w:bCs/>
              </w:rPr>
              <w:t>Role</w:t>
            </w:r>
          </w:p>
        </w:tc>
      </w:tr>
      <w:tr w:rsidR="007C47A5" w14:paraId="45632ACE" w14:textId="77777777">
        <w:trPr>
          <w:tblCellSpacing w:w="15" w:type="dxa"/>
        </w:trPr>
        <w:tc>
          <w:tcPr>
            <w:tcW w:w="2203" w:type="pct"/>
            <w:vAlign w:val="center"/>
          </w:tcPr>
          <w:p w14:paraId="4BC8B6C6" w14:textId="77777777" w:rsidR="007C47A5" w:rsidRDefault="00A87EF9">
            <w:pPr>
              <w:rPr>
                <w:szCs w:val="24"/>
              </w:rPr>
            </w:pPr>
            <w:r>
              <w:t>Thanh Long, Project Manager</w:t>
            </w:r>
          </w:p>
        </w:tc>
        <w:tc>
          <w:tcPr>
            <w:tcW w:w="2735" w:type="pct"/>
            <w:vAlign w:val="center"/>
          </w:tcPr>
          <w:p w14:paraId="6E18B84C" w14:textId="77777777" w:rsidR="007C47A5" w:rsidRDefault="00A87EF9">
            <w:pPr>
              <w:rPr>
                <w:szCs w:val="24"/>
              </w:rPr>
            </w:pPr>
            <w:r>
              <w:rPr>
                <w:szCs w:val="24"/>
              </w:rPr>
              <w:t xml:space="preserve">Responsible for </w:t>
            </w:r>
            <w:proofErr w:type="gramStart"/>
            <w:r>
              <w:rPr>
                <w:szCs w:val="24"/>
              </w:rPr>
              <w:t>maintain</w:t>
            </w:r>
            <w:proofErr w:type="gramEnd"/>
            <w:r>
              <w:rPr>
                <w:szCs w:val="24"/>
              </w:rPr>
              <w:t xml:space="preserve"> the Project store management, keep the project team focused on the right goal.</w:t>
            </w:r>
          </w:p>
        </w:tc>
      </w:tr>
      <w:tr w:rsidR="007C47A5" w14:paraId="579CC8A2" w14:textId="77777777">
        <w:trPr>
          <w:tblCellSpacing w:w="15" w:type="dxa"/>
        </w:trPr>
        <w:tc>
          <w:tcPr>
            <w:tcW w:w="2203" w:type="pct"/>
            <w:vAlign w:val="center"/>
          </w:tcPr>
          <w:p w14:paraId="086DE998" w14:textId="77777777" w:rsidR="007C47A5" w:rsidRDefault="00A87EF9">
            <w:pPr>
              <w:rPr>
                <w:szCs w:val="24"/>
              </w:rPr>
            </w:pPr>
            <w:proofErr w:type="spellStart"/>
            <w:r>
              <w:t>Nhật</w:t>
            </w:r>
            <w:proofErr w:type="spellEnd"/>
            <w:r>
              <w:t xml:space="preserve"> </w:t>
            </w:r>
            <w:proofErr w:type="spellStart"/>
            <w:r>
              <w:t>Phương</w:t>
            </w:r>
            <w:proofErr w:type="spellEnd"/>
            <w:r w:rsidR="007C47A5">
              <w:t xml:space="preserve">, </w:t>
            </w:r>
            <w:r>
              <w:t>Designer</w:t>
            </w:r>
          </w:p>
        </w:tc>
        <w:tc>
          <w:tcPr>
            <w:tcW w:w="2735" w:type="pct"/>
            <w:vAlign w:val="center"/>
          </w:tcPr>
          <w:p w14:paraId="7BA72E01" w14:textId="77777777" w:rsidR="007C47A5" w:rsidRDefault="00A87EF9">
            <w:pPr>
              <w:rPr>
                <w:szCs w:val="24"/>
              </w:rPr>
            </w:pPr>
            <w:r>
              <w:rPr>
                <w:szCs w:val="24"/>
              </w:rPr>
              <w:t>The designer creates the interface of the software, and defines the operations, attributes and relationships of entities or classes.</w:t>
            </w:r>
          </w:p>
        </w:tc>
      </w:tr>
      <w:tr w:rsidR="007C47A5" w14:paraId="310CE663" w14:textId="77777777">
        <w:trPr>
          <w:tblCellSpacing w:w="15" w:type="dxa"/>
        </w:trPr>
        <w:tc>
          <w:tcPr>
            <w:tcW w:w="2203" w:type="pct"/>
            <w:vAlign w:val="center"/>
          </w:tcPr>
          <w:p w14:paraId="34C9DAD3" w14:textId="77777777" w:rsidR="007C47A5" w:rsidRDefault="00A87EF9">
            <w:pPr>
              <w:rPr>
                <w:szCs w:val="24"/>
              </w:rPr>
            </w:pPr>
            <w:proofErr w:type="spellStart"/>
            <w:r>
              <w:t>Tuấn</w:t>
            </w:r>
            <w:proofErr w:type="spellEnd"/>
            <w:r>
              <w:t xml:space="preserve"> </w:t>
            </w:r>
            <w:proofErr w:type="spellStart"/>
            <w:r>
              <w:t>Phùng</w:t>
            </w:r>
            <w:proofErr w:type="spellEnd"/>
            <w:r w:rsidR="007C47A5">
              <w:t xml:space="preserve">, </w:t>
            </w:r>
            <w:r>
              <w:t>Architect</w:t>
            </w:r>
          </w:p>
        </w:tc>
        <w:tc>
          <w:tcPr>
            <w:tcW w:w="2735" w:type="pct"/>
            <w:vAlign w:val="center"/>
          </w:tcPr>
          <w:p w14:paraId="3EDCA0AD" w14:textId="77777777" w:rsidR="007C47A5" w:rsidRDefault="00A87EF9">
            <w:pPr>
              <w:pStyle w:val="NormalWeb"/>
              <w:rPr>
                <w:sz w:val="20"/>
              </w:rPr>
            </w:pPr>
            <w:r>
              <w:rPr>
                <w:sz w:val="20"/>
              </w:rPr>
              <w:t xml:space="preserve">Identify the overall structure for the project, </w:t>
            </w:r>
            <w:r w:rsidR="007C60C0">
              <w:rPr>
                <w:sz w:val="20"/>
              </w:rPr>
              <w:t>provide design sketches and details, prepare budget.</w:t>
            </w:r>
          </w:p>
        </w:tc>
      </w:tr>
      <w:tr w:rsidR="007C47A5" w14:paraId="3585FC3A" w14:textId="77777777">
        <w:trPr>
          <w:trHeight w:val="1935"/>
          <w:tblCellSpacing w:w="15" w:type="dxa"/>
        </w:trPr>
        <w:tc>
          <w:tcPr>
            <w:tcW w:w="2203" w:type="pct"/>
            <w:vAlign w:val="center"/>
          </w:tcPr>
          <w:p w14:paraId="56EF4020" w14:textId="77777777" w:rsidR="007C47A5" w:rsidRDefault="007C60C0">
            <w:pPr>
              <w:pStyle w:val="NormalWeb"/>
              <w:rPr>
                <w:sz w:val="20"/>
              </w:rPr>
            </w:pPr>
            <w:proofErr w:type="spellStart"/>
            <w:r>
              <w:rPr>
                <w:sz w:val="20"/>
              </w:rPr>
              <w:t>Khánh</w:t>
            </w:r>
            <w:proofErr w:type="spellEnd"/>
            <w:r>
              <w:rPr>
                <w:sz w:val="20"/>
              </w:rPr>
              <w:t xml:space="preserve"> </w:t>
            </w:r>
            <w:proofErr w:type="spellStart"/>
            <w:r>
              <w:rPr>
                <w:sz w:val="20"/>
              </w:rPr>
              <w:t>Vy</w:t>
            </w:r>
            <w:proofErr w:type="spellEnd"/>
            <w:r>
              <w:rPr>
                <w:sz w:val="20"/>
              </w:rPr>
              <w:t>, Business Analyst</w:t>
            </w:r>
          </w:p>
        </w:tc>
        <w:tc>
          <w:tcPr>
            <w:tcW w:w="2735" w:type="pct"/>
            <w:vAlign w:val="center"/>
          </w:tcPr>
          <w:p w14:paraId="337BF580" w14:textId="77777777" w:rsidR="007C47A5" w:rsidRDefault="007C60C0">
            <w:pPr>
              <w:pStyle w:val="NormalWeb"/>
              <w:rPr>
                <w:sz w:val="20"/>
              </w:rPr>
            </w:pPr>
            <w:r>
              <w:rPr>
                <w:sz w:val="20"/>
              </w:rPr>
              <w:t xml:space="preserve">Working directly with customers, get the requirements from them and transfer to team; analyses the effect of changings to the </w:t>
            </w:r>
            <w:r w:rsidR="002B36BD">
              <w:rPr>
                <w:sz w:val="20"/>
              </w:rPr>
              <w:t>process.</w:t>
            </w:r>
          </w:p>
        </w:tc>
      </w:tr>
      <w:tr w:rsidR="007C47A5" w14:paraId="1EA18EF8" w14:textId="77777777">
        <w:trPr>
          <w:tblCellSpacing w:w="15" w:type="dxa"/>
        </w:trPr>
        <w:tc>
          <w:tcPr>
            <w:tcW w:w="2203" w:type="pct"/>
            <w:vAlign w:val="center"/>
          </w:tcPr>
          <w:p w14:paraId="702A16E8" w14:textId="77777777" w:rsidR="007C47A5" w:rsidRDefault="002B36BD">
            <w:pPr>
              <w:rPr>
                <w:szCs w:val="24"/>
              </w:rPr>
            </w:pPr>
            <w:r>
              <w:t>Văn Quang, Tester</w:t>
            </w:r>
          </w:p>
        </w:tc>
        <w:tc>
          <w:tcPr>
            <w:tcW w:w="2735" w:type="pct"/>
            <w:vAlign w:val="center"/>
          </w:tcPr>
          <w:p w14:paraId="19BDBA52" w14:textId="77777777" w:rsidR="007C47A5" w:rsidRDefault="007C47A5">
            <w:pPr>
              <w:rPr>
                <w:szCs w:val="24"/>
              </w:rPr>
            </w:pPr>
            <w:r>
              <w:t xml:space="preserve">Responsible for </w:t>
            </w:r>
            <w:r w:rsidR="002B36BD">
              <w:t>executing testing, detect the bug, evaluation and recovery system from errors.</w:t>
            </w:r>
          </w:p>
        </w:tc>
      </w:tr>
    </w:tbl>
    <w:p w14:paraId="36F675E5" w14:textId="77777777" w:rsidR="007C47A5" w:rsidRDefault="007C47A5">
      <w:pPr>
        <w:pStyle w:val="BodyText"/>
      </w:pPr>
    </w:p>
    <w:p w14:paraId="281595B4" w14:textId="77777777" w:rsidR="007C47A5" w:rsidRDefault="007C47A5">
      <w:pPr>
        <w:pStyle w:val="Heading1"/>
      </w:pPr>
      <w:bookmarkStart w:id="25" w:name="_Toc524312841"/>
      <w:bookmarkStart w:id="26" w:name="_Toc307271022"/>
      <w:r>
        <w:lastRenderedPageBreak/>
        <w:t>Management Process</w:t>
      </w:r>
      <w:bookmarkEnd w:id="25"/>
      <w:bookmarkEnd w:id="26"/>
    </w:p>
    <w:p w14:paraId="5F1CE71E" w14:textId="77777777" w:rsidR="007C47A5" w:rsidRDefault="007C47A5">
      <w:pPr>
        <w:pStyle w:val="Heading2"/>
      </w:pPr>
      <w:bookmarkStart w:id="27" w:name="_Toc524312842"/>
      <w:bookmarkStart w:id="28" w:name="_Toc307271023"/>
      <w:r>
        <w:t>Project Estimates</w:t>
      </w:r>
      <w:bookmarkEnd w:id="27"/>
      <w:bookmarkEnd w:id="28"/>
    </w:p>
    <w:p w14:paraId="60C27B55" w14:textId="66C15659" w:rsidR="005135C1" w:rsidRDefault="002B36BD" w:rsidP="005135C1">
      <w:pPr>
        <w:pStyle w:val="infoblue0"/>
        <w:rPr>
          <w:i w:val="0"/>
          <w:iCs w:val="0"/>
          <w:color w:val="auto"/>
        </w:rPr>
      </w:pPr>
      <w:r>
        <w:rPr>
          <w:i w:val="0"/>
          <w:iCs w:val="0"/>
          <w:color w:val="auto"/>
        </w:rPr>
        <w:t>The Inception phase of project will take 2 weeks.</w:t>
      </w:r>
      <w:r>
        <w:rPr>
          <w:i w:val="0"/>
          <w:iCs w:val="0"/>
          <w:color w:val="auto"/>
        </w:rPr>
        <w:br/>
        <w:t xml:space="preserve">The Elaboration phase of project will </w:t>
      </w:r>
      <w:proofErr w:type="gramStart"/>
      <w:r>
        <w:rPr>
          <w:i w:val="0"/>
          <w:iCs w:val="0"/>
          <w:color w:val="auto"/>
        </w:rPr>
        <w:t xml:space="preserve">take  </w:t>
      </w:r>
      <w:r w:rsidR="00480CC6">
        <w:rPr>
          <w:i w:val="0"/>
          <w:iCs w:val="0"/>
          <w:color w:val="auto"/>
        </w:rPr>
        <w:t>2</w:t>
      </w:r>
      <w:proofErr w:type="gramEnd"/>
      <w:r>
        <w:rPr>
          <w:i w:val="0"/>
          <w:iCs w:val="0"/>
          <w:color w:val="auto"/>
        </w:rPr>
        <w:t xml:space="preserve"> weeks.</w:t>
      </w:r>
      <w:r>
        <w:rPr>
          <w:i w:val="0"/>
          <w:iCs w:val="0"/>
          <w:color w:val="auto"/>
        </w:rPr>
        <w:br/>
        <w:t xml:space="preserve">The Construction phase of project will take </w:t>
      </w:r>
      <w:r w:rsidR="00480CC6">
        <w:rPr>
          <w:i w:val="0"/>
          <w:iCs w:val="0"/>
          <w:color w:val="auto"/>
        </w:rPr>
        <w:t>4</w:t>
      </w:r>
      <w:r w:rsidR="005135C1">
        <w:rPr>
          <w:i w:val="0"/>
          <w:iCs w:val="0"/>
          <w:color w:val="auto"/>
        </w:rPr>
        <w:t xml:space="preserve"> </w:t>
      </w:r>
      <w:r>
        <w:rPr>
          <w:i w:val="0"/>
          <w:iCs w:val="0"/>
          <w:color w:val="auto"/>
        </w:rPr>
        <w:t>weeks</w:t>
      </w:r>
      <w:r w:rsidR="005135C1">
        <w:rPr>
          <w:i w:val="0"/>
          <w:iCs w:val="0"/>
          <w:color w:val="auto"/>
        </w:rPr>
        <w:t>.</w:t>
      </w:r>
    </w:p>
    <w:p w14:paraId="122DF609" w14:textId="77777777" w:rsidR="007C47A5" w:rsidRDefault="007C47A5">
      <w:pPr>
        <w:pStyle w:val="Heading2"/>
      </w:pPr>
      <w:bookmarkStart w:id="29" w:name="_Toc524312843"/>
      <w:bookmarkStart w:id="30" w:name="_Toc307271024"/>
      <w:r>
        <w:t>Project Plan</w:t>
      </w:r>
      <w:bookmarkEnd w:id="29"/>
      <w:bookmarkEnd w:id="30"/>
    </w:p>
    <w:p w14:paraId="46271762" w14:textId="77777777" w:rsidR="007C47A5" w:rsidRDefault="007C47A5">
      <w:pPr>
        <w:pStyle w:val="Heading3"/>
      </w:pPr>
      <w:bookmarkStart w:id="31" w:name="_Toc524312844"/>
      <w:bookmarkStart w:id="32" w:name="_Toc307271025"/>
      <w:r>
        <w:t>Phase Plan</w:t>
      </w:r>
      <w:bookmarkEnd w:id="31"/>
      <w:bookmarkEnd w:id="32"/>
    </w:p>
    <w:p w14:paraId="7A700904" w14:textId="77777777" w:rsidR="00480CC6" w:rsidRDefault="00480CC6">
      <w:pPr>
        <w:pStyle w:val="infoblue0"/>
      </w:pPr>
    </w:p>
    <w:p w14:paraId="032142AD" w14:textId="50301D80" w:rsidR="00CD31CB" w:rsidRDefault="00CD31CB" w:rsidP="00CD31CB">
      <w:pPr>
        <w:pStyle w:val="infoblue0"/>
        <w:numPr>
          <w:ilvl w:val="0"/>
          <w:numId w:val="5"/>
        </w:numPr>
        <w:rPr>
          <w:i w:val="0"/>
          <w:iCs w:val="0"/>
          <w:color w:val="auto"/>
        </w:rPr>
      </w:pPr>
      <w:r>
        <w:rPr>
          <w:i w:val="0"/>
          <w:iCs w:val="0"/>
          <w:color w:val="auto"/>
        </w:rPr>
        <w:t>WBS for this project:</w:t>
      </w:r>
    </w:p>
    <w:p w14:paraId="60E891F0" w14:textId="5533873E" w:rsidR="00CD31CB" w:rsidRPr="00CD31CB" w:rsidRDefault="00CD31CB" w:rsidP="00CD31CB">
      <w:pPr>
        <w:pStyle w:val="infoblue0"/>
        <w:rPr>
          <w:i w:val="0"/>
          <w:iCs w:val="0"/>
          <w:color w:val="auto"/>
        </w:rPr>
      </w:pPr>
      <w:r>
        <w:rPr>
          <w:noProof/>
        </w:rPr>
        <w:drawing>
          <wp:inline distT="0" distB="0" distL="0" distR="0" wp14:anchorId="34D8344F" wp14:editId="6E15D986">
            <wp:extent cx="5943600" cy="3115310"/>
            <wp:effectExtent l="0" t="0" r="0" b="8890"/>
            <wp:docPr id="1" name="Hình ảnh 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317F0CB3" w14:textId="588ADAAC" w:rsidR="00771E60" w:rsidRDefault="00771E60" w:rsidP="00CD31CB">
      <w:pPr>
        <w:pStyle w:val="infoblue0"/>
        <w:ind w:left="1440"/>
        <w:rPr>
          <w:i w:val="0"/>
          <w:iCs w:val="0"/>
          <w:color w:val="auto"/>
        </w:rPr>
      </w:pPr>
    </w:p>
    <w:p w14:paraId="61F3E5A7" w14:textId="64BE2A75" w:rsidR="00771E60" w:rsidRDefault="00771E60" w:rsidP="00CD31CB">
      <w:pPr>
        <w:pStyle w:val="infoblue0"/>
        <w:ind w:left="1440"/>
        <w:rPr>
          <w:i w:val="0"/>
          <w:iCs w:val="0"/>
          <w:color w:val="auto"/>
        </w:rPr>
      </w:pPr>
    </w:p>
    <w:p w14:paraId="6E6FAED5" w14:textId="4D930389" w:rsidR="00771E60" w:rsidRDefault="00771E60" w:rsidP="00CD31CB">
      <w:pPr>
        <w:pStyle w:val="infoblue0"/>
        <w:ind w:left="1440"/>
        <w:rPr>
          <w:i w:val="0"/>
          <w:iCs w:val="0"/>
          <w:color w:val="auto"/>
        </w:rPr>
      </w:pPr>
    </w:p>
    <w:p w14:paraId="1BFB76D0" w14:textId="1909CD73" w:rsidR="00771E60" w:rsidRDefault="00771E60" w:rsidP="00CD31CB">
      <w:pPr>
        <w:pStyle w:val="infoblue0"/>
        <w:ind w:left="1440"/>
        <w:rPr>
          <w:i w:val="0"/>
          <w:iCs w:val="0"/>
          <w:color w:val="auto"/>
        </w:rPr>
      </w:pPr>
    </w:p>
    <w:p w14:paraId="281B7DFC" w14:textId="41BCF1C8" w:rsidR="00771E60" w:rsidRDefault="00771E60" w:rsidP="00CD31CB">
      <w:pPr>
        <w:pStyle w:val="infoblue0"/>
        <w:ind w:left="1440"/>
        <w:rPr>
          <w:i w:val="0"/>
          <w:iCs w:val="0"/>
          <w:color w:val="auto"/>
        </w:rPr>
      </w:pPr>
    </w:p>
    <w:p w14:paraId="08945934" w14:textId="3E2EE7AC" w:rsidR="00771E60" w:rsidRDefault="00771E60" w:rsidP="00CD31CB">
      <w:pPr>
        <w:pStyle w:val="infoblue0"/>
        <w:ind w:left="1440"/>
        <w:rPr>
          <w:i w:val="0"/>
          <w:iCs w:val="0"/>
          <w:color w:val="auto"/>
        </w:rPr>
      </w:pPr>
    </w:p>
    <w:p w14:paraId="287A8BC6" w14:textId="0051000D" w:rsidR="00771E60" w:rsidRDefault="00771E60" w:rsidP="00CD31CB">
      <w:pPr>
        <w:pStyle w:val="infoblue0"/>
        <w:ind w:left="1440"/>
        <w:rPr>
          <w:i w:val="0"/>
          <w:iCs w:val="0"/>
          <w:color w:val="auto"/>
        </w:rPr>
      </w:pPr>
    </w:p>
    <w:p w14:paraId="3E7BB363" w14:textId="2A9DAD71" w:rsidR="00771E60" w:rsidRDefault="00771E60" w:rsidP="00CD31CB">
      <w:pPr>
        <w:pStyle w:val="infoblue0"/>
        <w:ind w:left="1440"/>
        <w:rPr>
          <w:i w:val="0"/>
          <w:iCs w:val="0"/>
          <w:color w:val="auto"/>
        </w:rPr>
      </w:pPr>
    </w:p>
    <w:p w14:paraId="7E138D0E" w14:textId="4F175D74" w:rsidR="00771E60" w:rsidRDefault="00771E60" w:rsidP="00CD31CB">
      <w:pPr>
        <w:pStyle w:val="infoblue0"/>
        <w:ind w:left="1440"/>
        <w:rPr>
          <w:i w:val="0"/>
          <w:iCs w:val="0"/>
          <w:color w:val="auto"/>
        </w:rPr>
      </w:pPr>
    </w:p>
    <w:p w14:paraId="4E68FF49" w14:textId="2D166CB0" w:rsidR="00771E60" w:rsidRDefault="00771E60" w:rsidP="00CD31CB">
      <w:pPr>
        <w:pStyle w:val="infoblue0"/>
        <w:ind w:left="1440"/>
        <w:rPr>
          <w:i w:val="0"/>
          <w:iCs w:val="0"/>
          <w:color w:val="auto"/>
        </w:rPr>
      </w:pPr>
    </w:p>
    <w:p w14:paraId="50545542" w14:textId="4E579D17" w:rsidR="00771E60" w:rsidRDefault="00771E60" w:rsidP="00CD31CB">
      <w:pPr>
        <w:pStyle w:val="infoblue0"/>
        <w:ind w:left="1440"/>
        <w:rPr>
          <w:i w:val="0"/>
          <w:iCs w:val="0"/>
          <w:color w:val="auto"/>
        </w:rPr>
      </w:pPr>
    </w:p>
    <w:p w14:paraId="12326C93" w14:textId="77777777" w:rsidR="00771E60" w:rsidRDefault="00771E60" w:rsidP="00CD31CB">
      <w:pPr>
        <w:pStyle w:val="infoblue0"/>
        <w:ind w:left="1440"/>
        <w:rPr>
          <w:i w:val="0"/>
          <w:iCs w:val="0"/>
          <w:color w:val="auto"/>
        </w:rPr>
      </w:pPr>
    </w:p>
    <w:p w14:paraId="6071AD4B" w14:textId="5746D041" w:rsidR="00CD31CB" w:rsidRDefault="00CD31CB" w:rsidP="00CD31CB">
      <w:pPr>
        <w:pStyle w:val="infoblue0"/>
        <w:numPr>
          <w:ilvl w:val="0"/>
          <w:numId w:val="5"/>
        </w:numPr>
        <w:rPr>
          <w:i w:val="0"/>
          <w:iCs w:val="0"/>
          <w:color w:val="auto"/>
        </w:rPr>
      </w:pPr>
      <w:r>
        <w:rPr>
          <w:i w:val="0"/>
          <w:iCs w:val="0"/>
          <w:color w:val="auto"/>
        </w:rPr>
        <w:lastRenderedPageBreak/>
        <w:t>Gantt chart:</w:t>
      </w:r>
    </w:p>
    <w:p w14:paraId="52B04114" w14:textId="7A1CA805" w:rsidR="00CD31CB" w:rsidRDefault="00CD31CB" w:rsidP="00CD31CB">
      <w:pPr>
        <w:pStyle w:val="infoblue0"/>
        <w:rPr>
          <w:i w:val="0"/>
          <w:iCs w:val="0"/>
          <w:color w:val="auto"/>
        </w:rPr>
      </w:pPr>
      <w:r>
        <w:rPr>
          <w:noProof/>
        </w:rPr>
        <w:drawing>
          <wp:inline distT="0" distB="0" distL="0" distR="0" wp14:anchorId="30CE7A48" wp14:editId="11EDB467">
            <wp:extent cx="5943600" cy="3327400"/>
            <wp:effectExtent l="0" t="0" r="0" b="6350"/>
            <wp:docPr id="2" name="Hình ảnh 2"/>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rotWithShape="1">
                    <a:blip r:embed="rId15">
                      <a:extLst>
                        <a:ext uri="{28A0092B-C50C-407E-A947-70E740481C1C}">
                          <a14:useLocalDpi xmlns:a14="http://schemas.microsoft.com/office/drawing/2010/main" val="0"/>
                        </a:ext>
                      </a:extLst>
                    </a:blip>
                    <a:srcRect l="12923" t="6584" r="10638" b="6565"/>
                    <a:stretch/>
                  </pic:blipFill>
                  <pic:spPr bwMode="auto">
                    <a:xfrm>
                      <a:off x="0" y="0"/>
                      <a:ext cx="5943600" cy="3327400"/>
                    </a:xfrm>
                    <a:prstGeom prst="rect">
                      <a:avLst/>
                    </a:prstGeom>
                    <a:noFill/>
                    <a:ln>
                      <a:noFill/>
                    </a:ln>
                    <a:extLst>
                      <a:ext uri="{53640926-AAD7-44D8-BBD7-CCE9431645EC}">
                        <a14:shadowObscured xmlns:a14="http://schemas.microsoft.com/office/drawing/2010/main"/>
                      </a:ext>
                    </a:extLst>
                  </pic:spPr>
                </pic:pic>
              </a:graphicData>
            </a:graphic>
          </wp:inline>
        </w:drawing>
      </w:r>
    </w:p>
    <w:p w14:paraId="3866B7FC" w14:textId="48A86128" w:rsidR="00052739" w:rsidRDefault="00052739" w:rsidP="00CD31CB">
      <w:pPr>
        <w:pStyle w:val="infoblue0"/>
        <w:rPr>
          <w:i w:val="0"/>
          <w:iCs w:val="0"/>
          <w:color w:val="auto"/>
        </w:rPr>
      </w:pPr>
    </w:p>
    <w:p w14:paraId="7EA40D80" w14:textId="77777777" w:rsidR="00480CC6" w:rsidRDefault="00480CC6" w:rsidP="00CD31CB">
      <w:pPr>
        <w:pStyle w:val="infoblue0"/>
        <w:rPr>
          <w:i w:val="0"/>
          <w:iCs w:val="0"/>
          <w:color w:val="auto"/>
        </w:rPr>
      </w:pPr>
    </w:p>
    <w:p w14:paraId="2614A512" w14:textId="77777777" w:rsidR="00052739" w:rsidRPr="00CD31CB" w:rsidRDefault="00052739" w:rsidP="00CD31CB">
      <w:pPr>
        <w:pStyle w:val="infoblue0"/>
        <w:rPr>
          <w:i w:val="0"/>
          <w:iCs w:val="0"/>
          <w:color w:val="auto"/>
        </w:rPr>
      </w:pPr>
    </w:p>
    <w:p w14:paraId="5A186D9E" w14:textId="77777777" w:rsidR="007C47A5" w:rsidRDefault="007C47A5">
      <w:pPr>
        <w:pStyle w:val="Heading3"/>
      </w:pPr>
      <w:bookmarkStart w:id="33" w:name="_Toc524312845"/>
      <w:bookmarkStart w:id="34" w:name="_Toc307271026"/>
      <w:r>
        <w:t>Iteration Objectives</w:t>
      </w:r>
      <w:bookmarkEnd w:id="33"/>
      <w:bookmarkEnd w:id="34"/>
    </w:p>
    <w:p w14:paraId="76322747" w14:textId="414E3088" w:rsidR="007C47A5" w:rsidRDefault="007C47A5">
      <w:pPr>
        <w:pStyle w:val="infoblue0"/>
      </w:pPr>
    </w:p>
    <w:tbl>
      <w:tblPr>
        <w:tblStyle w:val="TableGrid"/>
        <w:tblW w:w="0" w:type="auto"/>
        <w:tblInd w:w="720" w:type="dxa"/>
        <w:tblLook w:val="04A0" w:firstRow="1" w:lastRow="0" w:firstColumn="1" w:lastColumn="0" w:noHBand="0" w:noVBand="1"/>
      </w:tblPr>
      <w:tblGrid>
        <w:gridCol w:w="1718"/>
        <w:gridCol w:w="1723"/>
        <w:gridCol w:w="1733"/>
        <w:gridCol w:w="1723"/>
        <w:gridCol w:w="1733"/>
      </w:tblGrid>
      <w:tr w:rsidR="001D19F5" w14:paraId="6F9178BB" w14:textId="77777777" w:rsidTr="00052739">
        <w:tc>
          <w:tcPr>
            <w:tcW w:w="1870" w:type="dxa"/>
            <w:shd w:val="clear" w:color="auto" w:fill="5B9BD5" w:themeFill="accent5"/>
          </w:tcPr>
          <w:p w14:paraId="030E20C3" w14:textId="7F8CFF66" w:rsidR="00052739" w:rsidRPr="00052739" w:rsidRDefault="00052739">
            <w:pPr>
              <w:pStyle w:val="infoblue0"/>
              <w:ind w:left="0"/>
              <w:rPr>
                <w:b/>
                <w:bCs/>
                <w:i w:val="0"/>
                <w:iCs w:val="0"/>
                <w:color w:val="auto"/>
              </w:rPr>
            </w:pPr>
            <w:r w:rsidRPr="00052739">
              <w:rPr>
                <w:b/>
                <w:bCs/>
                <w:i w:val="0"/>
                <w:iCs w:val="0"/>
                <w:color w:val="auto"/>
              </w:rPr>
              <w:t>Phase</w:t>
            </w:r>
          </w:p>
        </w:tc>
        <w:tc>
          <w:tcPr>
            <w:tcW w:w="1870" w:type="dxa"/>
            <w:shd w:val="clear" w:color="auto" w:fill="5B9BD5" w:themeFill="accent5"/>
          </w:tcPr>
          <w:p w14:paraId="500B92E9" w14:textId="1003FFF9" w:rsidR="00052739" w:rsidRPr="00052739" w:rsidRDefault="00052739">
            <w:pPr>
              <w:pStyle w:val="infoblue0"/>
              <w:ind w:left="0"/>
              <w:rPr>
                <w:b/>
                <w:bCs/>
                <w:i w:val="0"/>
                <w:iCs w:val="0"/>
                <w:color w:val="auto"/>
              </w:rPr>
            </w:pPr>
            <w:r w:rsidRPr="00052739">
              <w:rPr>
                <w:b/>
                <w:bCs/>
                <w:i w:val="0"/>
                <w:iCs w:val="0"/>
                <w:color w:val="auto"/>
              </w:rPr>
              <w:t>Iteration</w:t>
            </w:r>
          </w:p>
        </w:tc>
        <w:tc>
          <w:tcPr>
            <w:tcW w:w="1870" w:type="dxa"/>
            <w:shd w:val="clear" w:color="auto" w:fill="5B9BD5" w:themeFill="accent5"/>
          </w:tcPr>
          <w:p w14:paraId="670FC5B8" w14:textId="36BEDDF5" w:rsidR="00052739" w:rsidRPr="00052739" w:rsidRDefault="00052739">
            <w:pPr>
              <w:pStyle w:val="infoblue0"/>
              <w:ind w:left="0"/>
              <w:rPr>
                <w:b/>
                <w:bCs/>
                <w:i w:val="0"/>
                <w:iCs w:val="0"/>
                <w:color w:val="auto"/>
              </w:rPr>
            </w:pPr>
            <w:r w:rsidRPr="00052739">
              <w:rPr>
                <w:b/>
                <w:bCs/>
                <w:i w:val="0"/>
                <w:iCs w:val="0"/>
                <w:color w:val="auto"/>
              </w:rPr>
              <w:t>Description</w:t>
            </w:r>
          </w:p>
        </w:tc>
        <w:tc>
          <w:tcPr>
            <w:tcW w:w="1870" w:type="dxa"/>
            <w:shd w:val="clear" w:color="auto" w:fill="5B9BD5" w:themeFill="accent5"/>
          </w:tcPr>
          <w:p w14:paraId="632102DA" w14:textId="24E81C8A" w:rsidR="00052739" w:rsidRPr="00052739" w:rsidRDefault="00052739">
            <w:pPr>
              <w:pStyle w:val="infoblue0"/>
              <w:ind w:left="0"/>
              <w:rPr>
                <w:b/>
                <w:bCs/>
                <w:i w:val="0"/>
                <w:iCs w:val="0"/>
                <w:color w:val="auto"/>
              </w:rPr>
            </w:pPr>
            <w:r w:rsidRPr="00052739">
              <w:rPr>
                <w:b/>
                <w:bCs/>
                <w:i w:val="0"/>
                <w:iCs w:val="0"/>
                <w:color w:val="auto"/>
              </w:rPr>
              <w:t>Associated Milestones</w:t>
            </w:r>
          </w:p>
        </w:tc>
        <w:tc>
          <w:tcPr>
            <w:tcW w:w="1870" w:type="dxa"/>
            <w:shd w:val="clear" w:color="auto" w:fill="5B9BD5" w:themeFill="accent5"/>
          </w:tcPr>
          <w:p w14:paraId="04774B54" w14:textId="5675E05C" w:rsidR="00052739" w:rsidRPr="00052739" w:rsidRDefault="00052739">
            <w:pPr>
              <w:pStyle w:val="infoblue0"/>
              <w:ind w:left="0"/>
              <w:rPr>
                <w:b/>
                <w:bCs/>
                <w:i w:val="0"/>
                <w:iCs w:val="0"/>
                <w:color w:val="auto"/>
              </w:rPr>
            </w:pPr>
            <w:r w:rsidRPr="00052739">
              <w:rPr>
                <w:b/>
                <w:bCs/>
                <w:i w:val="0"/>
                <w:iCs w:val="0"/>
                <w:color w:val="auto"/>
              </w:rPr>
              <w:t xml:space="preserve">Risks </w:t>
            </w:r>
            <w:proofErr w:type="spellStart"/>
            <w:r w:rsidRPr="00052739">
              <w:rPr>
                <w:b/>
                <w:bCs/>
                <w:i w:val="0"/>
                <w:iCs w:val="0"/>
                <w:color w:val="auto"/>
              </w:rPr>
              <w:t>Addressesd</w:t>
            </w:r>
            <w:proofErr w:type="spellEnd"/>
          </w:p>
        </w:tc>
      </w:tr>
      <w:tr w:rsidR="00480CC6" w14:paraId="1657BEE8" w14:textId="77777777" w:rsidTr="00052739">
        <w:tc>
          <w:tcPr>
            <w:tcW w:w="1870" w:type="dxa"/>
          </w:tcPr>
          <w:p w14:paraId="3AD18602" w14:textId="51D6D929" w:rsidR="00052739" w:rsidRDefault="00052739">
            <w:pPr>
              <w:pStyle w:val="infoblue0"/>
              <w:ind w:left="0"/>
              <w:rPr>
                <w:i w:val="0"/>
                <w:iCs w:val="0"/>
                <w:color w:val="auto"/>
              </w:rPr>
            </w:pPr>
            <w:r>
              <w:rPr>
                <w:i w:val="0"/>
                <w:iCs w:val="0"/>
                <w:color w:val="auto"/>
              </w:rPr>
              <w:t>Inception</w:t>
            </w:r>
          </w:p>
        </w:tc>
        <w:tc>
          <w:tcPr>
            <w:tcW w:w="1870" w:type="dxa"/>
          </w:tcPr>
          <w:p w14:paraId="130EE01C" w14:textId="3881F0B2" w:rsidR="00052739" w:rsidRPr="00052739" w:rsidRDefault="00052739" w:rsidP="00052739">
            <w:pPr>
              <w:widowControl/>
              <w:spacing w:line="240" w:lineRule="auto"/>
            </w:pPr>
            <w:r>
              <w:t>Preliminary Iteration</w:t>
            </w:r>
          </w:p>
        </w:tc>
        <w:tc>
          <w:tcPr>
            <w:tcW w:w="1870" w:type="dxa"/>
          </w:tcPr>
          <w:p w14:paraId="3CB83C6F" w14:textId="3AFC13B2" w:rsidR="00052739" w:rsidRPr="00052739" w:rsidRDefault="00052739" w:rsidP="00052739">
            <w:pPr>
              <w:widowControl/>
              <w:spacing w:line="240" w:lineRule="auto"/>
            </w:pPr>
            <w:r>
              <w:t>Defines business model, product requirements, project plan, and business case.</w:t>
            </w:r>
          </w:p>
        </w:tc>
        <w:tc>
          <w:tcPr>
            <w:tcW w:w="1870" w:type="dxa"/>
          </w:tcPr>
          <w:p w14:paraId="56F6756C" w14:textId="77777777" w:rsidR="00052739" w:rsidRDefault="00052739" w:rsidP="00052739">
            <w:pPr>
              <w:widowControl/>
              <w:spacing w:line="240" w:lineRule="auto"/>
            </w:pPr>
            <w:r>
              <w:t>Business Case Review</w:t>
            </w:r>
          </w:p>
          <w:p w14:paraId="02F332E3" w14:textId="77777777" w:rsidR="00052739" w:rsidRDefault="00052739">
            <w:pPr>
              <w:pStyle w:val="infoblue0"/>
              <w:ind w:left="0"/>
              <w:rPr>
                <w:i w:val="0"/>
                <w:iCs w:val="0"/>
                <w:color w:val="auto"/>
              </w:rPr>
            </w:pPr>
          </w:p>
        </w:tc>
        <w:tc>
          <w:tcPr>
            <w:tcW w:w="1870" w:type="dxa"/>
          </w:tcPr>
          <w:p w14:paraId="33C3236C" w14:textId="7EC3D123" w:rsidR="00052739" w:rsidRDefault="00052739">
            <w:pPr>
              <w:pStyle w:val="infoblue0"/>
              <w:ind w:left="0"/>
              <w:rPr>
                <w:i w:val="0"/>
                <w:iCs w:val="0"/>
                <w:color w:val="auto"/>
              </w:rPr>
            </w:pPr>
            <w:r>
              <w:rPr>
                <w:i w:val="0"/>
                <w:iCs w:val="0"/>
                <w:color w:val="auto"/>
              </w:rPr>
              <w:t>Identify user requirements, scope of project.</w:t>
            </w:r>
          </w:p>
          <w:p w14:paraId="46F3E9A8" w14:textId="3061D207" w:rsidR="00052739" w:rsidRDefault="00052739">
            <w:pPr>
              <w:pStyle w:val="infoblue0"/>
              <w:ind w:left="0"/>
              <w:rPr>
                <w:i w:val="0"/>
                <w:iCs w:val="0"/>
                <w:color w:val="auto"/>
              </w:rPr>
            </w:pPr>
          </w:p>
        </w:tc>
      </w:tr>
      <w:tr w:rsidR="00480CC6" w14:paraId="061BE49C" w14:textId="77777777" w:rsidTr="00052739">
        <w:tc>
          <w:tcPr>
            <w:tcW w:w="1870" w:type="dxa"/>
          </w:tcPr>
          <w:p w14:paraId="4854AA04" w14:textId="0B2E4514" w:rsidR="00052739" w:rsidRDefault="00052739" w:rsidP="00052739">
            <w:pPr>
              <w:widowControl/>
              <w:spacing w:line="240" w:lineRule="auto"/>
            </w:pPr>
            <w:r>
              <w:t>Elaboration</w:t>
            </w:r>
          </w:p>
          <w:p w14:paraId="3F4391D7" w14:textId="77777777" w:rsidR="00052739" w:rsidRDefault="00052739">
            <w:pPr>
              <w:pStyle w:val="infoblue0"/>
              <w:ind w:left="0"/>
              <w:rPr>
                <w:i w:val="0"/>
                <w:iCs w:val="0"/>
                <w:color w:val="auto"/>
              </w:rPr>
            </w:pPr>
          </w:p>
        </w:tc>
        <w:tc>
          <w:tcPr>
            <w:tcW w:w="1870" w:type="dxa"/>
          </w:tcPr>
          <w:p w14:paraId="1E3EAA7E" w14:textId="5895B76D" w:rsidR="00052739" w:rsidRPr="00052739" w:rsidRDefault="00052739" w:rsidP="00052739">
            <w:pPr>
              <w:widowControl/>
              <w:spacing w:line="240" w:lineRule="auto"/>
            </w:pPr>
            <w:r>
              <w:t>Develop Architectural Prototype</w:t>
            </w:r>
          </w:p>
        </w:tc>
        <w:tc>
          <w:tcPr>
            <w:tcW w:w="1870" w:type="dxa"/>
          </w:tcPr>
          <w:p w14:paraId="651F5EE4" w14:textId="2C4B9D42" w:rsidR="00052739" w:rsidRPr="00052739" w:rsidRDefault="00052739">
            <w:pPr>
              <w:pStyle w:val="infoblue0"/>
              <w:ind w:left="0"/>
              <w:rPr>
                <w:i w:val="0"/>
                <w:iCs w:val="0"/>
                <w:color w:val="auto"/>
              </w:rPr>
            </w:pPr>
            <w:r w:rsidRPr="00052739">
              <w:rPr>
                <w:i w:val="0"/>
                <w:iCs w:val="0"/>
                <w:color w:val="000000"/>
                <w:shd w:val="clear" w:color="auto" w:fill="FFFFFF"/>
              </w:rPr>
              <w:t xml:space="preserve">Completes analysis </w:t>
            </w:r>
            <w:r w:rsidR="001D19F5">
              <w:rPr>
                <w:i w:val="0"/>
                <w:iCs w:val="0"/>
                <w:color w:val="000000"/>
                <w:shd w:val="clear" w:color="auto" w:fill="FFFFFF"/>
              </w:rPr>
              <w:t>and</w:t>
            </w:r>
            <w:r w:rsidRPr="00052739">
              <w:rPr>
                <w:i w:val="0"/>
                <w:iCs w:val="0"/>
                <w:color w:val="000000"/>
                <w:shd w:val="clear" w:color="auto" w:fill="FFFFFF"/>
              </w:rPr>
              <w:t xml:space="preserve"> design for all use cases.</w:t>
            </w:r>
          </w:p>
        </w:tc>
        <w:tc>
          <w:tcPr>
            <w:tcW w:w="1870" w:type="dxa"/>
          </w:tcPr>
          <w:p w14:paraId="30B90B12" w14:textId="77777777" w:rsidR="001D19F5" w:rsidRDefault="001D19F5" w:rsidP="001D19F5">
            <w:pPr>
              <w:widowControl/>
              <w:spacing w:line="240" w:lineRule="auto"/>
            </w:pPr>
            <w:r>
              <w:t>Architectural Prototype</w:t>
            </w:r>
          </w:p>
          <w:p w14:paraId="7F8836BA" w14:textId="77777777" w:rsidR="00052739" w:rsidRDefault="00052739">
            <w:pPr>
              <w:pStyle w:val="infoblue0"/>
              <w:ind w:left="0"/>
              <w:rPr>
                <w:i w:val="0"/>
                <w:iCs w:val="0"/>
                <w:color w:val="auto"/>
              </w:rPr>
            </w:pPr>
          </w:p>
        </w:tc>
        <w:tc>
          <w:tcPr>
            <w:tcW w:w="1870" w:type="dxa"/>
          </w:tcPr>
          <w:p w14:paraId="27A87EF9" w14:textId="1B5BBD9C" w:rsidR="00052739" w:rsidRDefault="00F8532A">
            <w:pPr>
              <w:pStyle w:val="infoblue0"/>
              <w:ind w:left="0"/>
              <w:rPr>
                <w:i w:val="0"/>
                <w:iCs w:val="0"/>
                <w:color w:val="auto"/>
              </w:rPr>
            </w:pPr>
            <w:r>
              <w:rPr>
                <w:i w:val="0"/>
                <w:iCs w:val="0"/>
                <w:color w:val="auto"/>
              </w:rPr>
              <w:t>Design the overall structure of system.</w:t>
            </w:r>
          </w:p>
        </w:tc>
      </w:tr>
      <w:tr w:rsidR="00480CC6" w14:paraId="61EE77C6" w14:textId="77777777" w:rsidTr="00052739">
        <w:tc>
          <w:tcPr>
            <w:tcW w:w="1870" w:type="dxa"/>
          </w:tcPr>
          <w:p w14:paraId="771DF974" w14:textId="2B2DD984" w:rsidR="00052739" w:rsidRPr="001D19F5" w:rsidRDefault="001D19F5">
            <w:pPr>
              <w:pStyle w:val="infoblue0"/>
              <w:ind w:left="0"/>
              <w:rPr>
                <w:i w:val="0"/>
                <w:iCs w:val="0"/>
                <w:color w:val="auto"/>
              </w:rPr>
            </w:pPr>
            <w:r w:rsidRPr="001D19F5">
              <w:rPr>
                <w:i w:val="0"/>
                <w:iCs w:val="0"/>
                <w:color w:val="000000"/>
                <w:shd w:val="clear" w:color="auto" w:fill="FFFFFF"/>
              </w:rPr>
              <w:t>Construction</w:t>
            </w:r>
          </w:p>
        </w:tc>
        <w:tc>
          <w:tcPr>
            <w:tcW w:w="1870" w:type="dxa"/>
          </w:tcPr>
          <w:p w14:paraId="53F7CD9A" w14:textId="6D24C08F" w:rsidR="00052739" w:rsidRDefault="001D19F5">
            <w:pPr>
              <w:pStyle w:val="infoblue0"/>
              <w:ind w:left="0"/>
              <w:rPr>
                <w:i w:val="0"/>
                <w:iCs w:val="0"/>
                <w:color w:val="auto"/>
              </w:rPr>
            </w:pPr>
            <w:r>
              <w:rPr>
                <w:i w:val="0"/>
                <w:iCs w:val="0"/>
                <w:color w:val="auto"/>
              </w:rPr>
              <w:t>C1: Develop Beta</w:t>
            </w:r>
          </w:p>
        </w:tc>
        <w:tc>
          <w:tcPr>
            <w:tcW w:w="1870" w:type="dxa"/>
          </w:tcPr>
          <w:p w14:paraId="64976D87" w14:textId="06291E75" w:rsidR="00052739" w:rsidRDefault="001D19F5">
            <w:pPr>
              <w:pStyle w:val="infoblue0"/>
              <w:ind w:left="0"/>
              <w:rPr>
                <w:i w:val="0"/>
                <w:iCs w:val="0"/>
                <w:color w:val="auto"/>
              </w:rPr>
            </w:pPr>
            <w:r>
              <w:rPr>
                <w:i w:val="0"/>
                <w:iCs w:val="0"/>
                <w:color w:val="auto"/>
              </w:rPr>
              <w:t xml:space="preserve">Implement function and </w:t>
            </w:r>
            <w:proofErr w:type="spellStart"/>
            <w:r>
              <w:rPr>
                <w:i w:val="0"/>
                <w:iCs w:val="0"/>
                <w:color w:val="auto"/>
              </w:rPr>
              <w:t>usecases</w:t>
            </w:r>
            <w:proofErr w:type="spellEnd"/>
            <w:r>
              <w:rPr>
                <w:i w:val="0"/>
                <w:iCs w:val="0"/>
                <w:color w:val="auto"/>
              </w:rPr>
              <w:t>.</w:t>
            </w:r>
          </w:p>
        </w:tc>
        <w:tc>
          <w:tcPr>
            <w:tcW w:w="1870" w:type="dxa"/>
          </w:tcPr>
          <w:p w14:paraId="2051B30E" w14:textId="161B6827" w:rsidR="00052739" w:rsidRDefault="001D19F5">
            <w:pPr>
              <w:pStyle w:val="infoblue0"/>
              <w:ind w:left="0"/>
              <w:rPr>
                <w:i w:val="0"/>
                <w:iCs w:val="0"/>
                <w:color w:val="auto"/>
              </w:rPr>
            </w:pPr>
            <w:r>
              <w:rPr>
                <w:i w:val="0"/>
                <w:iCs w:val="0"/>
                <w:color w:val="auto"/>
              </w:rPr>
              <w:t>Beta</w:t>
            </w:r>
          </w:p>
        </w:tc>
        <w:tc>
          <w:tcPr>
            <w:tcW w:w="1870" w:type="dxa"/>
          </w:tcPr>
          <w:p w14:paraId="794EDFD9" w14:textId="29AA526E" w:rsidR="00052739" w:rsidRDefault="001D19F5">
            <w:pPr>
              <w:pStyle w:val="infoblue0"/>
              <w:ind w:left="0"/>
              <w:rPr>
                <w:i w:val="0"/>
                <w:iCs w:val="0"/>
                <w:color w:val="auto"/>
              </w:rPr>
            </w:pPr>
            <w:r>
              <w:rPr>
                <w:i w:val="0"/>
                <w:iCs w:val="0"/>
                <w:color w:val="auto"/>
              </w:rPr>
              <w:t>Some key features from types of user.</w:t>
            </w:r>
          </w:p>
        </w:tc>
      </w:tr>
      <w:tr w:rsidR="00480CC6" w14:paraId="1F88456C" w14:textId="77777777" w:rsidTr="00052739">
        <w:tc>
          <w:tcPr>
            <w:tcW w:w="1870" w:type="dxa"/>
          </w:tcPr>
          <w:p w14:paraId="1475CF28" w14:textId="77777777" w:rsidR="00052739" w:rsidRDefault="00052739">
            <w:pPr>
              <w:pStyle w:val="infoblue0"/>
              <w:ind w:left="0"/>
              <w:rPr>
                <w:i w:val="0"/>
                <w:iCs w:val="0"/>
                <w:color w:val="auto"/>
              </w:rPr>
            </w:pPr>
          </w:p>
        </w:tc>
        <w:tc>
          <w:tcPr>
            <w:tcW w:w="1870" w:type="dxa"/>
          </w:tcPr>
          <w:p w14:paraId="0698FE69" w14:textId="22ABD258" w:rsidR="00052739" w:rsidRDefault="001D19F5">
            <w:pPr>
              <w:pStyle w:val="infoblue0"/>
              <w:ind w:left="0"/>
              <w:rPr>
                <w:i w:val="0"/>
                <w:iCs w:val="0"/>
                <w:color w:val="auto"/>
              </w:rPr>
            </w:pPr>
            <w:r>
              <w:rPr>
                <w:i w:val="0"/>
                <w:iCs w:val="0"/>
                <w:color w:val="auto"/>
              </w:rPr>
              <w:t>C2: Develop Initial Release</w:t>
            </w:r>
          </w:p>
        </w:tc>
        <w:tc>
          <w:tcPr>
            <w:tcW w:w="1870" w:type="dxa"/>
          </w:tcPr>
          <w:p w14:paraId="3664C38F" w14:textId="2839E7D3" w:rsidR="00052739" w:rsidRDefault="001D19F5">
            <w:pPr>
              <w:pStyle w:val="infoblue0"/>
              <w:ind w:left="0"/>
              <w:rPr>
                <w:i w:val="0"/>
                <w:iCs w:val="0"/>
                <w:color w:val="auto"/>
              </w:rPr>
            </w:pPr>
            <w:r>
              <w:rPr>
                <w:i w:val="0"/>
                <w:iCs w:val="0"/>
                <w:color w:val="auto"/>
              </w:rPr>
              <w:t xml:space="preserve">Implement and test other </w:t>
            </w:r>
            <w:proofErr w:type="spellStart"/>
            <w:r>
              <w:rPr>
                <w:i w:val="0"/>
                <w:iCs w:val="0"/>
                <w:color w:val="auto"/>
              </w:rPr>
              <w:t>usecases</w:t>
            </w:r>
            <w:proofErr w:type="spellEnd"/>
            <w:r>
              <w:rPr>
                <w:i w:val="0"/>
                <w:iCs w:val="0"/>
                <w:color w:val="auto"/>
              </w:rPr>
              <w:t>, fix bugs from Beta version.</w:t>
            </w:r>
            <w:r>
              <w:rPr>
                <w:i w:val="0"/>
                <w:iCs w:val="0"/>
                <w:color w:val="auto"/>
              </w:rPr>
              <w:br/>
              <w:t xml:space="preserve">Continue </w:t>
            </w:r>
            <w:r>
              <w:rPr>
                <w:i w:val="0"/>
                <w:iCs w:val="0"/>
                <w:color w:val="auto"/>
              </w:rPr>
              <w:lastRenderedPageBreak/>
              <w:t>developing</w:t>
            </w:r>
            <w:r w:rsidR="00480CC6">
              <w:rPr>
                <w:i w:val="0"/>
                <w:iCs w:val="0"/>
                <w:color w:val="auto"/>
              </w:rPr>
              <w:t xml:space="preserve"> remain</w:t>
            </w:r>
            <w:r>
              <w:rPr>
                <w:i w:val="0"/>
                <w:iCs w:val="0"/>
                <w:color w:val="auto"/>
              </w:rPr>
              <w:t xml:space="preserve"> functions</w:t>
            </w:r>
          </w:p>
        </w:tc>
        <w:tc>
          <w:tcPr>
            <w:tcW w:w="1870" w:type="dxa"/>
          </w:tcPr>
          <w:p w14:paraId="52AF0E61" w14:textId="53DDB647" w:rsidR="00052739" w:rsidRDefault="00480CC6">
            <w:pPr>
              <w:pStyle w:val="infoblue0"/>
              <w:ind w:left="0"/>
              <w:rPr>
                <w:i w:val="0"/>
                <w:iCs w:val="0"/>
                <w:color w:val="auto"/>
              </w:rPr>
            </w:pPr>
            <w:r>
              <w:rPr>
                <w:i w:val="0"/>
                <w:iCs w:val="0"/>
                <w:color w:val="auto"/>
              </w:rPr>
              <w:lastRenderedPageBreak/>
              <w:t>Software</w:t>
            </w:r>
          </w:p>
        </w:tc>
        <w:tc>
          <w:tcPr>
            <w:tcW w:w="1870" w:type="dxa"/>
          </w:tcPr>
          <w:p w14:paraId="410C5DC2" w14:textId="77777777" w:rsidR="00052739" w:rsidRDefault="00480CC6">
            <w:pPr>
              <w:pStyle w:val="infoblue0"/>
              <w:ind w:left="0"/>
              <w:rPr>
                <w:i w:val="0"/>
                <w:iCs w:val="0"/>
                <w:color w:val="auto"/>
              </w:rPr>
            </w:pPr>
            <w:r>
              <w:rPr>
                <w:i w:val="0"/>
                <w:iCs w:val="0"/>
                <w:color w:val="auto"/>
              </w:rPr>
              <w:t>Improve quality of product.</w:t>
            </w:r>
          </w:p>
          <w:p w14:paraId="20C77961" w14:textId="44966295" w:rsidR="00480CC6" w:rsidRDefault="00480CC6">
            <w:pPr>
              <w:pStyle w:val="infoblue0"/>
              <w:ind w:left="0"/>
              <w:rPr>
                <w:i w:val="0"/>
                <w:iCs w:val="0"/>
                <w:color w:val="auto"/>
              </w:rPr>
            </w:pPr>
            <w:r>
              <w:rPr>
                <w:i w:val="0"/>
                <w:iCs w:val="0"/>
                <w:color w:val="auto"/>
              </w:rPr>
              <w:lastRenderedPageBreak/>
              <w:t>All features of users should be implemented.</w:t>
            </w:r>
          </w:p>
        </w:tc>
      </w:tr>
      <w:tr w:rsidR="00480CC6" w14:paraId="283364E8" w14:textId="77777777" w:rsidTr="00052739">
        <w:tc>
          <w:tcPr>
            <w:tcW w:w="1870" w:type="dxa"/>
          </w:tcPr>
          <w:p w14:paraId="07FA86C8" w14:textId="77777777" w:rsidR="00480CC6" w:rsidRDefault="00480CC6">
            <w:pPr>
              <w:pStyle w:val="infoblue0"/>
              <w:ind w:left="0"/>
              <w:rPr>
                <w:i w:val="0"/>
                <w:iCs w:val="0"/>
                <w:color w:val="auto"/>
              </w:rPr>
            </w:pPr>
          </w:p>
        </w:tc>
        <w:tc>
          <w:tcPr>
            <w:tcW w:w="1870" w:type="dxa"/>
          </w:tcPr>
          <w:p w14:paraId="3111642C" w14:textId="1467315A" w:rsidR="00480CC6" w:rsidRDefault="00480CC6">
            <w:pPr>
              <w:pStyle w:val="infoblue0"/>
              <w:ind w:left="0"/>
              <w:rPr>
                <w:i w:val="0"/>
                <w:iCs w:val="0"/>
                <w:color w:val="auto"/>
              </w:rPr>
            </w:pPr>
            <w:r>
              <w:rPr>
                <w:i w:val="0"/>
                <w:iCs w:val="0"/>
                <w:color w:val="auto"/>
              </w:rPr>
              <w:t>C3: Develop Full Release</w:t>
            </w:r>
          </w:p>
        </w:tc>
        <w:tc>
          <w:tcPr>
            <w:tcW w:w="1870" w:type="dxa"/>
          </w:tcPr>
          <w:p w14:paraId="033CCAB3" w14:textId="009DEF13" w:rsidR="00480CC6" w:rsidRDefault="00480CC6">
            <w:pPr>
              <w:pStyle w:val="infoblue0"/>
              <w:ind w:left="0"/>
              <w:rPr>
                <w:i w:val="0"/>
                <w:iCs w:val="0"/>
                <w:color w:val="auto"/>
              </w:rPr>
            </w:pPr>
            <w:r>
              <w:rPr>
                <w:i w:val="0"/>
                <w:iCs w:val="0"/>
                <w:color w:val="auto"/>
              </w:rPr>
              <w:t>Fix bugs from Initial version.</w:t>
            </w:r>
            <w:r>
              <w:rPr>
                <w:i w:val="0"/>
                <w:iCs w:val="0"/>
                <w:color w:val="auto"/>
              </w:rPr>
              <w:br/>
              <w:t>Develop fully system.</w:t>
            </w:r>
            <w:r>
              <w:rPr>
                <w:i w:val="0"/>
                <w:iCs w:val="0"/>
                <w:color w:val="auto"/>
              </w:rPr>
              <w:br/>
              <w:t>Improve performance.</w:t>
            </w:r>
          </w:p>
        </w:tc>
        <w:tc>
          <w:tcPr>
            <w:tcW w:w="1870" w:type="dxa"/>
          </w:tcPr>
          <w:p w14:paraId="4E38D8EB" w14:textId="3E373422" w:rsidR="00480CC6" w:rsidRDefault="00480CC6">
            <w:pPr>
              <w:pStyle w:val="infoblue0"/>
              <w:ind w:left="0"/>
              <w:rPr>
                <w:i w:val="0"/>
                <w:iCs w:val="0"/>
                <w:color w:val="auto"/>
              </w:rPr>
            </w:pPr>
            <w:r>
              <w:rPr>
                <w:i w:val="0"/>
                <w:iCs w:val="0"/>
                <w:color w:val="auto"/>
              </w:rPr>
              <w:t>Software Released</w:t>
            </w:r>
          </w:p>
        </w:tc>
        <w:tc>
          <w:tcPr>
            <w:tcW w:w="1870" w:type="dxa"/>
          </w:tcPr>
          <w:p w14:paraId="75E6896F" w14:textId="52FE20AB" w:rsidR="00480CC6" w:rsidRDefault="00480CC6">
            <w:pPr>
              <w:pStyle w:val="infoblue0"/>
              <w:ind w:left="0"/>
              <w:rPr>
                <w:i w:val="0"/>
                <w:iCs w:val="0"/>
                <w:color w:val="auto"/>
              </w:rPr>
            </w:pPr>
            <w:r>
              <w:rPr>
                <w:i w:val="0"/>
                <w:iCs w:val="0"/>
                <w:color w:val="auto"/>
              </w:rPr>
              <w:t>All functions of system developed fully.</w:t>
            </w:r>
          </w:p>
        </w:tc>
      </w:tr>
    </w:tbl>
    <w:p w14:paraId="7C074E32" w14:textId="77777777" w:rsidR="00052739" w:rsidRPr="00052739" w:rsidRDefault="00052739">
      <w:pPr>
        <w:pStyle w:val="infoblue0"/>
        <w:rPr>
          <w:i w:val="0"/>
          <w:iCs w:val="0"/>
          <w:color w:val="auto"/>
        </w:rPr>
      </w:pPr>
    </w:p>
    <w:p w14:paraId="7D19C9AC" w14:textId="49575433" w:rsidR="007C47A5" w:rsidRDefault="007C47A5">
      <w:pPr>
        <w:pStyle w:val="Heading3"/>
      </w:pPr>
      <w:bookmarkStart w:id="35" w:name="_Toc524312846"/>
      <w:bookmarkStart w:id="36" w:name="_Toc307271027"/>
      <w:r>
        <w:t>Releases</w:t>
      </w:r>
      <w:bookmarkEnd w:id="35"/>
      <w:bookmarkEnd w:id="36"/>
    </w:p>
    <w:p w14:paraId="615AC77D" w14:textId="25AEE32E" w:rsidR="007C47A5" w:rsidRDefault="007C47A5">
      <w:pPr>
        <w:pStyle w:val="infoblue0"/>
      </w:pPr>
    </w:p>
    <w:tbl>
      <w:tblPr>
        <w:tblStyle w:val="TableGrid"/>
        <w:tblW w:w="0" w:type="auto"/>
        <w:tblInd w:w="720" w:type="dxa"/>
        <w:tblLook w:val="04A0" w:firstRow="1" w:lastRow="0" w:firstColumn="1" w:lastColumn="0" w:noHBand="0" w:noVBand="1"/>
      </w:tblPr>
      <w:tblGrid>
        <w:gridCol w:w="1075"/>
        <w:gridCol w:w="5850"/>
        <w:gridCol w:w="1705"/>
      </w:tblGrid>
      <w:tr w:rsidR="00610E1C" w14:paraId="11CAF783" w14:textId="77777777" w:rsidTr="00F92EFA">
        <w:tc>
          <w:tcPr>
            <w:tcW w:w="1075" w:type="dxa"/>
            <w:shd w:val="clear" w:color="auto" w:fill="5B9BD5" w:themeFill="accent5"/>
          </w:tcPr>
          <w:p w14:paraId="2BE1780B" w14:textId="7E2A7008" w:rsidR="00610E1C" w:rsidRPr="00052739" w:rsidRDefault="00610E1C">
            <w:pPr>
              <w:pStyle w:val="infoblue0"/>
              <w:ind w:left="0"/>
              <w:rPr>
                <w:b/>
                <w:bCs/>
                <w:i w:val="0"/>
                <w:iCs w:val="0"/>
                <w:color w:val="auto"/>
              </w:rPr>
            </w:pPr>
            <w:r w:rsidRPr="00052739">
              <w:rPr>
                <w:b/>
                <w:bCs/>
                <w:i w:val="0"/>
                <w:iCs w:val="0"/>
                <w:color w:val="auto"/>
              </w:rPr>
              <w:t>Version</w:t>
            </w:r>
          </w:p>
        </w:tc>
        <w:tc>
          <w:tcPr>
            <w:tcW w:w="5850" w:type="dxa"/>
            <w:shd w:val="clear" w:color="auto" w:fill="5B9BD5" w:themeFill="accent5"/>
          </w:tcPr>
          <w:p w14:paraId="03C6FE10" w14:textId="7EB5861E" w:rsidR="00610E1C" w:rsidRPr="00052739" w:rsidRDefault="00610E1C">
            <w:pPr>
              <w:pStyle w:val="infoblue0"/>
              <w:ind w:left="0"/>
              <w:rPr>
                <w:b/>
                <w:bCs/>
                <w:i w:val="0"/>
                <w:iCs w:val="0"/>
                <w:color w:val="auto"/>
              </w:rPr>
            </w:pPr>
            <w:r w:rsidRPr="00052739">
              <w:rPr>
                <w:b/>
                <w:bCs/>
                <w:i w:val="0"/>
                <w:iCs w:val="0"/>
                <w:color w:val="auto"/>
              </w:rPr>
              <w:t>Description</w:t>
            </w:r>
          </w:p>
        </w:tc>
        <w:tc>
          <w:tcPr>
            <w:tcW w:w="1705" w:type="dxa"/>
            <w:shd w:val="clear" w:color="auto" w:fill="5B9BD5" w:themeFill="accent5"/>
          </w:tcPr>
          <w:p w14:paraId="040D6AE8" w14:textId="6E791C23" w:rsidR="00610E1C" w:rsidRPr="00052739" w:rsidRDefault="00610E1C">
            <w:pPr>
              <w:pStyle w:val="infoblue0"/>
              <w:ind w:left="0"/>
              <w:rPr>
                <w:b/>
                <w:bCs/>
                <w:i w:val="0"/>
                <w:iCs w:val="0"/>
                <w:color w:val="auto"/>
              </w:rPr>
            </w:pPr>
            <w:r w:rsidRPr="00052739">
              <w:rPr>
                <w:b/>
                <w:bCs/>
                <w:i w:val="0"/>
                <w:iCs w:val="0"/>
                <w:color w:val="auto"/>
              </w:rPr>
              <w:t>Note</w:t>
            </w:r>
          </w:p>
        </w:tc>
      </w:tr>
      <w:tr w:rsidR="00610E1C" w14:paraId="53EE0703" w14:textId="77777777" w:rsidTr="00610E1C">
        <w:tc>
          <w:tcPr>
            <w:tcW w:w="1075" w:type="dxa"/>
          </w:tcPr>
          <w:p w14:paraId="32861D08" w14:textId="4DC01155" w:rsidR="00610E1C" w:rsidRDefault="00610E1C">
            <w:pPr>
              <w:pStyle w:val="infoblue0"/>
              <w:ind w:left="0"/>
              <w:rPr>
                <w:i w:val="0"/>
                <w:iCs w:val="0"/>
                <w:color w:val="auto"/>
              </w:rPr>
            </w:pPr>
            <w:r>
              <w:rPr>
                <w:i w:val="0"/>
                <w:iCs w:val="0"/>
                <w:color w:val="auto"/>
              </w:rPr>
              <w:t>Alpha</w:t>
            </w:r>
          </w:p>
        </w:tc>
        <w:tc>
          <w:tcPr>
            <w:tcW w:w="5850" w:type="dxa"/>
          </w:tcPr>
          <w:p w14:paraId="5E147779" w14:textId="167A10F1" w:rsidR="00610E1C" w:rsidRDefault="00610E1C">
            <w:pPr>
              <w:pStyle w:val="infoblue0"/>
              <w:ind w:left="0"/>
              <w:rPr>
                <w:i w:val="0"/>
                <w:iCs w:val="0"/>
                <w:color w:val="auto"/>
              </w:rPr>
            </w:pPr>
            <w:r>
              <w:rPr>
                <w:i w:val="0"/>
                <w:iCs w:val="0"/>
                <w:color w:val="auto"/>
              </w:rPr>
              <w:t>Basic login feature and UI, connect database.</w:t>
            </w:r>
          </w:p>
        </w:tc>
        <w:tc>
          <w:tcPr>
            <w:tcW w:w="1705" w:type="dxa"/>
          </w:tcPr>
          <w:p w14:paraId="5238464E" w14:textId="77777777" w:rsidR="00610E1C" w:rsidRDefault="00610E1C">
            <w:pPr>
              <w:pStyle w:val="infoblue0"/>
              <w:ind w:left="0"/>
              <w:rPr>
                <w:i w:val="0"/>
                <w:iCs w:val="0"/>
                <w:color w:val="auto"/>
              </w:rPr>
            </w:pPr>
          </w:p>
        </w:tc>
      </w:tr>
      <w:tr w:rsidR="00610E1C" w14:paraId="58FF795E" w14:textId="77777777" w:rsidTr="00610E1C">
        <w:tc>
          <w:tcPr>
            <w:tcW w:w="1075" w:type="dxa"/>
          </w:tcPr>
          <w:p w14:paraId="6D8FCE69" w14:textId="27515EAC" w:rsidR="00610E1C" w:rsidRDefault="00610E1C">
            <w:pPr>
              <w:pStyle w:val="infoblue0"/>
              <w:ind w:left="0"/>
              <w:rPr>
                <w:i w:val="0"/>
                <w:iCs w:val="0"/>
                <w:color w:val="auto"/>
              </w:rPr>
            </w:pPr>
            <w:r>
              <w:rPr>
                <w:i w:val="0"/>
                <w:iCs w:val="0"/>
                <w:color w:val="auto"/>
              </w:rPr>
              <w:t>Beta</w:t>
            </w:r>
          </w:p>
        </w:tc>
        <w:tc>
          <w:tcPr>
            <w:tcW w:w="5850" w:type="dxa"/>
          </w:tcPr>
          <w:p w14:paraId="1E3F5F88" w14:textId="47CA55A3" w:rsidR="00610E1C" w:rsidRDefault="00610E1C">
            <w:pPr>
              <w:pStyle w:val="infoblue0"/>
              <w:ind w:left="0"/>
              <w:rPr>
                <w:i w:val="0"/>
                <w:iCs w:val="0"/>
                <w:color w:val="auto"/>
              </w:rPr>
            </w:pPr>
            <w:r>
              <w:rPr>
                <w:i w:val="0"/>
                <w:iCs w:val="0"/>
                <w:color w:val="auto"/>
              </w:rPr>
              <w:t xml:space="preserve">Basic </w:t>
            </w:r>
            <w:proofErr w:type="gramStart"/>
            <w:r>
              <w:rPr>
                <w:i w:val="0"/>
                <w:iCs w:val="0"/>
                <w:color w:val="auto"/>
              </w:rPr>
              <w:t>feature</w:t>
            </w:r>
            <w:r w:rsidR="00284AAB">
              <w:rPr>
                <w:i w:val="0"/>
                <w:iCs w:val="0"/>
                <w:color w:val="auto"/>
              </w:rPr>
              <w:t>s</w:t>
            </w:r>
            <w:r>
              <w:rPr>
                <w:i w:val="0"/>
                <w:iCs w:val="0"/>
                <w:color w:val="auto"/>
              </w:rPr>
              <w:t>(</w:t>
            </w:r>
            <w:proofErr w:type="gramEnd"/>
            <w:r>
              <w:rPr>
                <w:i w:val="0"/>
                <w:iCs w:val="0"/>
                <w:color w:val="auto"/>
              </w:rPr>
              <w:t xml:space="preserve">Insert bill, register member) for users who are </w:t>
            </w:r>
            <w:r w:rsidR="00F92EFA">
              <w:rPr>
                <w:i w:val="0"/>
                <w:iCs w:val="0"/>
                <w:color w:val="auto"/>
              </w:rPr>
              <w:t>sale staff</w:t>
            </w:r>
            <w:r>
              <w:rPr>
                <w:i w:val="0"/>
                <w:iCs w:val="0"/>
                <w:color w:val="auto"/>
              </w:rPr>
              <w:t>.</w:t>
            </w:r>
            <w:r>
              <w:rPr>
                <w:i w:val="0"/>
                <w:iCs w:val="0"/>
                <w:color w:val="auto"/>
              </w:rPr>
              <w:br/>
              <w:t>Basic features for users who are storage staff.</w:t>
            </w:r>
          </w:p>
          <w:p w14:paraId="40EE878F" w14:textId="563E5FA5" w:rsidR="00610E1C" w:rsidRDefault="00610E1C">
            <w:pPr>
              <w:pStyle w:val="infoblue0"/>
              <w:ind w:left="0"/>
              <w:rPr>
                <w:i w:val="0"/>
                <w:iCs w:val="0"/>
                <w:color w:val="auto"/>
              </w:rPr>
            </w:pPr>
            <w:r>
              <w:rPr>
                <w:i w:val="0"/>
                <w:iCs w:val="0"/>
                <w:color w:val="auto"/>
              </w:rPr>
              <w:t xml:space="preserve">Basic features for </w:t>
            </w:r>
            <w:proofErr w:type="gramStart"/>
            <w:r>
              <w:rPr>
                <w:i w:val="0"/>
                <w:iCs w:val="0"/>
                <w:color w:val="auto"/>
              </w:rPr>
              <w:t>manager</w:t>
            </w:r>
            <w:r w:rsidR="0010511E">
              <w:rPr>
                <w:i w:val="0"/>
                <w:iCs w:val="0"/>
                <w:color w:val="auto"/>
              </w:rPr>
              <w:t>(</w:t>
            </w:r>
            <w:proofErr w:type="gramEnd"/>
            <w:r w:rsidR="0010511E">
              <w:rPr>
                <w:i w:val="0"/>
                <w:iCs w:val="0"/>
                <w:color w:val="auto"/>
              </w:rPr>
              <w:t>manage all staff of store)</w:t>
            </w:r>
          </w:p>
        </w:tc>
        <w:tc>
          <w:tcPr>
            <w:tcW w:w="1705" w:type="dxa"/>
          </w:tcPr>
          <w:p w14:paraId="19D344B4" w14:textId="3C62BA93" w:rsidR="00610E1C" w:rsidRDefault="0010511E">
            <w:pPr>
              <w:pStyle w:val="infoblue0"/>
              <w:ind w:left="0"/>
              <w:rPr>
                <w:i w:val="0"/>
                <w:iCs w:val="0"/>
                <w:color w:val="auto"/>
              </w:rPr>
            </w:pPr>
            <w:r>
              <w:rPr>
                <w:i w:val="0"/>
                <w:iCs w:val="0"/>
                <w:color w:val="auto"/>
              </w:rPr>
              <w:t>Demo</w:t>
            </w:r>
          </w:p>
        </w:tc>
      </w:tr>
      <w:tr w:rsidR="00610E1C" w14:paraId="5AFECF9A" w14:textId="77777777" w:rsidTr="00610E1C">
        <w:tc>
          <w:tcPr>
            <w:tcW w:w="1075" w:type="dxa"/>
          </w:tcPr>
          <w:p w14:paraId="5BDFEC08" w14:textId="72B147CA" w:rsidR="00610E1C" w:rsidRDefault="00610E1C">
            <w:pPr>
              <w:pStyle w:val="infoblue0"/>
              <w:ind w:left="0"/>
              <w:rPr>
                <w:i w:val="0"/>
                <w:iCs w:val="0"/>
                <w:color w:val="auto"/>
              </w:rPr>
            </w:pPr>
            <w:r>
              <w:rPr>
                <w:i w:val="0"/>
                <w:iCs w:val="0"/>
                <w:color w:val="auto"/>
              </w:rPr>
              <w:t>1.0</w:t>
            </w:r>
          </w:p>
        </w:tc>
        <w:tc>
          <w:tcPr>
            <w:tcW w:w="5850" w:type="dxa"/>
          </w:tcPr>
          <w:p w14:paraId="6E7EFAD3" w14:textId="27823141" w:rsidR="00610E1C" w:rsidRDefault="0010511E">
            <w:pPr>
              <w:pStyle w:val="infoblue0"/>
              <w:ind w:left="0"/>
              <w:rPr>
                <w:i w:val="0"/>
                <w:iCs w:val="0"/>
                <w:color w:val="auto"/>
              </w:rPr>
            </w:pPr>
            <w:r>
              <w:rPr>
                <w:i w:val="0"/>
                <w:iCs w:val="0"/>
                <w:color w:val="auto"/>
              </w:rPr>
              <w:t>Improve UI.</w:t>
            </w:r>
            <w:r>
              <w:rPr>
                <w:i w:val="0"/>
                <w:iCs w:val="0"/>
                <w:color w:val="auto"/>
              </w:rPr>
              <w:br/>
            </w:r>
            <w:r w:rsidR="00610E1C">
              <w:rPr>
                <w:i w:val="0"/>
                <w:iCs w:val="0"/>
                <w:color w:val="auto"/>
              </w:rPr>
              <w:t xml:space="preserve">Improve features for all types of </w:t>
            </w:r>
            <w:proofErr w:type="gramStart"/>
            <w:r w:rsidR="00610E1C">
              <w:rPr>
                <w:i w:val="0"/>
                <w:iCs w:val="0"/>
                <w:color w:val="auto"/>
              </w:rPr>
              <w:t>user</w:t>
            </w:r>
            <w:r w:rsidR="00480CC6">
              <w:rPr>
                <w:i w:val="0"/>
                <w:iCs w:val="0"/>
                <w:color w:val="auto"/>
              </w:rPr>
              <w:t>(</w:t>
            </w:r>
            <w:proofErr w:type="gramEnd"/>
            <w:r w:rsidR="00480CC6">
              <w:rPr>
                <w:i w:val="0"/>
                <w:iCs w:val="0"/>
                <w:color w:val="auto"/>
              </w:rPr>
              <w:t>such as employee can check the static of product,…)</w:t>
            </w:r>
          </w:p>
          <w:p w14:paraId="386EC36D" w14:textId="33ABFC32" w:rsidR="00610E1C" w:rsidRDefault="00610E1C">
            <w:pPr>
              <w:pStyle w:val="infoblue0"/>
              <w:ind w:left="0"/>
              <w:rPr>
                <w:i w:val="0"/>
                <w:iCs w:val="0"/>
                <w:color w:val="auto"/>
              </w:rPr>
            </w:pPr>
          </w:p>
        </w:tc>
        <w:tc>
          <w:tcPr>
            <w:tcW w:w="1705" w:type="dxa"/>
          </w:tcPr>
          <w:p w14:paraId="0C4C023F" w14:textId="6134407F" w:rsidR="00610E1C" w:rsidRDefault="0010511E">
            <w:pPr>
              <w:pStyle w:val="infoblue0"/>
              <w:ind w:left="0"/>
              <w:rPr>
                <w:i w:val="0"/>
                <w:iCs w:val="0"/>
                <w:color w:val="auto"/>
              </w:rPr>
            </w:pPr>
            <w:r>
              <w:rPr>
                <w:i w:val="0"/>
                <w:iCs w:val="0"/>
                <w:color w:val="auto"/>
              </w:rPr>
              <w:t>Release</w:t>
            </w:r>
          </w:p>
        </w:tc>
      </w:tr>
      <w:tr w:rsidR="00610E1C" w14:paraId="0E3987EF" w14:textId="77777777" w:rsidTr="00610E1C">
        <w:tc>
          <w:tcPr>
            <w:tcW w:w="1075" w:type="dxa"/>
          </w:tcPr>
          <w:p w14:paraId="7C6F20EE" w14:textId="28BBA339" w:rsidR="00610E1C" w:rsidRDefault="00610E1C">
            <w:pPr>
              <w:pStyle w:val="infoblue0"/>
              <w:ind w:left="0"/>
              <w:rPr>
                <w:i w:val="0"/>
                <w:iCs w:val="0"/>
                <w:color w:val="auto"/>
              </w:rPr>
            </w:pPr>
            <w:r>
              <w:rPr>
                <w:i w:val="0"/>
                <w:iCs w:val="0"/>
                <w:color w:val="auto"/>
              </w:rPr>
              <w:t>1.1</w:t>
            </w:r>
          </w:p>
        </w:tc>
        <w:tc>
          <w:tcPr>
            <w:tcW w:w="5850" w:type="dxa"/>
          </w:tcPr>
          <w:p w14:paraId="4E4F506F" w14:textId="329C642F" w:rsidR="00610E1C" w:rsidRDefault="00610E1C">
            <w:pPr>
              <w:pStyle w:val="infoblue0"/>
              <w:ind w:left="0"/>
              <w:rPr>
                <w:i w:val="0"/>
                <w:iCs w:val="0"/>
                <w:color w:val="auto"/>
              </w:rPr>
            </w:pPr>
            <w:r>
              <w:rPr>
                <w:i w:val="0"/>
                <w:iCs w:val="0"/>
                <w:color w:val="auto"/>
              </w:rPr>
              <w:t xml:space="preserve">Manager can require and check the report of </w:t>
            </w:r>
            <w:r w:rsidR="0010511E">
              <w:rPr>
                <w:i w:val="0"/>
                <w:iCs w:val="0"/>
                <w:color w:val="auto"/>
              </w:rPr>
              <w:t>product, storage, financial</w:t>
            </w:r>
            <w:r>
              <w:rPr>
                <w:i w:val="0"/>
                <w:iCs w:val="0"/>
                <w:color w:val="auto"/>
              </w:rPr>
              <w:t>.</w:t>
            </w:r>
          </w:p>
        </w:tc>
        <w:tc>
          <w:tcPr>
            <w:tcW w:w="1705" w:type="dxa"/>
          </w:tcPr>
          <w:p w14:paraId="53CD8378" w14:textId="333ADF35" w:rsidR="0010511E" w:rsidRDefault="0010511E">
            <w:pPr>
              <w:pStyle w:val="infoblue0"/>
              <w:ind w:left="0"/>
              <w:rPr>
                <w:i w:val="0"/>
                <w:iCs w:val="0"/>
                <w:color w:val="auto"/>
              </w:rPr>
            </w:pPr>
          </w:p>
        </w:tc>
      </w:tr>
    </w:tbl>
    <w:p w14:paraId="67C7099E" w14:textId="77777777" w:rsidR="00610E1C" w:rsidRPr="00610E1C" w:rsidRDefault="00610E1C">
      <w:pPr>
        <w:pStyle w:val="infoblue0"/>
        <w:rPr>
          <w:i w:val="0"/>
          <w:iCs w:val="0"/>
          <w:color w:val="auto"/>
        </w:rPr>
      </w:pPr>
    </w:p>
    <w:p w14:paraId="72A3F7EC" w14:textId="77777777" w:rsidR="007C47A5" w:rsidRDefault="007C47A5">
      <w:pPr>
        <w:pStyle w:val="Heading3"/>
      </w:pPr>
      <w:bookmarkStart w:id="37" w:name="_Toc524312847"/>
      <w:bookmarkStart w:id="38" w:name="_Toc307271028"/>
      <w:r>
        <w:t>Project Schedule</w:t>
      </w:r>
      <w:bookmarkEnd w:id="37"/>
      <w:bookmarkEnd w:id="38"/>
    </w:p>
    <w:p w14:paraId="0F4FD4B0" w14:textId="50108AEF" w:rsidR="00771E60" w:rsidRPr="00771E60" w:rsidRDefault="00771E60" w:rsidP="00771E60">
      <w:pPr>
        <w:pStyle w:val="infoblue0"/>
        <w:numPr>
          <w:ilvl w:val="0"/>
          <w:numId w:val="6"/>
        </w:numPr>
        <w:rPr>
          <w:i w:val="0"/>
          <w:iCs w:val="0"/>
          <w:color w:val="auto"/>
        </w:rPr>
      </w:pPr>
      <w:r>
        <w:rPr>
          <w:i w:val="0"/>
          <w:iCs w:val="0"/>
          <w:color w:val="auto"/>
        </w:rPr>
        <w:t>Schedule will be updated weekly.</w:t>
      </w:r>
    </w:p>
    <w:tbl>
      <w:tblPr>
        <w:tblStyle w:val="TableGrid"/>
        <w:tblW w:w="0" w:type="auto"/>
        <w:tblInd w:w="720" w:type="dxa"/>
        <w:tblLook w:val="04A0" w:firstRow="1" w:lastRow="0" w:firstColumn="1" w:lastColumn="0" w:noHBand="0" w:noVBand="1"/>
      </w:tblPr>
      <w:tblGrid>
        <w:gridCol w:w="2272"/>
        <w:gridCol w:w="2329"/>
        <w:gridCol w:w="2103"/>
        <w:gridCol w:w="1926"/>
      </w:tblGrid>
      <w:tr w:rsidR="00F92EFA" w14:paraId="7B84D581" w14:textId="5FE312B8" w:rsidTr="00F92EFA">
        <w:tc>
          <w:tcPr>
            <w:tcW w:w="2272" w:type="dxa"/>
            <w:shd w:val="clear" w:color="auto" w:fill="5B9BD5" w:themeFill="accent5"/>
          </w:tcPr>
          <w:p w14:paraId="263033AF" w14:textId="12697A10" w:rsidR="00F92EFA" w:rsidRDefault="00F92EFA">
            <w:pPr>
              <w:pStyle w:val="infoblue0"/>
              <w:ind w:left="0"/>
              <w:rPr>
                <w:i w:val="0"/>
                <w:iCs w:val="0"/>
                <w:color w:val="auto"/>
              </w:rPr>
            </w:pPr>
            <w:r>
              <w:rPr>
                <w:i w:val="0"/>
                <w:iCs w:val="0"/>
                <w:color w:val="auto"/>
              </w:rPr>
              <w:t>Start date</w:t>
            </w:r>
          </w:p>
        </w:tc>
        <w:tc>
          <w:tcPr>
            <w:tcW w:w="2329" w:type="dxa"/>
            <w:shd w:val="clear" w:color="auto" w:fill="5B9BD5" w:themeFill="accent5"/>
          </w:tcPr>
          <w:p w14:paraId="223B7CAB" w14:textId="5B806808" w:rsidR="00F92EFA" w:rsidRDefault="00F92EFA">
            <w:pPr>
              <w:pStyle w:val="infoblue0"/>
              <w:ind w:left="0"/>
              <w:rPr>
                <w:i w:val="0"/>
                <w:iCs w:val="0"/>
                <w:color w:val="auto"/>
              </w:rPr>
            </w:pPr>
            <w:r>
              <w:rPr>
                <w:i w:val="0"/>
                <w:iCs w:val="0"/>
                <w:color w:val="auto"/>
              </w:rPr>
              <w:t>Target date</w:t>
            </w:r>
          </w:p>
        </w:tc>
        <w:tc>
          <w:tcPr>
            <w:tcW w:w="2103" w:type="dxa"/>
            <w:shd w:val="clear" w:color="auto" w:fill="5B9BD5" w:themeFill="accent5"/>
          </w:tcPr>
          <w:p w14:paraId="5F2A7985" w14:textId="4B8106BD" w:rsidR="00F92EFA" w:rsidRDefault="00F92EFA">
            <w:pPr>
              <w:pStyle w:val="infoblue0"/>
              <w:ind w:left="0"/>
              <w:rPr>
                <w:i w:val="0"/>
                <w:iCs w:val="0"/>
                <w:color w:val="auto"/>
              </w:rPr>
            </w:pPr>
            <w:r>
              <w:rPr>
                <w:i w:val="0"/>
                <w:iCs w:val="0"/>
                <w:color w:val="auto"/>
              </w:rPr>
              <w:t>Goal</w:t>
            </w:r>
          </w:p>
        </w:tc>
        <w:tc>
          <w:tcPr>
            <w:tcW w:w="1926" w:type="dxa"/>
            <w:shd w:val="clear" w:color="auto" w:fill="5B9BD5" w:themeFill="accent5"/>
          </w:tcPr>
          <w:p w14:paraId="2551F363" w14:textId="05AF16F8" w:rsidR="00F92EFA" w:rsidRDefault="00F92EFA">
            <w:pPr>
              <w:pStyle w:val="infoblue0"/>
              <w:ind w:left="0"/>
              <w:rPr>
                <w:i w:val="0"/>
                <w:iCs w:val="0"/>
                <w:color w:val="auto"/>
              </w:rPr>
            </w:pPr>
            <w:r>
              <w:rPr>
                <w:i w:val="0"/>
                <w:iCs w:val="0"/>
                <w:color w:val="auto"/>
              </w:rPr>
              <w:t>Result</w:t>
            </w:r>
          </w:p>
        </w:tc>
      </w:tr>
      <w:tr w:rsidR="00FA7627" w14:paraId="3145A92B" w14:textId="53F2EEEF" w:rsidTr="00F92EFA">
        <w:tc>
          <w:tcPr>
            <w:tcW w:w="2272" w:type="dxa"/>
          </w:tcPr>
          <w:p w14:paraId="31FFAF2C" w14:textId="4B223C60" w:rsidR="00FA7627" w:rsidRDefault="00FA7627" w:rsidP="00FA7627">
            <w:pPr>
              <w:pStyle w:val="infoblue0"/>
              <w:ind w:left="0"/>
              <w:rPr>
                <w:i w:val="0"/>
                <w:iCs w:val="0"/>
                <w:color w:val="auto"/>
              </w:rPr>
            </w:pPr>
            <w:r>
              <w:rPr>
                <w:i w:val="0"/>
                <w:iCs w:val="0"/>
                <w:color w:val="auto"/>
              </w:rPr>
              <w:t>18/10/2019</w:t>
            </w:r>
          </w:p>
        </w:tc>
        <w:tc>
          <w:tcPr>
            <w:tcW w:w="2329" w:type="dxa"/>
          </w:tcPr>
          <w:p w14:paraId="38F007D2" w14:textId="00821248" w:rsidR="00FA7627" w:rsidRDefault="00FA7627" w:rsidP="00FA7627">
            <w:pPr>
              <w:pStyle w:val="infoblue0"/>
              <w:ind w:left="0"/>
              <w:rPr>
                <w:i w:val="0"/>
                <w:iCs w:val="0"/>
                <w:color w:val="auto"/>
              </w:rPr>
            </w:pPr>
            <w:r>
              <w:rPr>
                <w:i w:val="0"/>
                <w:iCs w:val="0"/>
                <w:color w:val="auto"/>
              </w:rPr>
              <w:t>28/10/2019</w:t>
            </w:r>
          </w:p>
        </w:tc>
        <w:tc>
          <w:tcPr>
            <w:tcW w:w="2103" w:type="dxa"/>
          </w:tcPr>
          <w:p w14:paraId="6B68DF26" w14:textId="58ACE6FE" w:rsidR="00FA7627" w:rsidRDefault="00FA7627" w:rsidP="00FA7627">
            <w:pPr>
              <w:pStyle w:val="infoblue0"/>
              <w:ind w:left="0"/>
              <w:rPr>
                <w:i w:val="0"/>
                <w:iCs w:val="0"/>
                <w:color w:val="auto"/>
              </w:rPr>
            </w:pPr>
            <w:r>
              <w:rPr>
                <w:i w:val="0"/>
                <w:iCs w:val="0"/>
                <w:color w:val="auto"/>
              </w:rPr>
              <w:t>Get requirements, write description about project.</w:t>
            </w:r>
          </w:p>
        </w:tc>
        <w:tc>
          <w:tcPr>
            <w:tcW w:w="1926" w:type="dxa"/>
          </w:tcPr>
          <w:p w14:paraId="29C53C17" w14:textId="709885AC" w:rsidR="00FA7627" w:rsidRDefault="00D55D20" w:rsidP="00FA7627">
            <w:pPr>
              <w:pStyle w:val="infoblue0"/>
              <w:ind w:left="0"/>
              <w:rPr>
                <w:i w:val="0"/>
                <w:iCs w:val="0"/>
                <w:color w:val="auto"/>
              </w:rPr>
            </w:pPr>
            <w:r>
              <w:rPr>
                <w:i w:val="0"/>
                <w:iCs w:val="0"/>
                <w:color w:val="auto"/>
              </w:rPr>
              <w:t>Identify user requirements.</w:t>
            </w:r>
          </w:p>
        </w:tc>
      </w:tr>
      <w:tr w:rsidR="00FA7627" w14:paraId="2358473D" w14:textId="0E9EFC1A" w:rsidTr="00F92EFA">
        <w:tc>
          <w:tcPr>
            <w:tcW w:w="2272" w:type="dxa"/>
          </w:tcPr>
          <w:p w14:paraId="5877B3E8" w14:textId="60896CAA" w:rsidR="00FA7627" w:rsidRDefault="00FA7627" w:rsidP="00FA7627">
            <w:pPr>
              <w:pStyle w:val="infoblue0"/>
              <w:ind w:left="0"/>
              <w:rPr>
                <w:i w:val="0"/>
                <w:iCs w:val="0"/>
                <w:color w:val="auto"/>
              </w:rPr>
            </w:pPr>
            <w:r>
              <w:rPr>
                <w:i w:val="0"/>
                <w:iCs w:val="0"/>
                <w:color w:val="auto"/>
              </w:rPr>
              <w:t>28/10/2019</w:t>
            </w:r>
          </w:p>
        </w:tc>
        <w:tc>
          <w:tcPr>
            <w:tcW w:w="2329" w:type="dxa"/>
          </w:tcPr>
          <w:p w14:paraId="033DAA98" w14:textId="79EC321B" w:rsidR="00FA7627" w:rsidRDefault="00FA7627" w:rsidP="00FA7627">
            <w:pPr>
              <w:pStyle w:val="infoblue0"/>
              <w:ind w:left="0"/>
              <w:rPr>
                <w:i w:val="0"/>
                <w:iCs w:val="0"/>
                <w:color w:val="auto"/>
              </w:rPr>
            </w:pPr>
            <w:r>
              <w:rPr>
                <w:i w:val="0"/>
                <w:iCs w:val="0"/>
                <w:color w:val="auto"/>
              </w:rPr>
              <w:t>11/11/2019</w:t>
            </w:r>
          </w:p>
        </w:tc>
        <w:tc>
          <w:tcPr>
            <w:tcW w:w="2103" w:type="dxa"/>
          </w:tcPr>
          <w:p w14:paraId="6FC63E7D" w14:textId="32D2A924" w:rsidR="00FA7627" w:rsidRDefault="00FA7627" w:rsidP="00FA7627">
            <w:pPr>
              <w:pStyle w:val="infoblue0"/>
              <w:ind w:left="0"/>
              <w:rPr>
                <w:i w:val="0"/>
                <w:iCs w:val="0"/>
                <w:color w:val="auto"/>
              </w:rPr>
            </w:pPr>
            <w:r>
              <w:rPr>
                <w:i w:val="0"/>
                <w:iCs w:val="0"/>
                <w:color w:val="auto"/>
              </w:rPr>
              <w:t>Assign roles for members</w:t>
            </w:r>
            <w:r w:rsidR="00D55D20">
              <w:rPr>
                <w:i w:val="0"/>
                <w:iCs w:val="0"/>
                <w:color w:val="auto"/>
              </w:rPr>
              <w:t>.</w:t>
            </w:r>
            <w:r w:rsidR="00D55D20">
              <w:rPr>
                <w:i w:val="0"/>
                <w:iCs w:val="0"/>
                <w:color w:val="auto"/>
              </w:rPr>
              <w:br/>
              <w:t>Writing project plan, vision.</w:t>
            </w:r>
            <w:r w:rsidR="00D55D20">
              <w:rPr>
                <w:i w:val="0"/>
                <w:iCs w:val="0"/>
                <w:color w:val="auto"/>
              </w:rPr>
              <w:br/>
              <w:t>Writing report weekly.</w:t>
            </w:r>
            <w:r w:rsidR="00D55D20">
              <w:rPr>
                <w:i w:val="0"/>
                <w:iCs w:val="0"/>
                <w:color w:val="auto"/>
              </w:rPr>
              <w:br/>
              <w:t>Group meeting through Zoom.</w:t>
            </w:r>
          </w:p>
        </w:tc>
        <w:tc>
          <w:tcPr>
            <w:tcW w:w="1926" w:type="dxa"/>
          </w:tcPr>
          <w:p w14:paraId="043A1856" w14:textId="0012B1D9" w:rsidR="00FA7627" w:rsidRDefault="00F8532A" w:rsidP="00FA7627">
            <w:pPr>
              <w:pStyle w:val="infoblue0"/>
              <w:ind w:left="0"/>
              <w:rPr>
                <w:i w:val="0"/>
                <w:iCs w:val="0"/>
                <w:color w:val="auto"/>
              </w:rPr>
            </w:pPr>
            <w:r>
              <w:rPr>
                <w:i w:val="0"/>
                <w:iCs w:val="0"/>
                <w:color w:val="auto"/>
              </w:rPr>
              <w:t>Identify users of software and functions of each user.</w:t>
            </w:r>
          </w:p>
        </w:tc>
        <w:bookmarkStart w:id="39" w:name="_GoBack"/>
        <w:bookmarkEnd w:id="39"/>
      </w:tr>
      <w:tr w:rsidR="00FA7627" w14:paraId="20D7A201" w14:textId="43C45922" w:rsidTr="00F92EFA">
        <w:tc>
          <w:tcPr>
            <w:tcW w:w="2272" w:type="dxa"/>
          </w:tcPr>
          <w:p w14:paraId="0CB1A317" w14:textId="293750F2" w:rsidR="00FA7627" w:rsidRDefault="00D55D20" w:rsidP="00FA7627">
            <w:pPr>
              <w:pStyle w:val="infoblue0"/>
              <w:ind w:left="0"/>
              <w:rPr>
                <w:i w:val="0"/>
                <w:iCs w:val="0"/>
                <w:color w:val="auto"/>
              </w:rPr>
            </w:pPr>
            <w:r>
              <w:rPr>
                <w:i w:val="0"/>
                <w:iCs w:val="0"/>
                <w:color w:val="auto"/>
              </w:rPr>
              <w:t>11/11/2019</w:t>
            </w:r>
          </w:p>
        </w:tc>
        <w:tc>
          <w:tcPr>
            <w:tcW w:w="2329" w:type="dxa"/>
          </w:tcPr>
          <w:p w14:paraId="15CA581D" w14:textId="4E6D46C1" w:rsidR="00FA7627" w:rsidRDefault="00D55D20" w:rsidP="00FA7627">
            <w:pPr>
              <w:pStyle w:val="infoblue0"/>
              <w:ind w:left="0"/>
              <w:rPr>
                <w:i w:val="0"/>
                <w:iCs w:val="0"/>
                <w:color w:val="auto"/>
              </w:rPr>
            </w:pPr>
            <w:r>
              <w:rPr>
                <w:i w:val="0"/>
                <w:iCs w:val="0"/>
                <w:color w:val="auto"/>
              </w:rPr>
              <w:t>18/11/2019</w:t>
            </w:r>
          </w:p>
        </w:tc>
        <w:tc>
          <w:tcPr>
            <w:tcW w:w="2103" w:type="dxa"/>
          </w:tcPr>
          <w:p w14:paraId="0EA31134" w14:textId="37BCBCBA" w:rsidR="00FA7627" w:rsidRDefault="00D55D20" w:rsidP="00FA7627">
            <w:pPr>
              <w:pStyle w:val="infoblue0"/>
              <w:ind w:left="0"/>
              <w:rPr>
                <w:i w:val="0"/>
                <w:iCs w:val="0"/>
                <w:color w:val="auto"/>
              </w:rPr>
            </w:pPr>
            <w:r>
              <w:rPr>
                <w:i w:val="0"/>
                <w:iCs w:val="0"/>
                <w:color w:val="000000"/>
                <w:shd w:val="clear" w:color="auto" w:fill="FFFFFF"/>
              </w:rPr>
              <w:t>A</w:t>
            </w:r>
            <w:r w:rsidRPr="00052739">
              <w:rPr>
                <w:i w:val="0"/>
                <w:iCs w:val="0"/>
                <w:color w:val="000000"/>
                <w:shd w:val="clear" w:color="auto" w:fill="FFFFFF"/>
              </w:rPr>
              <w:t xml:space="preserve">nalysis </w:t>
            </w:r>
            <w:r>
              <w:rPr>
                <w:i w:val="0"/>
                <w:iCs w:val="0"/>
                <w:color w:val="000000"/>
                <w:shd w:val="clear" w:color="auto" w:fill="FFFFFF"/>
              </w:rPr>
              <w:t>and</w:t>
            </w:r>
            <w:r w:rsidRPr="00052739">
              <w:rPr>
                <w:i w:val="0"/>
                <w:iCs w:val="0"/>
                <w:color w:val="000000"/>
                <w:shd w:val="clear" w:color="auto" w:fill="FFFFFF"/>
              </w:rPr>
              <w:t xml:space="preserve"> design for all use cases</w:t>
            </w:r>
          </w:p>
        </w:tc>
        <w:tc>
          <w:tcPr>
            <w:tcW w:w="1926" w:type="dxa"/>
          </w:tcPr>
          <w:p w14:paraId="5E9C488A" w14:textId="17C4E3BD" w:rsidR="00FA7627" w:rsidRDefault="00F8532A" w:rsidP="00FA7627">
            <w:pPr>
              <w:pStyle w:val="infoblue0"/>
              <w:ind w:left="0"/>
              <w:rPr>
                <w:i w:val="0"/>
                <w:iCs w:val="0"/>
                <w:color w:val="auto"/>
              </w:rPr>
            </w:pPr>
            <w:r>
              <w:rPr>
                <w:i w:val="0"/>
                <w:iCs w:val="0"/>
                <w:color w:val="auto"/>
              </w:rPr>
              <w:t xml:space="preserve">List </w:t>
            </w:r>
            <w:proofErr w:type="spellStart"/>
            <w:r>
              <w:rPr>
                <w:i w:val="0"/>
                <w:iCs w:val="0"/>
                <w:color w:val="auto"/>
              </w:rPr>
              <w:t>usecases</w:t>
            </w:r>
            <w:proofErr w:type="spellEnd"/>
            <w:r>
              <w:rPr>
                <w:i w:val="0"/>
                <w:iCs w:val="0"/>
                <w:color w:val="auto"/>
              </w:rPr>
              <w:t xml:space="preserve"> can occur during using </w:t>
            </w:r>
            <w:proofErr w:type="gramStart"/>
            <w:r>
              <w:rPr>
                <w:i w:val="0"/>
                <w:iCs w:val="0"/>
                <w:color w:val="auto"/>
              </w:rPr>
              <w:t>software .</w:t>
            </w:r>
            <w:proofErr w:type="gramEnd"/>
          </w:p>
        </w:tc>
      </w:tr>
      <w:tr w:rsidR="00FA7627" w14:paraId="6490DF50" w14:textId="2C97B225" w:rsidTr="00F92EFA">
        <w:tc>
          <w:tcPr>
            <w:tcW w:w="2272" w:type="dxa"/>
          </w:tcPr>
          <w:p w14:paraId="0B6EB6FD" w14:textId="77777777" w:rsidR="00FA7627" w:rsidRDefault="00FA7627" w:rsidP="00FA7627">
            <w:pPr>
              <w:pStyle w:val="infoblue0"/>
              <w:ind w:left="0"/>
              <w:rPr>
                <w:i w:val="0"/>
                <w:iCs w:val="0"/>
                <w:color w:val="auto"/>
              </w:rPr>
            </w:pPr>
          </w:p>
        </w:tc>
        <w:tc>
          <w:tcPr>
            <w:tcW w:w="2329" w:type="dxa"/>
          </w:tcPr>
          <w:p w14:paraId="316ECB59" w14:textId="77777777" w:rsidR="00FA7627" w:rsidRDefault="00FA7627" w:rsidP="00FA7627">
            <w:pPr>
              <w:pStyle w:val="infoblue0"/>
              <w:ind w:left="0"/>
              <w:rPr>
                <w:i w:val="0"/>
                <w:iCs w:val="0"/>
                <w:color w:val="auto"/>
              </w:rPr>
            </w:pPr>
          </w:p>
        </w:tc>
        <w:tc>
          <w:tcPr>
            <w:tcW w:w="2103" w:type="dxa"/>
          </w:tcPr>
          <w:p w14:paraId="027BDB18" w14:textId="77777777" w:rsidR="00FA7627" w:rsidRDefault="00FA7627" w:rsidP="00FA7627">
            <w:pPr>
              <w:pStyle w:val="infoblue0"/>
              <w:ind w:left="0"/>
              <w:rPr>
                <w:i w:val="0"/>
                <w:iCs w:val="0"/>
                <w:color w:val="auto"/>
              </w:rPr>
            </w:pPr>
          </w:p>
        </w:tc>
        <w:tc>
          <w:tcPr>
            <w:tcW w:w="1926" w:type="dxa"/>
          </w:tcPr>
          <w:p w14:paraId="529A1161" w14:textId="77777777" w:rsidR="00FA7627" w:rsidRDefault="00FA7627" w:rsidP="00FA7627">
            <w:pPr>
              <w:pStyle w:val="infoblue0"/>
              <w:ind w:left="0"/>
              <w:rPr>
                <w:i w:val="0"/>
                <w:iCs w:val="0"/>
                <w:color w:val="auto"/>
              </w:rPr>
            </w:pPr>
          </w:p>
        </w:tc>
      </w:tr>
      <w:tr w:rsidR="00FA7627" w14:paraId="5D07A265" w14:textId="7B998B34" w:rsidTr="00F92EFA">
        <w:tc>
          <w:tcPr>
            <w:tcW w:w="2272" w:type="dxa"/>
          </w:tcPr>
          <w:p w14:paraId="24D3F7BA" w14:textId="77777777" w:rsidR="00FA7627" w:rsidRDefault="00FA7627" w:rsidP="00FA7627">
            <w:pPr>
              <w:pStyle w:val="infoblue0"/>
              <w:ind w:left="0"/>
              <w:rPr>
                <w:i w:val="0"/>
                <w:iCs w:val="0"/>
                <w:color w:val="auto"/>
              </w:rPr>
            </w:pPr>
          </w:p>
        </w:tc>
        <w:tc>
          <w:tcPr>
            <w:tcW w:w="2329" w:type="dxa"/>
          </w:tcPr>
          <w:p w14:paraId="72D3681E" w14:textId="77777777" w:rsidR="00FA7627" w:rsidRDefault="00FA7627" w:rsidP="00FA7627">
            <w:pPr>
              <w:pStyle w:val="infoblue0"/>
              <w:ind w:left="0"/>
              <w:rPr>
                <w:i w:val="0"/>
                <w:iCs w:val="0"/>
                <w:color w:val="auto"/>
              </w:rPr>
            </w:pPr>
          </w:p>
        </w:tc>
        <w:tc>
          <w:tcPr>
            <w:tcW w:w="2103" w:type="dxa"/>
          </w:tcPr>
          <w:p w14:paraId="334E4707" w14:textId="77777777" w:rsidR="00FA7627" w:rsidRDefault="00FA7627" w:rsidP="00FA7627">
            <w:pPr>
              <w:pStyle w:val="infoblue0"/>
              <w:ind w:left="0"/>
              <w:rPr>
                <w:i w:val="0"/>
                <w:iCs w:val="0"/>
                <w:color w:val="auto"/>
              </w:rPr>
            </w:pPr>
          </w:p>
        </w:tc>
        <w:tc>
          <w:tcPr>
            <w:tcW w:w="1926" w:type="dxa"/>
          </w:tcPr>
          <w:p w14:paraId="4C7E4958" w14:textId="77777777" w:rsidR="00FA7627" w:rsidRDefault="00FA7627" w:rsidP="00FA7627">
            <w:pPr>
              <w:pStyle w:val="infoblue0"/>
              <w:ind w:left="0"/>
              <w:rPr>
                <w:i w:val="0"/>
                <w:iCs w:val="0"/>
                <w:color w:val="auto"/>
              </w:rPr>
            </w:pPr>
          </w:p>
        </w:tc>
      </w:tr>
      <w:tr w:rsidR="00FA7627" w14:paraId="0B924BE9" w14:textId="23D08DC3" w:rsidTr="00F92EFA">
        <w:tc>
          <w:tcPr>
            <w:tcW w:w="2272" w:type="dxa"/>
          </w:tcPr>
          <w:p w14:paraId="08EDE824" w14:textId="77777777" w:rsidR="00FA7627" w:rsidRDefault="00FA7627" w:rsidP="00FA7627">
            <w:pPr>
              <w:pStyle w:val="infoblue0"/>
              <w:ind w:left="0"/>
              <w:rPr>
                <w:i w:val="0"/>
                <w:iCs w:val="0"/>
                <w:color w:val="auto"/>
              </w:rPr>
            </w:pPr>
          </w:p>
        </w:tc>
        <w:tc>
          <w:tcPr>
            <w:tcW w:w="2329" w:type="dxa"/>
          </w:tcPr>
          <w:p w14:paraId="29EF72B0" w14:textId="77777777" w:rsidR="00FA7627" w:rsidRDefault="00FA7627" w:rsidP="00FA7627">
            <w:pPr>
              <w:pStyle w:val="infoblue0"/>
              <w:ind w:left="0"/>
              <w:rPr>
                <w:i w:val="0"/>
                <w:iCs w:val="0"/>
                <w:color w:val="auto"/>
              </w:rPr>
            </w:pPr>
          </w:p>
        </w:tc>
        <w:tc>
          <w:tcPr>
            <w:tcW w:w="2103" w:type="dxa"/>
          </w:tcPr>
          <w:p w14:paraId="620F99F6" w14:textId="77777777" w:rsidR="00FA7627" w:rsidRDefault="00FA7627" w:rsidP="00FA7627">
            <w:pPr>
              <w:pStyle w:val="infoblue0"/>
              <w:ind w:left="0"/>
              <w:rPr>
                <w:i w:val="0"/>
                <w:iCs w:val="0"/>
                <w:color w:val="auto"/>
              </w:rPr>
            </w:pPr>
          </w:p>
        </w:tc>
        <w:tc>
          <w:tcPr>
            <w:tcW w:w="1926" w:type="dxa"/>
          </w:tcPr>
          <w:p w14:paraId="12DB2EAF" w14:textId="77777777" w:rsidR="00FA7627" w:rsidRDefault="00FA7627" w:rsidP="00FA7627">
            <w:pPr>
              <w:pStyle w:val="infoblue0"/>
              <w:ind w:left="0"/>
              <w:rPr>
                <w:i w:val="0"/>
                <w:iCs w:val="0"/>
                <w:color w:val="auto"/>
              </w:rPr>
            </w:pPr>
          </w:p>
        </w:tc>
      </w:tr>
    </w:tbl>
    <w:p w14:paraId="32BF0731" w14:textId="77777777" w:rsidR="00F92EFA" w:rsidRPr="00F92EFA" w:rsidRDefault="00F92EFA">
      <w:pPr>
        <w:pStyle w:val="infoblue0"/>
        <w:rPr>
          <w:i w:val="0"/>
          <w:iCs w:val="0"/>
          <w:color w:val="auto"/>
        </w:rPr>
      </w:pPr>
    </w:p>
    <w:p w14:paraId="03B994BA" w14:textId="77777777" w:rsidR="007C47A5" w:rsidRDefault="007C47A5">
      <w:pPr>
        <w:pStyle w:val="Heading3"/>
      </w:pPr>
      <w:bookmarkStart w:id="40" w:name="_Toc524312848"/>
      <w:bookmarkStart w:id="41" w:name="_Toc307271029"/>
      <w:r>
        <w:t>Project Resourcing</w:t>
      </w:r>
      <w:bookmarkEnd w:id="40"/>
      <w:bookmarkEnd w:id="41"/>
    </w:p>
    <w:p w14:paraId="018B5CAB" w14:textId="77777777" w:rsidR="007C47A5" w:rsidRDefault="007C47A5">
      <w:pPr>
        <w:pStyle w:val="infoblue0"/>
      </w:pPr>
      <w:r>
        <w:t> [Identify the numbers and type of staff required here, including any special skills or experience, scheduled by project phase or iteration.</w:t>
      </w:r>
    </w:p>
    <w:p w14:paraId="5A6ECF55" w14:textId="77777777" w:rsidR="007C47A5" w:rsidRDefault="007C47A5">
      <w:pPr>
        <w:pStyle w:val="infoblue0"/>
      </w:pPr>
      <w:r>
        <w:t> Describe how you will approach finding and acquiring the staff needed for the project.</w:t>
      </w:r>
    </w:p>
    <w:p w14:paraId="6814C718" w14:textId="77777777" w:rsidR="007C47A5" w:rsidRDefault="007C47A5">
      <w:pPr>
        <w:pStyle w:val="infoblue0"/>
      </w:pPr>
      <w:r>
        <w:t> List any special training project team members will require, with target dates for when this training should be completed.]</w:t>
      </w:r>
    </w:p>
    <w:p w14:paraId="0026D983" w14:textId="77777777"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2"/>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14:paraId="6D731861" w14:textId="77777777" w:rsidR="007C47A5" w:rsidRDefault="007C47A5">
      <w:pPr>
        <w:pStyle w:val="infoblue0"/>
      </w:pPr>
      <w:bookmarkStart w:id="65" w:name="_Toc447095909"/>
      <w:r>
        <w:t> [The following is a checklist of items to consider:</w:t>
      </w:r>
    </w:p>
    <w:p w14:paraId="737B3E5E" w14:textId="77777777" w:rsidR="007C47A5" w:rsidRDefault="007C47A5">
      <w:pPr>
        <w:pStyle w:val="infoblue0"/>
        <w:numPr>
          <w:ilvl w:val="0"/>
          <w:numId w:val="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14:paraId="5A149169" w14:textId="77777777"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14:paraId="621B4D52" w14:textId="77777777"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14:paraId="4C723D5F" w14:textId="77777777"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14:paraId="55A945A5" w14:textId="77777777"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59E1A681" w14:textId="77777777" w:rsidR="007C47A5" w:rsidRDefault="007C47A5">
      <w:pPr>
        <w:pStyle w:val="infoblue0"/>
      </w:pPr>
      <w:r>
        <w:t>The text that follows is provided as an example.]</w:t>
      </w:r>
    </w:p>
    <w:p w14:paraId="40BD7B5B" w14:textId="77777777" w:rsidR="007C47A5" w:rsidRPr="00F761F6" w:rsidRDefault="007C47A5" w:rsidP="00F761F6">
      <w:pPr>
        <w:pStyle w:val="Heading3"/>
        <w:ind w:left="720" w:hanging="720"/>
      </w:pPr>
      <w:bookmarkStart w:id="66" w:name="_Toc307271031"/>
      <w:r w:rsidRPr="00F761F6">
        <w:t>Requirements Management</w:t>
      </w:r>
      <w:bookmarkEnd w:id="65"/>
      <w:bookmarkEnd w:id="66"/>
    </w:p>
    <w:p w14:paraId="40321964" w14:textId="77777777" w:rsidR="007C47A5" w:rsidRDefault="007C47A5">
      <w:pPr>
        <w:pStyle w:val="BodyText"/>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14:paraId="5D04E82B" w14:textId="77777777" w:rsidR="007C47A5" w:rsidRDefault="007C47A5">
      <w:pPr>
        <w:pStyle w:val="BodyText"/>
      </w:pPr>
      <w:bookmarkStart w:id="68" w:name="_Toc447095911"/>
      <w:bookmarkEnd w:id="67"/>
    </w:p>
    <w:p w14:paraId="204BA778" w14:textId="77777777"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14:paraId="11646503" w14:textId="77777777" w:rsidR="007C47A5" w:rsidRDefault="007C47A5">
      <w:pPr>
        <w:pStyle w:val="BodyText"/>
      </w:pPr>
      <w:bookmarkStart w:id="71" w:name="_Toc447095914"/>
      <w:r>
        <w:t>Updated cost and schedule estimates, and metrics summary reports, will be generated at the end of each iteration.</w:t>
      </w:r>
    </w:p>
    <w:bookmarkEnd w:id="71"/>
    <w:p w14:paraId="5383E354" w14:textId="77777777" w:rsidR="007C47A5" w:rsidRDefault="007C47A5">
      <w:pPr>
        <w:pStyle w:val="BodyText"/>
      </w:pPr>
      <w:r>
        <w:t xml:space="preserve">The Minimal Set of Metrics, as described in the RUP </w:t>
      </w:r>
      <w:hyperlink r:id="rId16" w:history="1">
        <w:r>
          <w:rPr>
            <w:rStyle w:val="Hyperlink"/>
          </w:rPr>
          <w:t>Guidelines: Metrics</w:t>
        </w:r>
      </w:hyperlink>
      <w:r>
        <w:t>, will be gathered on a weekly basis.  These include:</w:t>
      </w:r>
    </w:p>
    <w:p w14:paraId="05B4F30C" w14:textId="77777777" w:rsidR="007C47A5" w:rsidRDefault="007C47A5">
      <w:pPr>
        <w:pStyle w:val="BodyText"/>
      </w:pPr>
      <w:r>
        <w:t xml:space="preserve">Earned value for completed tasks. This is used to re-estimate the schedule and budget for the remainder of the project, and/or to identify need for scope changes. </w:t>
      </w:r>
    </w:p>
    <w:p w14:paraId="09DCCB8F" w14:textId="77777777" w:rsidR="007C47A5" w:rsidRDefault="007C47A5">
      <w:pPr>
        <w:pStyle w:val="BodyText"/>
      </w:pPr>
      <w:r>
        <w:lastRenderedPageBreak/>
        <w:t xml:space="preserve">Total defects open and closed – shown as a trend graph. This is used to help estimate the effort remaining to correct defects. </w:t>
      </w:r>
    </w:p>
    <w:p w14:paraId="7679E943" w14:textId="77777777" w:rsidR="007C47A5" w:rsidRDefault="007C47A5">
      <w:pPr>
        <w:pStyle w:val="BodyText"/>
      </w:pPr>
      <w:r>
        <w:t>Acceptance test cases passing – shown as a trend graph. This is used to demonstrate progress to stakeholders.</w:t>
      </w:r>
    </w:p>
    <w:p w14:paraId="3DF6B802" w14:textId="77777777" w:rsidR="007C47A5" w:rsidRDefault="007C47A5">
      <w:pPr>
        <w:pStyle w:val="BodyText"/>
      </w:pPr>
      <w:r>
        <w:t>In addition, overall costs will be monitored against the project budget.</w:t>
      </w:r>
    </w:p>
    <w:p w14:paraId="3CFE0A8E" w14:textId="77777777"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14:paraId="78E7BDA7" w14:textId="77777777"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14:paraId="61343808"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D63A83A"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23399CF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7446F50F" w14:textId="77777777" w:rsidR="007C47A5" w:rsidRDefault="007C47A5">
            <w:pPr>
              <w:rPr>
                <w:sz w:val="16"/>
                <w:szCs w:val="24"/>
              </w:rPr>
            </w:pPr>
            <w:r>
              <w:rPr>
                <w:rFonts w:ascii="Arial" w:hAnsi="Arial" w:cs="Arial"/>
                <w:b/>
                <w:bCs/>
                <w:sz w:val="16"/>
              </w:rPr>
              <w:t>Mitigation Strategy and/or Contingency Plan</w:t>
            </w:r>
          </w:p>
        </w:tc>
      </w:tr>
      <w:tr w:rsidR="007C47A5" w14:paraId="181F889B"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2B568737"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318E0992"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3111EF8C" w14:textId="77777777" w:rsidR="007C47A5" w:rsidRDefault="007C47A5">
            <w:pPr>
              <w:rPr>
                <w:sz w:val="16"/>
                <w:szCs w:val="24"/>
              </w:rPr>
            </w:pPr>
          </w:p>
        </w:tc>
      </w:tr>
    </w:tbl>
    <w:p w14:paraId="0CC8655F" w14:textId="77777777" w:rsidR="007C47A5" w:rsidRDefault="007C47A5">
      <w:pPr>
        <w:pStyle w:val="BodyText"/>
        <w:rPr>
          <w:sz w:val="24"/>
          <w:szCs w:val="24"/>
        </w:rPr>
      </w:pPr>
    </w:p>
    <w:p w14:paraId="7EE5B6CA" w14:textId="77777777" w:rsidR="007C47A5" w:rsidRPr="00F761F6" w:rsidRDefault="007C47A5" w:rsidP="00F761F6">
      <w:pPr>
        <w:pStyle w:val="Heading3"/>
      </w:pPr>
      <w:bookmarkStart w:id="75" w:name="_Toc307271034"/>
      <w:r w:rsidRPr="00F761F6">
        <w:t>Configuration Management</w:t>
      </w:r>
      <w:bookmarkEnd w:id="75"/>
    </w:p>
    <w:p w14:paraId="4DA255F3"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67C81AC6"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B8136C" w14:textId="77777777"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026E0" w14:textId="77777777" w:rsidR="004F2F81" w:rsidRDefault="004F2F81">
      <w:r>
        <w:separator/>
      </w:r>
    </w:p>
  </w:endnote>
  <w:endnote w:type="continuationSeparator" w:id="0">
    <w:p w14:paraId="654000B7" w14:textId="77777777" w:rsidR="004F2F81" w:rsidRDefault="004F2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0663"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4CBF8"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590CCA6F" w14:textId="77777777">
      <w:tc>
        <w:tcPr>
          <w:tcW w:w="3162" w:type="dxa"/>
          <w:tcBorders>
            <w:top w:val="nil"/>
            <w:left w:val="nil"/>
            <w:bottom w:val="nil"/>
            <w:right w:val="nil"/>
          </w:tcBorders>
        </w:tcPr>
        <w:p w14:paraId="31885C58" w14:textId="77777777" w:rsidR="00694855" w:rsidRDefault="00694855">
          <w:pPr>
            <w:ind w:right="360"/>
          </w:pPr>
          <w:r>
            <w:t>Confidential</w:t>
          </w:r>
        </w:p>
      </w:tc>
      <w:tc>
        <w:tcPr>
          <w:tcW w:w="3162" w:type="dxa"/>
          <w:tcBorders>
            <w:top w:val="nil"/>
            <w:left w:val="nil"/>
            <w:bottom w:val="nil"/>
            <w:right w:val="nil"/>
          </w:tcBorders>
        </w:tcPr>
        <w:p w14:paraId="574B7BF3" w14:textId="4608A661" w:rsidR="00694855" w:rsidRDefault="00694855">
          <w:pPr>
            <w:jc w:val="center"/>
          </w:pPr>
          <w:r>
            <w:sym w:font="Symbol" w:char="F0D3"/>
          </w:r>
          <w:r w:rsidR="004F2F81">
            <w:fldChar w:fldCharType="begin"/>
          </w:r>
          <w:r w:rsidR="004F2F81">
            <w:instrText xml:space="preserve"> DOCPROPERTY "Company"  \* MERGEFORMAT </w:instrText>
          </w:r>
          <w:r w:rsidR="004F2F81">
            <w:fldChar w:fldCharType="separate"/>
          </w:r>
          <w:r w:rsidR="00CE0696">
            <w:t>&lt;Company Name&gt;</w:t>
          </w:r>
          <w:r w:rsidR="004F2F81">
            <w:fldChar w:fldCharType="end"/>
          </w:r>
          <w:r>
            <w:t xml:space="preserve">, </w:t>
          </w:r>
          <w:r>
            <w:fldChar w:fldCharType="begin"/>
          </w:r>
          <w:r>
            <w:instrText xml:space="preserve"> DATE \@ "yyyy" </w:instrText>
          </w:r>
          <w:r>
            <w:fldChar w:fldCharType="separate"/>
          </w:r>
          <w:r w:rsidR="00F8532A">
            <w:rPr>
              <w:noProof/>
            </w:rPr>
            <w:t>2019</w:t>
          </w:r>
          <w:r>
            <w:fldChar w:fldCharType="end"/>
          </w:r>
        </w:p>
      </w:tc>
      <w:tc>
        <w:tcPr>
          <w:tcW w:w="3162" w:type="dxa"/>
          <w:tcBorders>
            <w:top w:val="nil"/>
            <w:left w:val="nil"/>
            <w:bottom w:val="nil"/>
            <w:right w:val="nil"/>
          </w:tcBorders>
        </w:tcPr>
        <w:p w14:paraId="05DF0D45"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5ABEF145"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11C27"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347A8" w14:textId="77777777" w:rsidR="004F2F81" w:rsidRDefault="004F2F81">
      <w:r>
        <w:separator/>
      </w:r>
    </w:p>
  </w:footnote>
  <w:footnote w:type="continuationSeparator" w:id="0">
    <w:p w14:paraId="7CFD966D" w14:textId="77777777" w:rsidR="004F2F81" w:rsidRDefault="004F2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2003" w14:textId="77777777" w:rsidR="00694855" w:rsidRDefault="00694855">
    <w:pPr>
      <w:rPr>
        <w:sz w:val="24"/>
      </w:rPr>
    </w:pPr>
  </w:p>
  <w:p w14:paraId="592DF0E6" w14:textId="77777777" w:rsidR="00694855" w:rsidRDefault="00694855">
    <w:pPr>
      <w:pBdr>
        <w:top w:val="single" w:sz="6" w:space="1" w:color="auto"/>
      </w:pBdr>
      <w:rPr>
        <w:sz w:val="24"/>
      </w:rPr>
    </w:pPr>
  </w:p>
  <w:p w14:paraId="527F9147"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96">
      <w:rPr>
        <w:rFonts w:ascii="Arial" w:hAnsi="Arial"/>
        <w:b/>
        <w:sz w:val="36"/>
      </w:rPr>
      <w:t>&lt;Company Name&gt;</w:t>
    </w:r>
    <w:r>
      <w:rPr>
        <w:rFonts w:ascii="Arial" w:hAnsi="Arial"/>
        <w:b/>
        <w:sz w:val="36"/>
      </w:rPr>
      <w:fldChar w:fldCharType="end"/>
    </w:r>
  </w:p>
  <w:p w14:paraId="02F535F3" w14:textId="77777777" w:rsidR="00694855" w:rsidRDefault="00694855">
    <w:pPr>
      <w:pBdr>
        <w:bottom w:val="single" w:sz="6" w:space="1" w:color="auto"/>
      </w:pBdr>
      <w:jc w:val="right"/>
      <w:rPr>
        <w:sz w:val="24"/>
      </w:rPr>
    </w:pPr>
  </w:p>
  <w:p w14:paraId="14236700"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47F30C35" w14:textId="77777777">
      <w:tc>
        <w:tcPr>
          <w:tcW w:w="6379" w:type="dxa"/>
        </w:tcPr>
        <w:p w14:paraId="745357A3" w14:textId="77777777" w:rsidR="00694855" w:rsidRDefault="004F2F81">
          <w:r>
            <w:fldChar w:fldCharType="begin"/>
          </w:r>
          <w:r>
            <w:instrText xml:space="preserve"> SUBJECT  \* MERGEFORMAT </w:instrText>
          </w:r>
          <w:r>
            <w:fldChar w:fldCharType="separate"/>
          </w:r>
          <w:r w:rsidR="00CE0696">
            <w:t>&lt;Project Name&gt;</w:t>
          </w:r>
          <w:r>
            <w:fldChar w:fldCharType="end"/>
          </w:r>
        </w:p>
      </w:tc>
      <w:tc>
        <w:tcPr>
          <w:tcW w:w="3179" w:type="dxa"/>
        </w:tcPr>
        <w:p w14:paraId="3C55F05E" w14:textId="77777777" w:rsidR="00694855" w:rsidRDefault="00694855">
          <w:pPr>
            <w:tabs>
              <w:tab w:val="left" w:pos="1135"/>
            </w:tabs>
            <w:spacing w:before="40"/>
            <w:ind w:right="68"/>
          </w:pPr>
          <w:r>
            <w:t xml:space="preserve"> Version:          &lt;1.0&gt;</w:t>
          </w:r>
        </w:p>
      </w:tc>
    </w:tr>
    <w:tr w:rsidR="00694855" w14:paraId="01BECE04" w14:textId="77777777">
      <w:tc>
        <w:tcPr>
          <w:tcW w:w="6379" w:type="dxa"/>
        </w:tcPr>
        <w:p w14:paraId="522820B9" w14:textId="77777777" w:rsidR="00694855" w:rsidRDefault="004F2F81">
          <w:r>
            <w:fldChar w:fldCharType="begin"/>
          </w:r>
          <w:r>
            <w:instrText xml:space="preserve"> TITLE  \* MERGEFORMAT </w:instrText>
          </w:r>
          <w:r>
            <w:fldChar w:fldCharType="separate"/>
          </w:r>
          <w:r w:rsidR="00CE0696">
            <w:t>Software Development Plan (Small Project)</w:t>
          </w:r>
          <w:r>
            <w:fldChar w:fldCharType="end"/>
          </w:r>
        </w:p>
      </w:tc>
      <w:tc>
        <w:tcPr>
          <w:tcW w:w="3179" w:type="dxa"/>
        </w:tcPr>
        <w:p w14:paraId="687C4062" w14:textId="77777777" w:rsidR="00694855" w:rsidRDefault="00694855">
          <w:r>
            <w:t xml:space="preserve">  Date: &lt;dd/mmm/</w:t>
          </w:r>
          <w:proofErr w:type="spellStart"/>
          <w:r>
            <w:t>yy</w:t>
          </w:r>
          <w:proofErr w:type="spellEnd"/>
          <w:r>
            <w:t>&gt;</w:t>
          </w:r>
        </w:p>
      </w:tc>
    </w:tr>
    <w:tr w:rsidR="00694855" w14:paraId="566F5EEE" w14:textId="77777777">
      <w:tc>
        <w:tcPr>
          <w:tcW w:w="9558" w:type="dxa"/>
          <w:gridSpan w:val="2"/>
        </w:tcPr>
        <w:p w14:paraId="0FF21DD6" w14:textId="77777777" w:rsidR="00694855" w:rsidRDefault="00694855">
          <w:r>
            <w:t>&lt;document identifier&gt;</w:t>
          </w:r>
        </w:p>
      </w:tc>
    </w:tr>
  </w:tbl>
  <w:p w14:paraId="0999A62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77F8"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B687621"/>
    <w:multiLevelType w:val="hybridMultilevel"/>
    <w:tmpl w:val="4308F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D01FB5"/>
    <w:multiLevelType w:val="hybridMultilevel"/>
    <w:tmpl w:val="A33E0598"/>
    <w:lvl w:ilvl="0" w:tplc="A746C55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8035C08"/>
    <w:multiLevelType w:val="multilevel"/>
    <w:tmpl w:val="AFDE8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6"/>
    <w:rsid w:val="00052739"/>
    <w:rsid w:val="0010511E"/>
    <w:rsid w:val="00134980"/>
    <w:rsid w:val="001D19F5"/>
    <w:rsid w:val="00284AAB"/>
    <w:rsid w:val="002B36BD"/>
    <w:rsid w:val="004446FB"/>
    <w:rsid w:val="00480CC6"/>
    <w:rsid w:val="004F2F81"/>
    <w:rsid w:val="005135C1"/>
    <w:rsid w:val="005751EA"/>
    <w:rsid w:val="00610E1C"/>
    <w:rsid w:val="00621879"/>
    <w:rsid w:val="00641F97"/>
    <w:rsid w:val="00694855"/>
    <w:rsid w:val="00740DF4"/>
    <w:rsid w:val="00771E60"/>
    <w:rsid w:val="007B77A2"/>
    <w:rsid w:val="007C47A5"/>
    <w:rsid w:val="007C60C0"/>
    <w:rsid w:val="008B062D"/>
    <w:rsid w:val="009A6A84"/>
    <w:rsid w:val="00A87EF9"/>
    <w:rsid w:val="00BD4E1F"/>
    <w:rsid w:val="00BE0575"/>
    <w:rsid w:val="00CC7185"/>
    <w:rsid w:val="00CD31CB"/>
    <w:rsid w:val="00CE0696"/>
    <w:rsid w:val="00D55D20"/>
    <w:rsid w:val="00E54BE4"/>
    <w:rsid w:val="00F761F6"/>
    <w:rsid w:val="00F8532A"/>
    <w:rsid w:val="00F92EFA"/>
    <w:rsid w:val="00FA7627"/>
    <w:rsid w:val="00FE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8A249"/>
  <w15:chartTrackingRefBased/>
  <w15:docId w15:val="{88C29DC5-DE86-4BDC-B632-DDB6AA19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table" w:styleId="TableGrid">
    <w:name w:val="Table Grid"/>
    <w:basedOn w:val="TableNormal"/>
    <w:rsid w:val="00610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18301">
      <w:bodyDiv w:val="1"/>
      <w:marLeft w:val="0"/>
      <w:marRight w:val="0"/>
      <w:marTop w:val="0"/>
      <w:marBottom w:val="0"/>
      <w:divBdr>
        <w:top w:val="none" w:sz="0" w:space="0" w:color="auto"/>
        <w:left w:val="none" w:sz="0" w:space="0" w:color="auto"/>
        <w:bottom w:val="none" w:sz="0" w:space="0" w:color="auto"/>
        <w:right w:val="none" w:sz="0" w:space="0" w:color="auto"/>
      </w:divBdr>
    </w:div>
    <w:div w:id="365840175">
      <w:bodyDiv w:val="1"/>
      <w:marLeft w:val="0"/>
      <w:marRight w:val="0"/>
      <w:marTop w:val="0"/>
      <w:marBottom w:val="0"/>
      <w:divBdr>
        <w:top w:val="none" w:sz="0" w:space="0" w:color="auto"/>
        <w:left w:val="none" w:sz="0" w:space="0" w:color="auto"/>
        <w:bottom w:val="none" w:sz="0" w:space="0" w:color="auto"/>
        <w:right w:val="none" w:sz="0" w:space="0" w:color="auto"/>
      </w:divBdr>
    </w:div>
    <w:div w:id="502939461">
      <w:bodyDiv w:val="1"/>
      <w:marLeft w:val="0"/>
      <w:marRight w:val="0"/>
      <w:marTop w:val="0"/>
      <w:marBottom w:val="0"/>
      <w:divBdr>
        <w:top w:val="none" w:sz="0" w:space="0" w:color="auto"/>
        <w:left w:val="none" w:sz="0" w:space="0" w:color="auto"/>
        <w:bottom w:val="none" w:sz="0" w:space="0" w:color="auto"/>
        <w:right w:val="none" w:sz="0" w:space="0" w:color="auto"/>
      </w:divBdr>
    </w:div>
    <w:div w:id="728189302">
      <w:bodyDiv w:val="1"/>
      <w:marLeft w:val="0"/>
      <w:marRight w:val="0"/>
      <w:marTop w:val="0"/>
      <w:marBottom w:val="0"/>
      <w:divBdr>
        <w:top w:val="none" w:sz="0" w:space="0" w:color="auto"/>
        <w:left w:val="none" w:sz="0" w:space="0" w:color="auto"/>
        <w:bottom w:val="none" w:sz="0" w:space="0" w:color="auto"/>
        <w:right w:val="none" w:sz="0" w:space="0" w:color="auto"/>
      </w:divBdr>
    </w:div>
    <w:div w:id="1132944307">
      <w:bodyDiv w:val="1"/>
      <w:marLeft w:val="0"/>
      <w:marRight w:val="0"/>
      <w:marTop w:val="0"/>
      <w:marBottom w:val="0"/>
      <w:divBdr>
        <w:top w:val="none" w:sz="0" w:space="0" w:color="auto"/>
        <w:left w:val="none" w:sz="0" w:space="0" w:color="auto"/>
        <w:bottom w:val="none" w:sz="0" w:space="0" w:color="auto"/>
        <w:right w:val="none" w:sz="0" w:space="0" w:color="auto"/>
      </w:divBdr>
    </w:div>
    <w:div w:id="2108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process\modguide\md_metri.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6EFF8-39C7-46B8-B58A-0E665821D673}" type="doc">
      <dgm:prSet loTypeId="urn:microsoft.com/office/officeart/2005/8/layout/orgChart1" loCatId="hierarchy" qsTypeId="urn:microsoft.com/office/officeart/2005/8/quickstyle/simple1" qsCatId="simple" csTypeId="urn:microsoft.com/office/officeart/2005/8/colors/accent1_2" csCatId="accent1" phldr="1"/>
      <dgm:spPr/>
    </dgm:pt>
    <dgm:pt modelId="{8DCAE9CB-2790-4063-B89A-278A80E9EAE4}">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Thanh Long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Project Manager</a:t>
          </a:r>
          <a:endParaRPr lang="en-US" sz="1000">
            <a:latin typeface="Times New Roman" panose="02020603050405020304" pitchFamily="18" charset="0"/>
            <a:cs typeface="Times New Roman" panose="02020603050405020304" pitchFamily="18" charset="0"/>
          </a:endParaRPr>
        </a:p>
      </dgm:t>
    </dgm:pt>
    <dgm:pt modelId="{5B0F76C6-BB13-43B1-918C-81A93B85C6C1}" type="parTrans" cxnId="{6154742F-7B16-4DE1-A027-F017672B5434}">
      <dgm:prSet/>
      <dgm:spPr/>
    </dgm:pt>
    <dgm:pt modelId="{9E330EA0-F751-474B-8947-1A6A42D7EA3E}" type="sibTrans" cxnId="{6154742F-7B16-4DE1-A027-F017672B5434}">
      <dgm:prSet/>
      <dgm:spPr/>
    </dgm:pt>
    <dgm:pt modelId="{4FBF19E5-D2B7-4D76-8A44-22E345219F9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vi-VN" sz="1000" b="0" i="0" u="none" strike="noStrike" baseline="0">
              <a:latin typeface="Times New Roman" panose="02020603050405020304" pitchFamily="18" charset="0"/>
              <a:cs typeface="Times New Roman" panose="02020603050405020304" pitchFamily="18" charset="0"/>
            </a:rPr>
            <a:t>Nhật Phương</a:t>
          </a:r>
          <a:br>
            <a:rPr lang="vi-VN" sz="1000" b="0" i="0" u="none" strike="noStrike" baseline="0">
              <a:latin typeface="Times New Roman" panose="02020603050405020304" pitchFamily="18" charset="0"/>
              <a:cs typeface="Times New Roman" panose="02020603050405020304" pitchFamily="18" charset="0"/>
            </a:rPr>
          </a:br>
          <a:r>
            <a:rPr lang="vi-VN" sz="1000" b="0" i="0" u="none" strike="noStrike" baseline="0">
              <a:latin typeface="Times New Roman" panose="02020603050405020304" pitchFamily="18" charset="0"/>
              <a:cs typeface="Times New Roman" panose="02020603050405020304" pitchFamily="18" charset="0"/>
            </a:rPr>
            <a:t>Designer</a:t>
          </a:r>
        </a:p>
      </dgm:t>
    </dgm:pt>
    <dgm:pt modelId="{8C8FE4A9-BD9A-4F93-8FC4-BAB4019AEA8B}" type="parTrans" cxnId="{058404CC-21B8-42C1-9D20-72C1910BA506}">
      <dgm:prSet/>
      <dgm:spPr/>
    </dgm:pt>
    <dgm:pt modelId="{F03C090F-0CC7-48B3-A626-F21553934ADA}" type="sibTrans" cxnId="{058404CC-21B8-42C1-9D20-72C1910BA506}">
      <dgm:prSet/>
      <dgm:spPr/>
    </dgm:pt>
    <dgm:pt modelId="{263BAB54-16D3-4826-99B9-C7F444B4BC8F}">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Tuấn Phùng</a:t>
          </a:r>
        </a:p>
        <a:p>
          <a:pPr marR="0" algn="ctr" rtl="0"/>
          <a:r>
            <a:rPr lang="en-US" sz="1000" b="0" i="0" u="none" strike="noStrike" baseline="0">
              <a:latin typeface="Times New Roman" panose="02020603050405020304" pitchFamily="18" charset="0"/>
              <a:cs typeface="Times New Roman" panose="02020603050405020304" pitchFamily="18" charset="0"/>
            </a:rPr>
            <a:t>Architect</a:t>
          </a:r>
          <a:endParaRPr lang="en-US" sz="1000">
            <a:latin typeface="Times New Roman" panose="02020603050405020304" pitchFamily="18" charset="0"/>
            <a:cs typeface="Times New Roman" panose="02020603050405020304" pitchFamily="18" charset="0"/>
          </a:endParaRPr>
        </a:p>
      </dgm:t>
    </dgm:pt>
    <dgm:pt modelId="{39081582-36EC-482C-B153-FE3B653350AC}" type="parTrans" cxnId="{3E7239A7-4659-40FE-85E7-BD6A88DA5610}">
      <dgm:prSet/>
      <dgm:spPr/>
    </dgm:pt>
    <dgm:pt modelId="{C369EBB2-5367-4C28-A0E1-FCC7EF649401}" type="sibTrans" cxnId="{3E7239A7-4659-40FE-85E7-BD6A88DA5610}">
      <dgm:prSet/>
      <dgm:spPr/>
    </dgm:pt>
    <dgm:pt modelId="{9F9DF29B-0B55-4803-8CBC-CE6FEB3FC1D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Khánh Vy</a:t>
          </a:r>
        </a:p>
        <a:p>
          <a:pPr marR="0" algn="ctr" rtl="0"/>
          <a:r>
            <a:rPr lang="en-US" sz="1000" b="0" i="0" u="none" strike="noStrike" baseline="0">
              <a:latin typeface="Times New Roman" panose="02020603050405020304" pitchFamily="18" charset="0"/>
              <a:cs typeface="Times New Roman" panose="02020603050405020304" pitchFamily="18" charset="0"/>
            </a:rPr>
            <a:t>Business Analyst</a:t>
          </a:r>
          <a:endParaRPr lang="en-US" sz="1000">
            <a:latin typeface="Times New Roman" panose="02020603050405020304" pitchFamily="18" charset="0"/>
            <a:cs typeface="Times New Roman" panose="02020603050405020304" pitchFamily="18" charset="0"/>
          </a:endParaRPr>
        </a:p>
      </dgm:t>
    </dgm:pt>
    <dgm:pt modelId="{F06CE813-4CC7-4D27-90B6-84010BA60129}" type="parTrans" cxnId="{D5B223B2-AAAC-48E0-A377-DC389B0207F3}">
      <dgm:prSet/>
      <dgm:spPr/>
    </dgm:pt>
    <dgm:pt modelId="{65D97F74-9A7E-4E79-A5CE-3147FDECA511}" type="sibTrans" cxnId="{D5B223B2-AAAC-48E0-A377-DC389B0207F3}">
      <dgm:prSet/>
      <dgm:spPr/>
    </dgm:pt>
    <dgm:pt modelId="{F86745F3-39A1-4C12-A978-F7C6E8463B83}">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Văn Quang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Tester</a:t>
          </a:r>
          <a:endParaRPr lang="en-US" sz="1000">
            <a:latin typeface="Times New Roman" panose="02020603050405020304" pitchFamily="18" charset="0"/>
            <a:cs typeface="Times New Roman" panose="02020603050405020304" pitchFamily="18" charset="0"/>
          </a:endParaRPr>
        </a:p>
      </dgm:t>
    </dgm:pt>
    <dgm:pt modelId="{EF56C95F-8F81-4B85-9A24-26CD4F89BC72}" type="parTrans" cxnId="{E72B310C-6593-43DC-B902-6D7A4484DDB4}">
      <dgm:prSet/>
      <dgm:spPr/>
    </dgm:pt>
    <dgm:pt modelId="{89105245-F395-46DE-A133-386152B4AFC2}" type="sibTrans" cxnId="{E72B310C-6593-43DC-B902-6D7A4484DDB4}">
      <dgm:prSet/>
      <dgm:spPr/>
    </dgm:pt>
    <dgm:pt modelId="{1474F013-5B5F-4D56-AC29-92C2037C3156}" type="pres">
      <dgm:prSet presAssocID="{CF46EFF8-39C7-46B8-B58A-0E665821D673}" presName="hierChild1" presStyleCnt="0">
        <dgm:presLayoutVars>
          <dgm:orgChart val="1"/>
          <dgm:chPref val="1"/>
          <dgm:dir/>
          <dgm:animOne val="branch"/>
          <dgm:animLvl val="lvl"/>
          <dgm:resizeHandles/>
        </dgm:presLayoutVars>
      </dgm:prSet>
      <dgm:spPr/>
    </dgm:pt>
    <dgm:pt modelId="{3CC1C1B4-5E99-46CE-8E21-12FEACFFA38E}" type="pres">
      <dgm:prSet presAssocID="{8DCAE9CB-2790-4063-B89A-278A80E9EAE4}" presName="hierRoot1" presStyleCnt="0">
        <dgm:presLayoutVars>
          <dgm:hierBranch/>
        </dgm:presLayoutVars>
      </dgm:prSet>
      <dgm:spPr/>
    </dgm:pt>
    <dgm:pt modelId="{1603593C-F34E-4D06-9022-99A5B73984A6}" type="pres">
      <dgm:prSet presAssocID="{8DCAE9CB-2790-4063-B89A-278A80E9EAE4}" presName="rootComposite1" presStyleCnt="0"/>
      <dgm:spPr/>
    </dgm:pt>
    <dgm:pt modelId="{9F4C0494-1ACD-431C-AC15-A117998F4BB0}" type="pres">
      <dgm:prSet presAssocID="{8DCAE9CB-2790-4063-B89A-278A80E9EAE4}" presName="rootText1" presStyleLbl="node0" presStyleIdx="0" presStyleCnt="1">
        <dgm:presLayoutVars>
          <dgm:chPref val="3"/>
        </dgm:presLayoutVars>
      </dgm:prSet>
      <dgm:spPr/>
    </dgm:pt>
    <dgm:pt modelId="{B287D644-F5BE-44B4-AD81-363D01D1DD94}" type="pres">
      <dgm:prSet presAssocID="{8DCAE9CB-2790-4063-B89A-278A80E9EAE4}" presName="rootConnector1" presStyleLbl="node1" presStyleIdx="0" presStyleCnt="0"/>
      <dgm:spPr/>
    </dgm:pt>
    <dgm:pt modelId="{CF7B4EE4-D410-4F87-A61E-5ED681C3F759}" type="pres">
      <dgm:prSet presAssocID="{8DCAE9CB-2790-4063-B89A-278A80E9EAE4}" presName="hierChild2" presStyleCnt="0"/>
      <dgm:spPr/>
    </dgm:pt>
    <dgm:pt modelId="{871DF0A9-F183-4FAD-BA72-F02CEF605867}" type="pres">
      <dgm:prSet presAssocID="{8C8FE4A9-BD9A-4F93-8FC4-BAB4019AEA8B}" presName="Name35" presStyleLbl="parChTrans1D2" presStyleIdx="0" presStyleCnt="4"/>
      <dgm:spPr/>
    </dgm:pt>
    <dgm:pt modelId="{00293137-FFE0-44F9-B282-6AE4597C6770}" type="pres">
      <dgm:prSet presAssocID="{4FBF19E5-D2B7-4D76-8A44-22E345219F96}" presName="hierRoot2" presStyleCnt="0">
        <dgm:presLayoutVars>
          <dgm:hierBranch/>
        </dgm:presLayoutVars>
      </dgm:prSet>
      <dgm:spPr/>
    </dgm:pt>
    <dgm:pt modelId="{AD3B5A9C-FBD3-470E-ADD4-98012938127A}" type="pres">
      <dgm:prSet presAssocID="{4FBF19E5-D2B7-4D76-8A44-22E345219F96}" presName="rootComposite" presStyleCnt="0"/>
      <dgm:spPr/>
    </dgm:pt>
    <dgm:pt modelId="{A334D28B-D015-4A7B-8B8D-1ABFE486C18A}" type="pres">
      <dgm:prSet presAssocID="{4FBF19E5-D2B7-4D76-8A44-22E345219F96}" presName="rootText" presStyleLbl="node2" presStyleIdx="0" presStyleCnt="4">
        <dgm:presLayoutVars>
          <dgm:chPref val="3"/>
        </dgm:presLayoutVars>
      </dgm:prSet>
      <dgm:spPr/>
    </dgm:pt>
    <dgm:pt modelId="{F1ADCB1D-710E-4712-ABA8-A1A14A9DCAC7}" type="pres">
      <dgm:prSet presAssocID="{4FBF19E5-D2B7-4D76-8A44-22E345219F96}" presName="rootConnector" presStyleLbl="node2" presStyleIdx="0" presStyleCnt="4"/>
      <dgm:spPr/>
    </dgm:pt>
    <dgm:pt modelId="{CB558FA3-6933-4086-8FBB-9033401CC618}" type="pres">
      <dgm:prSet presAssocID="{4FBF19E5-D2B7-4D76-8A44-22E345219F96}" presName="hierChild4" presStyleCnt="0"/>
      <dgm:spPr/>
    </dgm:pt>
    <dgm:pt modelId="{BC546CA7-916A-4634-BA82-630B1B764469}" type="pres">
      <dgm:prSet presAssocID="{4FBF19E5-D2B7-4D76-8A44-22E345219F96}" presName="hierChild5" presStyleCnt="0"/>
      <dgm:spPr/>
    </dgm:pt>
    <dgm:pt modelId="{FC76915D-A3DE-4C31-858B-B337C8ECA15E}" type="pres">
      <dgm:prSet presAssocID="{39081582-36EC-482C-B153-FE3B653350AC}" presName="Name35" presStyleLbl="parChTrans1D2" presStyleIdx="1" presStyleCnt="4"/>
      <dgm:spPr/>
    </dgm:pt>
    <dgm:pt modelId="{450CE272-4133-480F-B1C1-8F653F2374C6}" type="pres">
      <dgm:prSet presAssocID="{263BAB54-16D3-4826-99B9-C7F444B4BC8F}" presName="hierRoot2" presStyleCnt="0">
        <dgm:presLayoutVars>
          <dgm:hierBranch/>
        </dgm:presLayoutVars>
      </dgm:prSet>
      <dgm:spPr/>
    </dgm:pt>
    <dgm:pt modelId="{B2EE4F2E-37A1-425A-8FDF-9E22E689B741}" type="pres">
      <dgm:prSet presAssocID="{263BAB54-16D3-4826-99B9-C7F444B4BC8F}" presName="rootComposite" presStyleCnt="0"/>
      <dgm:spPr/>
    </dgm:pt>
    <dgm:pt modelId="{89517307-78AF-4232-9619-A18DB7B5724E}" type="pres">
      <dgm:prSet presAssocID="{263BAB54-16D3-4826-99B9-C7F444B4BC8F}" presName="rootText" presStyleLbl="node2" presStyleIdx="1" presStyleCnt="4">
        <dgm:presLayoutVars>
          <dgm:chPref val="3"/>
        </dgm:presLayoutVars>
      </dgm:prSet>
      <dgm:spPr/>
    </dgm:pt>
    <dgm:pt modelId="{BC2F8F16-D08C-4304-A149-43A4348C402F}" type="pres">
      <dgm:prSet presAssocID="{263BAB54-16D3-4826-99B9-C7F444B4BC8F}" presName="rootConnector" presStyleLbl="node2" presStyleIdx="1" presStyleCnt="4"/>
      <dgm:spPr/>
    </dgm:pt>
    <dgm:pt modelId="{F73E3983-D7C4-4B9A-BA57-F2A731C0AEC3}" type="pres">
      <dgm:prSet presAssocID="{263BAB54-16D3-4826-99B9-C7F444B4BC8F}" presName="hierChild4" presStyleCnt="0"/>
      <dgm:spPr/>
    </dgm:pt>
    <dgm:pt modelId="{FF0E23DB-9489-4A74-89F8-4B21CCCB0E31}" type="pres">
      <dgm:prSet presAssocID="{263BAB54-16D3-4826-99B9-C7F444B4BC8F}" presName="hierChild5" presStyleCnt="0"/>
      <dgm:spPr/>
    </dgm:pt>
    <dgm:pt modelId="{E20936A8-FA5E-4B2D-B490-8CFB64831D03}" type="pres">
      <dgm:prSet presAssocID="{F06CE813-4CC7-4D27-90B6-84010BA60129}" presName="Name35" presStyleLbl="parChTrans1D2" presStyleIdx="2" presStyleCnt="4"/>
      <dgm:spPr/>
    </dgm:pt>
    <dgm:pt modelId="{F74FAD3D-38C3-40AE-A4DD-618B1FE3EDFF}" type="pres">
      <dgm:prSet presAssocID="{9F9DF29B-0B55-4803-8CBC-CE6FEB3FC1D6}" presName="hierRoot2" presStyleCnt="0">
        <dgm:presLayoutVars>
          <dgm:hierBranch/>
        </dgm:presLayoutVars>
      </dgm:prSet>
      <dgm:spPr/>
    </dgm:pt>
    <dgm:pt modelId="{DFA5359C-266A-4C4B-A07C-99D2EBB4710A}" type="pres">
      <dgm:prSet presAssocID="{9F9DF29B-0B55-4803-8CBC-CE6FEB3FC1D6}" presName="rootComposite" presStyleCnt="0"/>
      <dgm:spPr/>
    </dgm:pt>
    <dgm:pt modelId="{B7CAE55E-9811-40C1-A990-B2A01B0429CF}" type="pres">
      <dgm:prSet presAssocID="{9F9DF29B-0B55-4803-8CBC-CE6FEB3FC1D6}" presName="rootText" presStyleLbl="node2" presStyleIdx="2" presStyleCnt="4">
        <dgm:presLayoutVars>
          <dgm:chPref val="3"/>
        </dgm:presLayoutVars>
      </dgm:prSet>
      <dgm:spPr/>
    </dgm:pt>
    <dgm:pt modelId="{F51AA4D1-C12B-4F93-BD31-557D84DF02D8}" type="pres">
      <dgm:prSet presAssocID="{9F9DF29B-0B55-4803-8CBC-CE6FEB3FC1D6}" presName="rootConnector" presStyleLbl="node2" presStyleIdx="2" presStyleCnt="4"/>
      <dgm:spPr/>
    </dgm:pt>
    <dgm:pt modelId="{441E38DB-AD97-4254-B0CE-C843F3ED5917}" type="pres">
      <dgm:prSet presAssocID="{9F9DF29B-0B55-4803-8CBC-CE6FEB3FC1D6}" presName="hierChild4" presStyleCnt="0"/>
      <dgm:spPr/>
    </dgm:pt>
    <dgm:pt modelId="{39B2985F-4EEE-4CE8-9EC3-7646E4B92EA6}" type="pres">
      <dgm:prSet presAssocID="{9F9DF29B-0B55-4803-8CBC-CE6FEB3FC1D6}" presName="hierChild5" presStyleCnt="0"/>
      <dgm:spPr/>
    </dgm:pt>
    <dgm:pt modelId="{4A969105-9292-490D-8BDD-44CE3E916397}" type="pres">
      <dgm:prSet presAssocID="{EF56C95F-8F81-4B85-9A24-26CD4F89BC72}" presName="Name35" presStyleLbl="parChTrans1D2" presStyleIdx="3" presStyleCnt="4"/>
      <dgm:spPr/>
    </dgm:pt>
    <dgm:pt modelId="{5D5FED7D-0479-4C14-A4B4-066FC3B4384D}" type="pres">
      <dgm:prSet presAssocID="{F86745F3-39A1-4C12-A978-F7C6E8463B83}" presName="hierRoot2" presStyleCnt="0">
        <dgm:presLayoutVars>
          <dgm:hierBranch/>
        </dgm:presLayoutVars>
      </dgm:prSet>
      <dgm:spPr/>
    </dgm:pt>
    <dgm:pt modelId="{D4D96121-FC87-48DC-89C8-59CAD71D766B}" type="pres">
      <dgm:prSet presAssocID="{F86745F3-39A1-4C12-A978-F7C6E8463B83}" presName="rootComposite" presStyleCnt="0"/>
      <dgm:spPr/>
    </dgm:pt>
    <dgm:pt modelId="{B9BA92D9-DDDF-460F-A6A5-C422681B6F00}" type="pres">
      <dgm:prSet presAssocID="{F86745F3-39A1-4C12-A978-F7C6E8463B83}" presName="rootText" presStyleLbl="node2" presStyleIdx="3" presStyleCnt="4">
        <dgm:presLayoutVars>
          <dgm:chPref val="3"/>
        </dgm:presLayoutVars>
      </dgm:prSet>
      <dgm:spPr/>
    </dgm:pt>
    <dgm:pt modelId="{58ED48EB-9874-4B02-AC83-33C33E7ED31C}" type="pres">
      <dgm:prSet presAssocID="{F86745F3-39A1-4C12-A978-F7C6E8463B83}" presName="rootConnector" presStyleLbl="node2" presStyleIdx="3" presStyleCnt="4"/>
      <dgm:spPr/>
    </dgm:pt>
    <dgm:pt modelId="{54F0AFD6-767F-4CEA-A0FC-C202ED080678}" type="pres">
      <dgm:prSet presAssocID="{F86745F3-39A1-4C12-A978-F7C6E8463B83}" presName="hierChild4" presStyleCnt="0"/>
      <dgm:spPr/>
    </dgm:pt>
    <dgm:pt modelId="{F7072926-6CF2-457C-A5E9-84F354DCF5F4}" type="pres">
      <dgm:prSet presAssocID="{F86745F3-39A1-4C12-A978-F7C6E8463B83}" presName="hierChild5" presStyleCnt="0"/>
      <dgm:spPr/>
    </dgm:pt>
    <dgm:pt modelId="{8A8BFAF0-73A3-4955-8037-2DFED306F5FA}" type="pres">
      <dgm:prSet presAssocID="{8DCAE9CB-2790-4063-B89A-278A80E9EAE4}" presName="hierChild3" presStyleCnt="0"/>
      <dgm:spPr/>
    </dgm:pt>
  </dgm:ptLst>
  <dgm:cxnLst>
    <dgm:cxn modelId="{E72B310C-6593-43DC-B902-6D7A4484DDB4}" srcId="{8DCAE9CB-2790-4063-B89A-278A80E9EAE4}" destId="{F86745F3-39A1-4C12-A978-F7C6E8463B83}" srcOrd="3" destOrd="0" parTransId="{EF56C95F-8F81-4B85-9A24-26CD4F89BC72}" sibTransId="{89105245-F395-46DE-A133-386152B4AFC2}"/>
    <dgm:cxn modelId="{7820FE0E-C018-4F84-8F8B-F527431796CF}" type="presOf" srcId="{9F9DF29B-0B55-4803-8CBC-CE6FEB3FC1D6}" destId="{B7CAE55E-9811-40C1-A990-B2A01B0429CF}" srcOrd="0" destOrd="0" presId="urn:microsoft.com/office/officeart/2005/8/layout/orgChart1"/>
    <dgm:cxn modelId="{9D31C410-B8FD-486E-A729-D56A1148A1D2}" type="presOf" srcId="{263BAB54-16D3-4826-99B9-C7F444B4BC8F}" destId="{89517307-78AF-4232-9619-A18DB7B5724E}" srcOrd="0" destOrd="0" presId="urn:microsoft.com/office/officeart/2005/8/layout/orgChart1"/>
    <dgm:cxn modelId="{3F5F6418-FDF1-468A-8867-C2FB8AF2ED46}" type="presOf" srcId="{8C8FE4A9-BD9A-4F93-8FC4-BAB4019AEA8B}" destId="{871DF0A9-F183-4FAD-BA72-F02CEF605867}" srcOrd="0" destOrd="0" presId="urn:microsoft.com/office/officeart/2005/8/layout/orgChart1"/>
    <dgm:cxn modelId="{6154742F-7B16-4DE1-A027-F017672B5434}" srcId="{CF46EFF8-39C7-46B8-B58A-0E665821D673}" destId="{8DCAE9CB-2790-4063-B89A-278A80E9EAE4}" srcOrd="0" destOrd="0" parTransId="{5B0F76C6-BB13-43B1-918C-81A93B85C6C1}" sibTransId="{9E330EA0-F751-474B-8947-1A6A42D7EA3E}"/>
    <dgm:cxn modelId="{4D88EB3C-A35D-4E4F-A56F-4F1D4D9E0B12}" type="presOf" srcId="{F86745F3-39A1-4C12-A978-F7C6E8463B83}" destId="{B9BA92D9-DDDF-460F-A6A5-C422681B6F00}" srcOrd="0" destOrd="0" presId="urn:microsoft.com/office/officeart/2005/8/layout/orgChart1"/>
    <dgm:cxn modelId="{D2F0FD40-7477-4FA5-9408-CA2E83F70E0A}" type="presOf" srcId="{8DCAE9CB-2790-4063-B89A-278A80E9EAE4}" destId="{B287D644-F5BE-44B4-AD81-363D01D1DD94}" srcOrd="1" destOrd="0" presId="urn:microsoft.com/office/officeart/2005/8/layout/orgChart1"/>
    <dgm:cxn modelId="{EB7E574C-A5C1-4AAA-A876-49517451AD98}" type="presOf" srcId="{8DCAE9CB-2790-4063-B89A-278A80E9EAE4}" destId="{9F4C0494-1ACD-431C-AC15-A117998F4BB0}" srcOrd="0" destOrd="0" presId="urn:microsoft.com/office/officeart/2005/8/layout/orgChart1"/>
    <dgm:cxn modelId="{65EBA578-71F7-42E3-8BAC-418FC5A742BD}" type="presOf" srcId="{39081582-36EC-482C-B153-FE3B653350AC}" destId="{FC76915D-A3DE-4C31-858B-B337C8ECA15E}" srcOrd="0" destOrd="0" presId="urn:microsoft.com/office/officeart/2005/8/layout/orgChart1"/>
    <dgm:cxn modelId="{1447D178-9685-4CB4-821D-6BDFD7ECE5A5}" type="presOf" srcId="{4FBF19E5-D2B7-4D76-8A44-22E345219F96}" destId="{A334D28B-D015-4A7B-8B8D-1ABFE486C18A}" srcOrd="0" destOrd="0" presId="urn:microsoft.com/office/officeart/2005/8/layout/orgChart1"/>
    <dgm:cxn modelId="{90E1807F-B783-4666-91B5-7779781A6C78}" type="presOf" srcId="{EF56C95F-8F81-4B85-9A24-26CD4F89BC72}" destId="{4A969105-9292-490D-8BDD-44CE3E916397}" srcOrd="0" destOrd="0" presId="urn:microsoft.com/office/officeart/2005/8/layout/orgChart1"/>
    <dgm:cxn modelId="{8E38F69D-AB72-4C16-9E7A-2B63D1A61FBA}" type="presOf" srcId="{9F9DF29B-0B55-4803-8CBC-CE6FEB3FC1D6}" destId="{F51AA4D1-C12B-4F93-BD31-557D84DF02D8}" srcOrd="1" destOrd="0" presId="urn:microsoft.com/office/officeart/2005/8/layout/orgChart1"/>
    <dgm:cxn modelId="{7A683BA3-5FFB-40E7-B1BC-B3F6FE64F540}" type="presOf" srcId="{F86745F3-39A1-4C12-A978-F7C6E8463B83}" destId="{58ED48EB-9874-4B02-AC83-33C33E7ED31C}" srcOrd="1" destOrd="0" presId="urn:microsoft.com/office/officeart/2005/8/layout/orgChart1"/>
    <dgm:cxn modelId="{F20A1EA5-DCCF-471F-9E67-D9EE3BD0F00F}" type="presOf" srcId="{263BAB54-16D3-4826-99B9-C7F444B4BC8F}" destId="{BC2F8F16-D08C-4304-A149-43A4348C402F}" srcOrd="1" destOrd="0" presId="urn:microsoft.com/office/officeart/2005/8/layout/orgChart1"/>
    <dgm:cxn modelId="{3E7239A7-4659-40FE-85E7-BD6A88DA5610}" srcId="{8DCAE9CB-2790-4063-B89A-278A80E9EAE4}" destId="{263BAB54-16D3-4826-99B9-C7F444B4BC8F}" srcOrd="1" destOrd="0" parTransId="{39081582-36EC-482C-B153-FE3B653350AC}" sibTransId="{C369EBB2-5367-4C28-A0E1-FCC7EF649401}"/>
    <dgm:cxn modelId="{D5B223B2-AAAC-48E0-A377-DC389B0207F3}" srcId="{8DCAE9CB-2790-4063-B89A-278A80E9EAE4}" destId="{9F9DF29B-0B55-4803-8CBC-CE6FEB3FC1D6}" srcOrd="2" destOrd="0" parTransId="{F06CE813-4CC7-4D27-90B6-84010BA60129}" sibTransId="{65D97F74-9A7E-4E79-A5CE-3147FDECA511}"/>
    <dgm:cxn modelId="{058404CC-21B8-42C1-9D20-72C1910BA506}" srcId="{8DCAE9CB-2790-4063-B89A-278A80E9EAE4}" destId="{4FBF19E5-D2B7-4D76-8A44-22E345219F96}" srcOrd="0" destOrd="0" parTransId="{8C8FE4A9-BD9A-4F93-8FC4-BAB4019AEA8B}" sibTransId="{F03C090F-0CC7-48B3-A626-F21553934ADA}"/>
    <dgm:cxn modelId="{174923E2-573B-4ACC-AE65-08DDC67734BE}" type="presOf" srcId="{F06CE813-4CC7-4D27-90B6-84010BA60129}" destId="{E20936A8-FA5E-4B2D-B490-8CFB64831D03}" srcOrd="0" destOrd="0" presId="urn:microsoft.com/office/officeart/2005/8/layout/orgChart1"/>
    <dgm:cxn modelId="{C76134E5-50D2-494C-B037-D95E613C7DD7}" type="presOf" srcId="{CF46EFF8-39C7-46B8-B58A-0E665821D673}" destId="{1474F013-5B5F-4D56-AC29-92C2037C3156}" srcOrd="0" destOrd="0" presId="urn:microsoft.com/office/officeart/2005/8/layout/orgChart1"/>
    <dgm:cxn modelId="{E87F36FE-8A6F-43A1-84C7-292530063099}" type="presOf" srcId="{4FBF19E5-D2B7-4D76-8A44-22E345219F96}" destId="{F1ADCB1D-710E-4712-ABA8-A1A14A9DCAC7}" srcOrd="1" destOrd="0" presId="urn:microsoft.com/office/officeart/2005/8/layout/orgChart1"/>
    <dgm:cxn modelId="{C332876C-B824-40EB-86A2-B0373620A550}" type="presParOf" srcId="{1474F013-5B5F-4D56-AC29-92C2037C3156}" destId="{3CC1C1B4-5E99-46CE-8E21-12FEACFFA38E}" srcOrd="0" destOrd="0" presId="urn:microsoft.com/office/officeart/2005/8/layout/orgChart1"/>
    <dgm:cxn modelId="{FFC038DA-3ADB-4647-9199-E9F7F57AA2C7}" type="presParOf" srcId="{3CC1C1B4-5E99-46CE-8E21-12FEACFFA38E}" destId="{1603593C-F34E-4D06-9022-99A5B73984A6}" srcOrd="0" destOrd="0" presId="urn:microsoft.com/office/officeart/2005/8/layout/orgChart1"/>
    <dgm:cxn modelId="{CFAFA1FB-CBB1-4AA4-B060-6A3377896A55}" type="presParOf" srcId="{1603593C-F34E-4D06-9022-99A5B73984A6}" destId="{9F4C0494-1ACD-431C-AC15-A117998F4BB0}" srcOrd="0" destOrd="0" presId="urn:microsoft.com/office/officeart/2005/8/layout/orgChart1"/>
    <dgm:cxn modelId="{DEE48562-D652-4DC1-9EC8-85D2CF441019}" type="presParOf" srcId="{1603593C-F34E-4D06-9022-99A5B73984A6}" destId="{B287D644-F5BE-44B4-AD81-363D01D1DD94}" srcOrd="1" destOrd="0" presId="urn:microsoft.com/office/officeart/2005/8/layout/orgChart1"/>
    <dgm:cxn modelId="{DED8D621-A28C-41F6-92ED-4A6850D08E8A}" type="presParOf" srcId="{3CC1C1B4-5E99-46CE-8E21-12FEACFFA38E}" destId="{CF7B4EE4-D410-4F87-A61E-5ED681C3F759}" srcOrd="1" destOrd="0" presId="urn:microsoft.com/office/officeart/2005/8/layout/orgChart1"/>
    <dgm:cxn modelId="{3D8B375B-F773-43D2-9908-CEC1C77127DE}" type="presParOf" srcId="{CF7B4EE4-D410-4F87-A61E-5ED681C3F759}" destId="{871DF0A9-F183-4FAD-BA72-F02CEF605867}" srcOrd="0" destOrd="0" presId="urn:microsoft.com/office/officeart/2005/8/layout/orgChart1"/>
    <dgm:cxn modelId="{0249E3D0-74A7-4D5B-AA38-421088BBCCAC}" type="presParOf" srcId="{CF7B4EE4-D410-4F87-A61E-5ED681C3F759}" destId="{00293137-FFE0-44F9-B282-6AE4597C6770}" srcOrd="1" destOrd="0" presId="urn:microsoft.com/office/officeart/2005/8/layout/orgChart1"/>
    <dgm:cxn modelId="{C1611B74-BC6A-486C-83E9-8C22B7053A78}" type="presParOf" srcId="{00293137-FFE0-44F9-B282-6AE4597C6770}" destId="{AD3B5A9C-FBD3-470E-ADD4-98012938127A}" srcOrd="0" destOrd="0" presId="urn:microsoft.com/office/officeart/2005/8/layout/orgChart1"/>
    <dgm:cxn modelId="{6CE958CB-A2C7-48B3-B1F0-0F16E58E6A46}" type="presParOf" srcId="{AD3B5A9C-FBD3-470E-ADD4-98012938127A}" destId="{A334D28B-D015-4A7B-8B8D-1ABFE486C18A}" srcOrd="0" destOrd="0" presId="urn:microsoft.com/office/officeart/2005/8/layout/orgChart1"/>
    <dgm:cxn modelId="{84A6BE4E-2EC8-4E84-BA0F-6580959B9507}" type="presParOf" srcId="{AD3B5A9C-FBD3-470E-ADD4-98012938127A}" destId="{F1ADCB1D-710E-4712-ABA8-A1A14A9DCAC7}" srcOrd="1" destOrd="0" presId="urn:microsoft.com/office/officeart/2005/8/layout/orgChart1"/>
    <dgm:cxn modelId="{DC7A7E4B-64DD-4C15-9997-31209D3BD07F}" type="presParOf" srcId="{00293137-FFE0-44F9-B282-6AE4597C6770}" destId="{CB558FA3-6933-4086-8FBB-9033401CC618}" srcOrd="1" destOrd="0" presId="urn:microsoft.com/office/officeart/2005/8/layout/orgChart1"/>
    <dgm:cxn modelId="{93C5D43A-D929-4DAD-B214-1A5EBC412C3B}" type="presParOf" srcId="{00293137-FFE0-44F9-B282-6AE4597C6770}" destId="{BC546CA7-916A-4634-BA82-630B1B764469}" srcOrd="2" destOrd="0" presId="urn:microsoft.com/office/officeart/2005/8/layout/orgChart1"/>
    <dgm:cxn modelId="{23C9DF94-8DF7-4E37-8F7B-B40FF7F32350}" type="presParOf" srcId="{CF7B4EE4-D410-4F87-A61E-5ED681C3F759}" destId="{FC76915D-A3DE-4C31-858B-B337C8ECA15E}" srcOrd="2" destOrd="0" presId="urn:microsoft.com/office/officeart/2005/8/layout/orgChart1"/>
    <dgm:cxn modelId="{FCA004EC-DA80-4E4B-8EA8-A382DC059001}" type="presParOf" srcId="{CF7B4EE4-D410-4F87-A61E-5ED681C3F759}" destId="{450CE272-4133-480F-B1C1-8F653F2374C6}" srcOrd="3" destOrd="0" presId="urn:microsoft.com/office/officeart/2005/8/layout/orgChart1"/>
    <dgm:cxn modelId="{9BC3D035-7CCB-4FF7-9CCE-E8CF7B97449E}" type="presParOf" srcId="{450CE272-4133-480F-B1C1-8F653F2374C6}" destId="{B2EE4F2E-37A1-425A-8FDF-9E22E689B741}" srcOrd="0" destOrd="0" presId="urn:microsoft.com/office/officeart/2005/8/layout/orgChart1"/>
    <dgm:cxn modelId="{BECB5292-4C69-4C65-96F5-4FA9ED740BC0}" type="presParOf" srcId="{B2EE4F2E-37A1-425A-8FDF-9E22E689B741}" destId="{89517307-78AF-4232-9619-A18DB7B5724E}" srcOrd="0" destOrd="0" presId="urn:microsoft.com/office/officeart/2005/8/layout/orgChart1"/>
    <dgm:cxn modelId="{65B3E7EC-49CA-491D-AB5B-7594E0B91BF7}" type="presParOf" srcId="{B2EE4F2E-37A1-425A-8FDF-9E22E689B741}" destId="{BC2F8F16-D08C-4304-A149-43A4348C402F}" srcOrd="1" destOrd="0" presId="urn:microsoft.com/office/officeart/2005/8/layout/orgChart1"/>
    <dgm:cxn modelId="{03FCB6EC-7005-4EE2-98C6-87C283DFAB75}" type="presParOf" srcId="{450CE272-4133-480F-B1C1-8F653F2374C6}" destId="{F73E3983-D7C4-4B9A-BA57-F2A731C0AEC3}" srcOrd="1" destOrd="0" presId="urn:microsoft.com/office/officeart/2005/8/layout/orgChart1"/>
    <dgm:cxn modelId="{7D3E87D8-D472-488E-A2F4-E4D4768FC6C1}" type="presParOf" srcId="{450CE272-4133-480F-B1C1-8F653F2374C6}" destId="{FF0E23DB-9489-4A74-89F8-4B21CCCB0E31}" srcOrd="2" destOrd="0" presId="urn:microsoft.com/office/officeart/2005/8/layout/orgChart1"/>
    <dgm:cxn modelId="{5FB12AE2-1B83-4EA4-920B-BC7174A07557}" type="presParOf" srcId="{CF7B4EE4-D410-4F87-A61E-5ED681C3F759}" destId="{E20936A8-FA5E-4B2D-B490-8CFB64831D03}" srcOrd="4" destOrd="0" presId="urn:microsoft.com/office/officeart/2005/8/layout/orgChart1"/>
    <dgm:cxn modelId="{0A99EB1C-0CDC-4CDE-82DA-26B12733F6C7}" type="presParOf" srcId="{CF7B4EE4-D410-4F87-A61E-5ED681C3F759}" destId="{F74FAD3D-38C3-40AE-A4DD-618B1FE3EDFF}" srcOrd="5" destOrd="0" presId="urn:microsoft.com/office/officeart/2005/8/layout/orgChart1"/>
    <dgm:cxn modelId="{850F70B7-4F12-48C6-894E-29FC792C7EFA}" type="presParOf" srcId="{F74FAD3D-38C3-40AE-A4DD-618B1FE3EDFF}" destId="{DFA5359C-266A-4C4B-A07C-99D2EBB4710A}" srcOrd="0" destOrd="0" presId="urn:microsoft.com/office/officeart/2005/8/layout/orgChart1"/>
    <dgm:cxn modelId="{AD71ADD2-93B4-493B-B0FF-95CCE34517E3}" type="presParOf" srcId="{DFA5359C-266A-4C4B-A07C-99D2EBB4710A}" destId="{B7CAE55E-9811-40C1-A990-B2A01B0429CF}" srcOrd="0" destOrd="0" presId="urn:microsoft.com/office/officeart/2005/8/layout/orgChart1"/>
    <dgm:cxn modelId="{796B52EF-5CCB-441E-9D17-FA1CDC6729D5}" type="presParOf" srcId="{DFA5359C-266A-4C4B-A07C-99D2EBB4710A}" destId="{F51AA4D1-C12B-4F93-BD31-557D84DF02D8}" srcOrd="1" destOrd="0" presId="urn:microsoft.com/office/officeart/2005/8/layout/orgChart1"/>
    <dgm:cxn modelId="{DE6BCDE1-BBD1-4003-B3F6-0C13F9C9E7DB}" type="presParOf" srcId="{F74FAD3D-38C3-40AE-A4DD-618B1FE3EDFF}" destId="{441E38DB-AD97-4254-B0CE-C843F3ED5917}" srcOrd="1" destOrd="0" presId="urn:microsoft.com/office/officeart/2005/8/layout/orgChart1"/>
    <dgm:cxn modelId="{24F7F99F-F346-476F-9DE7-969BE8BF44EF}" type="presParOf" srcId="{F74FAD3D-38C3-40AE-A4DD-618B1FE3EDFF}" destId="{39B2985F-4EEE-4CE8-9EC3-7646E4B92EA6}" srcOrd="2" destOrd="0" presId="urn:microsoft.com/office/officeart/2005/8/layout/orgChart1"/>
    <dgm:cxn modelId="{AC4CF2E5-E0DF-4306-BCF5-77540BF6139B}" type="presParOf" srcId="{CF7B4EE4-D410-4F87-A61E-5ED681C3F759}" destId="{4A969105-9292-490D-8BDD-44CE3E916397}" srcOrd="6" destOrd="0" presId="urn:microsoft.com/office/officeart/2005/8/layout/orgChart1"/>
    <dgm:cxn modelId="{1274F519-76AD-48AD-B13E-8DE494E2A705}" type="presParOf" srcId="{CF7B4EE4-D410-4F87-A61E-5ED681C3F759}" destId="{5D5FED7D-0479-4C14-A4B4-066FC3B4384D}" srcOrd="7" destOrd="0" presId="urn:microsoft.com/office/officeart/2005/8/layout/orgChart1"/>
    <dgm:cxn modelId="{FF7B0317-063A-4AC1-A686-77087562BD86}" type="presParOf" srcId="{5D5FED7D-0479-4C14-A4B4-066FC3B4384D}" destId="{D4D96121-FC87-48DC-89C8-59CAD71D766B}" srcOrd="0" destOrd="0" presId="urn:microsoft.com/office/officeart/2005/8/layout/orgChart1"/>
    <dgm:cxn modelId="{F00E60CE-E4C6-48BE-9AB5-303733935361}" type="presParOf" srcId="{D4D96121-FC87-48DC-89C8-59CAD71D766B}" destId="{B9BA92D9-DDDF-460F-A6A5-C422681B6F00}" srcOrd="0" destOrd="0" presId="urn:microsoft.com/office/officeart/2005/8/layout/orgChart1"/>
    <dgm:cxn modelId="{D867BD01-E46A-4967-BA0F-CE2E4D904EBE}" type="presParOf" srcId="{D4D96121-FC87-48DC-89C8-59CAD71D766B}" destId="{58ED48EB-9874-4B02-AC83-33C33E7ED31C}" srcOrd="1" destOrd="0" presId="urn:microsoft.com/office/officeart/2005/8/layout/orgChart1"/>
    <dgm:cxn modelId="{3AFAE7AB-523F-4BAD-81DD-BCC8729B0867}" type="presParOf" srcId="{5D5FED7D-0479-4C14-A4B4-066FC3B4384D}" destId="{54F0AFD6-767F-4CEA-A0FC-C202ED080678}" srcOrd="1" destOrd="0" presId="urn:microsoft.com/office/officeart/2005/8/layout/orgChart1"/>
    <dgm:cxn modelId="{45ADBA1B-B7CC-4665-8A17-AEA7E024B324}" type="presParOf" srcId="{5D5FED7D-0479-4C14-A4B4-066FC3B4384D}" destId="{F7072926-6CF2-457C-A5E9-84F354DCF5F4}" srcOrd="2" destOrd="0" presId="urn:microsoft.com/office/officeart/2005/8/layout/orgChart1"/>
    <dgm:cxn modelId="{A3370F8D-72CF-46D6-9C3E-FBD5E3165A76}" type="presParOf" srcId="{3CC1C1B4-5E99-46CE-8E21-12FEACFFA38E}" destId="{8A8BFAF0-73A3-4955-8037-2DFED306F5F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69105-9292-490D-8BDD-44CE3E916397}">
      <dsp:nvSpPr>
        <dsp:cNvPr id="0" name=""/>
        <dsp:cNvSpPr/>
      </dsp:nvSpPr>
      <dsp:spPr>
        <a:xfrm>
          <a:off x="2743199" y="12473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936A8-FA5E-4B2D-B490-8CFB64831D03}">
      <dsp:nvSpPr>
        <dsp:cNvPr id="0" name=""/>
        <dsp:cNvSpPr/>
      </dsp:nvSpPr>
      <dsp:spPr>
        <a:xfrm>
          <a:off x="2743199" y="12473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6915D-A3DE-4C31-858B-B337C8ECA15E}">
      <dsp:nvSpPr>
        <dsp:cNvPr id="0" name=""/>
        <dsp:cNvSpPr/>
      </dsp:nvSpPr>
      <dsp:spPr>
        <a:xfrm>
          <a:off x="2027036" y="12473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DF0A9-F183-4FAD-BA72-F02CEF605867}">
      <dsp:nvSpPr>
        <dsp:cNvPr id="0" name=""/>
        <dsp:cNvSpPr/>
      </dsp:nvSpPr>
      <dsp:spPr>
        <a:xfrm>
          <a:off x="594708" y="12473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C0494-1ACD-431C-AC15-A117998F4BB0}">
      <dsp:nvSpPr>
        <dsp:cNvPr id="0" name=""/>
        <dsp:cNvSpPr/>
      </dsp:nvSpPr>
      <dsp:spPr>
        <a:xfrm>
          <a:off x="2151329" y="6554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Thanh Long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Project Manager</a:t>
          </a:r>
          <a:endParaRPr lang="en-US" sz="1000" kern="1200">
            <a:latin typeface="Times New Roman" panose="02020603050405020304" pitchFamily="18" charset="0"/>
            <a:cs typeface="Times New Roman" panose="02020603050405020304" pitchFamily="18" charset="0"/>
          </a:endParaRPr>
        </a:p>
      </dsp:txBody>
      <dsp:txXfrm>
        <a:off x="2151329" y="655436"/>
        <a:ext cx="1183741" cy="591870"/>
      </dsp:txXfrm>
    </dsp:sp>
    <dsp:sp modelId="{A334D28B-D015-4A7B-8B8D-1ABFE486C18A}">
      <dsp:nvSpPr>
        <dsp:cNvPr id="0" name=""/>
        <dsp:cNvSpPr/>
      </dsp:nvSpPr>
      <dsp:spPr>
        <a:xfrm>
          <a:off x="2837"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vi-VN" sz="1000" b="0" i="0" u="none" strike="noStrike" kern="1200" baseline="0">
              <a:latin typeface="Times New Roman" panose="02020603050405020304" pitchFamily="18" charset="0"/>
              <a:cs typeface="Times New Roman" panose="02020603050405020304" pitchFamily="18" charset="0"/>
            </a:rPr>
            <a:t>Nhật Phương</a:t>
          </a:r>
          <a:br>
            <a:rPr lang="vi-VN" sz="1000" b="0" i="0" u="none" strike="noStrike" kern="1200" baseline="0">
              <a:latin typeface="Times New Roman" panose="02020603050405020304" pitchFamily="18" charset="0"/>
              <a:cs typeface="Times New Roman" panose="02020603050405020304" pitchFamily="18" charset="0"/>
            </a:rPr>
          </a:br>
          <a:r>
            <a:rPr lang="vi-VN" sz="1000" b="0" i="0" u="none" strike="noStrike" kern="1200" baseline="0">
              <a:latin typeface="Times New Roman" panose="02020603050405020304" pitchFamily="18" charset="0"/>
              <a:cs typeface="Times New Roman" panose="02020603050405020304" pitchFamily="18" charset="0"/>
            </a:rPr>
            <a:t>Designer</a:t>
          </a:r>
        </a:p>
      </dsp:txBody>
      <dsp:txXfrm>
        <a:off x="2837" y="1495892"/>
        <a:ext cx="1183741" cy="591870"/>
      </dsp:txXfrm>
    </dsp:sp>
    <dsp:sp modelId="{89517307-78AF-4232-9619-A18DB7B5724E}">
      <dsp:nvSpPr>
        <dsp:cNvPr id="0" name=""/>
        <dsp:cNvSpPr/>
      </dsp:nvSpPr>
      <dsp:spPr>
        <a:xfrm>
          <a:off x="1435165"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Tuấn Phùng</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Architect</a:t>
          </a:r>
          <a:endParaRPr lang="en-US" sz="1000" kern="1200">
            <a:latin typeface="Times New Roman" panose="02020603050405020304" pitchFamily="18" charset="0"/>
            <a:cs typeface="Times New Roman" panose="02020603050405020304" pitchFamily="18" charset="0"/>
          </a:endParaRPr>
        </a:p>
      </dsp:txBody>
      <dsp:txXfrm>
        <a:off x="1435165" y="1495892"/>
        <a:ext cx="1183741" cy="591870"/>
      </dsp:txXfrm>
    </dsp:sp>
    <dsp:sp modelId="{B7CAE55E-9811-40C1-A990-B2A01B0429CF}">
      <dsp:nvSpPr>
        <dsp:cNvPr id="0" name=""/>
        <dsp:cNvSpPr/>
      </dsp:nvSpPr>
      <dsp:spPr>
        <a:xfrm>
          <a:off x="2867492"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Khánh Vy</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Business Analyst</a:t>
          </a:r>
          <a:endParaRPr lang="en-US" sz="1000" kern="1200">
            <a:latin typeface="Times New Roman" panose="02020603050405020304" pitchFamily="18" charset="0"/>
            <a:cs typeface="Times New Roman" panose="02020603050405020304" pitchFamily="18" charset="0"/>
          </a:endParaRPr>
        </a:p>
      </dsp:txBody>
      <dsp:txXfrm>
        <a:off x="2867492" y="1495892"/>
        <a:ext cx="1183741" cy="591870"/>
      </dsp:txXfrm>
    </dsp:sp>
    <dsp:sp modelId="{B9BA92D9-DDDF-460F-A6A5-C422681B6F00}">
      <dsp:nvSpPr>
        <dsp:cNvPr id="0" name=""/>
        <dsp:cNvSpPr/>
      </dsp:nvSpPr>
      <dsp:spPr>
        <a:xfrm>
          <a:off x="4299820"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Văn Quang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Tester</a:t>
          </a:r>
          <a:endParaRPr lang="en-US" sz="1000" kern="1200">
            <a:latin typeface="Times New Roman" panose="02020603050405020304" pitchFamily="18" charset="0"/>
            <a:cs typeface="Times New Roman" panose="02020603050405020304" pitchFamily="18" charset="0"/>
          </a:endParaRPr>
        </a:p>
      </dsp:txBody>
      <dsp:txXfrm>
        <a:off x="4299820" y="14958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273</TotalTime>
  <Pages>10</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12418</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Dell</dc:creator>
  <cp:keywords/>
  <dc:description/>
  <cp:lastModifiedBy>Văn Quang Hồ</cp:lastModifiedBy>
  <cp:revision>10</cp:revision>
  <cp:lastPrinted>1899-12-31T17:00:00Z</cp:lastPrinted>
  <dcterms:created xsi:type="dcterms:W3CDTF">2019-11-06T14:36:00Z</dcterms:created>
  <dcterms:modified xsi:type="dcterms:W3CDTF">2019-11-17T15:40:00Z</dcterms:modified>
</cp:coreProperties>
</file>
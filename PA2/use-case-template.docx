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2CE24" w14:textId="162A1305" w:rsidR="009C307A" w:rsidRPr="008828EB" w:rsidRDefault="00A5265D" w:rsidP="00A5265D">
      <w:pPr>
        <w:pStyle w:val="Tiu"/>
        <w:jc w:val="right"/>
        <w:rPr>
          <w:rFonts w:ascii="Times New Roman" w:hAnsi="Times New Roman"/>
          <w:sz w:val="40"/>
          <w:szCs w:val="40"/>
        </w:rPr>
      </w:pPr>
      <w:r w:rsidRPr="008828EB">
        <w:rPr>
          <w:rFonts w:ascii="Times New Roman" w:hAnsi="Times New Roman"/>
          <w:sz w:val="40"/>
          <w:szCs w:val="40"/>
        </w:rPr>
        <w:t xml:space="preserve">Management </w:t>
      </w:r>
      <w:r w:rsidRPr="008828EB">
        <w:rPr>
          <w:rFonts w:ascii="Times New Roman" w:hAnsi="Times New Roman"/>
          <w:bCs/>
          <w:sz w:val="40"/>
          <w:szCs w:val="40"/>
        </w:rPr>
        <w:t>store</w:t>
      </w:r>
    </w:p>
    <w:p w14:paraId="10DB093B" w14:textId="1D5A79D6" w:rsidR="009C307A" w:rsidRPr="008828EB" w:rsidRDefault="00E170AA">
      <w:pPr>
        <w:pStyle w:val="Tiu"/>
        <w:jc w:val="right"/>
        <w:rPr>
          <w:rFonts w:ascii="Times New Roman" w:hAnsi="Times New Roman"/>
          <w:sz w:val="40"/>
          <w:szCs w:val="40"/>
        </w:rPr>
      </w:pPr>
      <w:r w:rsidRPr="008828EB">
        <w:rPr>
          <w:rFonts w:ascii="Times New Roman" w:hAnsi="Times New Roman"/>
          <w:sz w:val="40"/>
          <w:szCs w:val="40"/>
        </w:rPr>
        <w:fldChar w:fldCharType="begin"/>
      </w:r>
      <w:r w:rsidRPr="008828EB">
        <w:rPr>
          <w:rFonts w:ascii="Times New Roman" w:hAnsi="Times New Roman"/>
          <w:sz w:val="40"/>
          <w:szCs w:val="40"/>
        </w:rPr>
        <w:instrText xml:space="preserve">title  \* Mergeformat </w:instrText>
      </w:r>
      <w:r w:rsidRPr="008828EB">
        <w:rPr>
          <w:rFonts w:ascii="Times New Roman" w:hAnsi="Times New Roman"/>
          <w:sz w:val="40"/>
          <w:szCs w:val="40"/>
        </w:rPr>
        <w:fldChar w:fldCharType="separate"/>
      </w:r>
      <w:r w:rsidR="00512FAF" w:rsidRPr="008828EB">
        <w:rPr>
          <w:rFonts w:ascii="Times New Roman" w:hAnsi="Times New Roman"/>
          <w:sz w:val="40"/>
          <w:szCs w:val="40"/>
        </w:rPr>
        <w:t xml:space="preserve">Use-Case Specification: </w:t>
      </w:r>
      <w:r w:rsidR="008828EB">
        <w:rPr>
          <w:rFonts w:ascii="Times New Roman" w:hAnsi="Times New Roman"/>
          <w:sz w:val="40"/>
          <w:szCs w:val="40"/>
        </w:rPr>
        <w:t>Use -Case management store</w:t>
      </w:r>
      <w:r w:rsidRPr="008828EB">
        <w:rPr>
          <w:rFonts w:ascii="Times New Roman" w:hAnsi="Times New Roman"/>
          <w:sz w:val="40"/>
          <w:szCs w:val="40"/>
        </w:rPr>
        <w:fldChar w:fldCharType="end"/>
      </w:r>
    </w:p>
    <w:p w14:paraId="3DFDE138" w14:textId="77777777" w:rsidR="009C307A" w:rsidRPr="008828EB" w:rsidRDefault="009C307A">
      <w:pPr>
        <w:pStyle w:val="Tiu"/>
        <w:jc w:val="right"/>
        <w:rPr>
          <w:rFonts w:ascii="Times New Roman" w:hAnsi="Times New Roman"/>
          <w:sz w:val="40"/>
          <w:szCs w:val="40"/>
        </w:rPr>
      </w:pPr>
    </w:p>
    <w:p w14:paraId="4FB5F171" w14:textId="2204F5F6" w:rsidR="009C307A" w:rsidRPr="008828EB" w:rsidRDefault="00630073">
      <w:pPr>
        <w:pStyle w:val="Tiu"/>
        <w:jc w:val="right"/>
        <w:rPr>
          <w:rFonts w:ascii="Times New Roman" w:hAnsi="Times New Roman"/>
          <w:sz w:val="40"/>
          <w:szCs w:val="40"/>
        </w:rPr>
      </w:pPr>
      <w:r w:rsidRPr="008828EB">
        <w:rPr>
          <w:rFonts w:ascii="Times New Roman" w:hAnsi="Times New Roman"/>
          <w:sz w:val="40"/>
          <w:szCs w:val="40"/>
        </w:rPr>
        <w:t>Version 1.</w:t>
      </w:r>
      <w:r w:rsidR="005E3ADD">
        <w:rPr>
          <w:rFonts w:ascii="Times New Roman" w:hAnsi="Times New Roman"/>
          <w:sz w:val="40"/>
          <w:szCs w:val="40"/>
        </w:rPr>
        <w:t>2</w:t>
      </w:r>
    </w:p>
    <w:p w14:paraId="11FC5C90" w14:textId="77777777" w:rsidR="009C307A" w:rsidRPr="00B92B14" w:rsidRDefault="009C307A"/>
    <w:p w14:paraId="73A8EB19" w14:textId="77777777" w:rsidR="009C307A" w:rsidRPr="00B92B14" w:rsidRDefault="009C307A"/>
    <w:p w14:paraId="325009AE" w14:textId="77777777" w:rsidR="009C307A" w:rsidRPr="00B92B14" w:rsidRDefault="009C307A">
      <w:pPr>
        <w:pStyle w:val="ThnVnban"/>
      </w:pPr>
    </w:p>
    <w:p w14:paraId="43902BC2" w14:textId="77777777" w:rsidR="009C307A" w:rsidRPr="00B92B14" w:rsidRDefault="009C307A">
      <w:pPr>
        <w:pStyle w:val="ThnVnban"/>
      </w:pPr>
    </w:p>
    <w:p w14:paraId="0CEB7943" w14:textId="77777777" w:rsidR="009C307A" w:rsidRPr="00B92B14" w:rsidRDefault="009C307A">
      <w:pPr>
        <w:sectPr w:rsidR="009C307A" w:rsidRPr="00B92B14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Pr="00B92B14" w:rsidRDefault="00630073">
      <w:pPr>
        <w:pStyle w:val="Tiu"/>
        <w:rPr>
          <w:rFonts w:ascii="Times New Roman" w:hAnsi="Times New Roman"/>
          <w:sz w:val="20"/>
        </w:rPr>
      </w:pPr>
      <w:r w:rsidRPr="00B92B14">
        <w:rPr>
          <w:rFonts w:ascii="Times New Roman" w:hAnsi="Times New Roman"/>
          <w:sz w:val="20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:rsidRPr="00B92B14" w14:paraId="5E918DEE" w14:textId="77777777">
        <w:tc>
          <w:tcPr>
            <w:tcW w:w="2304" w:type="dxa"/>
          </w:tcPr>
          <w:p w14:paraId="16C50CD3" w14:textId="77777777" w:rsidR="009C307A" w:rsidRPr="00B92B14" w:rsidRDefault="00630073">
            <w:pPr>
              <w:pStyle w:val="Tabletext"/>
              <w:jc w:val="center"/>
              <w:rPr>
                <w:b/>
              </w:rPr>
            </w:pPr>
            <w:r w:rsidRPr="00B92B1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Pr="00B92B14" w:rsidRDefault="00630073">
            <w:pPr>
              <w:pStyle w:val="Tabletext"/>
              <w:jc w:val="center"/>
              <w:rPr>
                <w:b/>
              </w:rPr>
            </w:pPr>
            <w:r w:rsidRPr="00B92B1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Pr="00B92B14" w:rsidRDefault="00630073">
            <w:pPr>
              <w:pStyle w:val="Tabletext"/>
              <w:jc w:val="center"/>
              <w:rPr>
                <w:b/>
              </w:rPr>
            </w:pPr>
            <w:r w:rsidRPr="00B92B1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Pr="00B92B14" w:rsidRDefault="00630073">
            <w:pPr>
              <w:pStyle w:val="Tabletext"/>
              <w:jc w:val="center"/>
              <w:rPr>
                <w:b/>
              </w:rPr>
            </w:pPr>
            <w:r w:rsidRPr="00B92B14">
              <w:rPr>
                <w:b/>
              </w:rPr>
              <w:t>Author</w:t>
            </w:r>
          </w:p>
        </w:tc>
      </w:tr>
      <w:tr w:rsidR="00A5265D" w:rsidRPr="00B92B14" w14:paraId="57E41B98" w14:textId="77777777">
        <w:tc>
          <w:tcPr>
            <w:tcW w:w="2304" w:type="dxa"/>
          </w:tcPr>
          <w:p w14:paraId="10FECF96" w14:textId="3067BF7A" w:rsidR="00A5265D" w:rsidRPr="00B92B14" w:rsidRDefault="00A5265D" w:rsidP="00A5265D">
            <w:pPr>
              <w:pStyle w:val="Tabletext"/>
            </w:pPr>
            <w:r w:rsidRPr="00B92B14">
              <w:t>14/11/2019</w:t>
            </w:r>
          </w:p>
        </w:tc>
        <w:tc>
          <w:tcPr>
            <w:tcW w:w="1152" w:type="dxa"/>
          </w:tcPr>
          <w:p w14:paraId="1A6E6517" w14:textId="2BE10A5B" w:rsidR="00A5265D" w:rsidRPr="00B92B14" w:rsidRDefault="00A5265D" w:rsidP="00A5265D">
            <w:pPr>
              <w:pStyle w:val="Tabletext"/>
            </w:pPr>
            <w:r w:rsidRPr="00B92B14">
              <w:t>1.0</w:t>
            </w:r>
          </w:p>
        </w:tc>
        <w:tc>
          <w:tcPr>
            <w:tcW w:w="3744" w:type="dxa"/>
          </w:tcPr>
          <w:p w14:paraId="1828F4A8" w14:textId="6F9F96DB" w:rsidR="00A5265D" w:rsidRPr="00B92B14" w:rsidRDefault="00A5265D" w:rsidP="00A5265D">
            <w:pPr>
              <w:pStyle w:val="Tabletext"/>
            </w:pPr>
            <w:r w:rsidRPr="00B92B14">
              <w:t xml:space="preserve">Use-case specification feature: Search product, Add a bill, Add a product to bill, Export a bill, Search a member, Statistics by product, Statistics by product type, Statistics product many buyer, Add a staff, Delete a staff, Search a staff. </w:t>
            </w:r>
          </w:p>
        </w:tc>
        <w:tc>
          <w:tcPr>
            <w:tcW w:w="2304" w:type="dxa"/>
          </w:tcPr>
          <w:p w14:paraId="763E8793" w14:textId="29B093E4" w:rsidR="00A5265D" w:rsidRPr="00B92B14" w:rsidRDefault="008828EB" w:rsidP="00A5265D">
            <w:pPr>
              <w:pStyle w:val="Tabletext"/>
            </w:pPr>
            <w:r>
              <w:t>Nguyen Ly Nhat Phuong</w:t>
            </w:r>
          </w:p>
        </w:tc>
      </w:tr>
      <w:tr w:rsidR="009C307A" w:rsidRPr="00B92B14" w14:paraId="301536A5" w14:textId="77777777">
        <w:tc>
          <w:tcPr>
            <w:tcW w:w="2304" w:type="dxa"/>
          </w:tcPr>
          <w:p w14:paraId="65038689" w14:textId="4AE5B2AC" w:rsidR="009C307A" w:rsidRPr="00B92B14" w:rsidRDefault="008828EB">
            <w:pPr>
              <w:pStyle w:val="Tabletext"/>
            </w:pPr>
            <w:r>
              <w:t>15/11/2019</w:t>
            </w:r>
          </w:p>
        </w:tc>
        <w:tc>
          <w:tcPr>
            <w:tcW w:w="1152" w:type="dxa"/>
          </w:tcPr>
          <w:p w14:paraId="534D1A53" w14:textId="3900D1EC" w:rsidR="009C307A" w:rsidRPr="00B92B14" w:rsidRDefault="008828EB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4FF7B2D9" w14:textId="4F7E17CA" w:rsidR="009C307A" w:rsidRPr="00B92B14" w:rsidRDefault="008828EB">
            <w:pPr>
              <w:pStyle w:val="Tabletext"/>
            </w:pPr>
            <w:r>
              <w:t>Draw use case model. Use-case specification feature: Login, logout, register member, change password</w:t>
            </w:r>
          </w:p>
        </w:tc>
        <w:tc>
          <w:tcPr>
            <w:tcW w:w="2304" w:type="dxa"/>
          </w:tcPr>
          <w:p w14:paraId="6C9520B8" w14:textId="370A83E2" w:rsidR="009C307A" w:rsidRPr="00B92B14" w:rsidRDefault="008828EB">
            <w:pPr>
              <w:pStyle w:val="Tabletext"/>
            </w:pPr>
            <w:r>
              <w:t>Ly Thanh Long</w:t>
            </w:r>
          </w:p>
        </w:tc>
      </w:tr>
      <w:tr w:rsidR="008828EB" w:rsidRPr="00B92B14" w14:paraId="4A6E69FE" w14:textId="77777777">
        <w:tc>
          <w:tcPr>
            <w:tcW w:w="2304" w:type="dxa"/>
          </w:tcPr>
          <w:p w14:paraId="38DE1EE6" w14:textId="76FE3FF7" w:rsidR="008828EB" w:rsidRPr="00B92B14" w:rsidRDefault="008828EB" w:rsidP="008828EB">
            <w:pPr>
              <w:pStyle w:val="Tabletext"/>
            </w:pPr>
            <w:r>
              <w:rPr>
                <w:color w:val="000000"/>
              </w:rPr>
              <w:t>15</w:t>
            </w:r>
            <w:r>
              <w:rPr>
                <w:color w:val="000000"/>
                <w:lang w:val="vi-VN"/>
              </w:rPr>
              <w:t>/11/2019</w:t>
            </w:r>
          </w:p>
        </w:tc>
        <w:tc>
          <w:tcPr>
            <w:tcW w:w="1152" w:type="dxa"/>
          </w:tcPr>
          <w:p w14:paraId="3C5437EB" w14:textId="610B4B19" w:rsidR="008828EB" w:rsidRPr="008828EB" w:rsidRDefault="008828EB" w:rsidP="008828EB">
            <w:pPr>
              <w:pStyle w:val="Tabletext"/>
            </w:pPr>
            <w:r>
              <w:rPr>
                <w:color w:val="000000"/>
              </w:rPr>
              <w:t>1</w:t>
            </w:r>
            <w:r>
              <w:rPr>
                <w:color w:val="000000"/>
                <w:lang w:val="vi-VN"/>
              </w:rPr>
              <w:t>.</w:t>
            </w:r>
            <w:r>
              <w:rPr>
                <w:color w:val="000000"/>
              </w:rPr>
              <w:t>2</w:t>
            </w:r>
          </w:p>
        </w:tc>
        <w:tc>
          <w:tcPr>
            <w:tcW w:w="3744" w:type="dxa"/>
          </w:tcPr>
          <w:p w14:paraId="05F20E76" w14:textId="0CB68793" w:rsidR="008828EB" w:rsidRPr="00B92B14" w:rsidRDefault="008828EB" w:rsidP="008828EB">
            <w:pPr>
              <w:pStyle w:val="Tabletext"/>
            </w:pPr>
            <w:r>
              <w:rPr>
                <w:color w:val="000000"/>
              </w:rPr>
              <w:t>Make</w:t>
            </w:r>
            <w:r>
              <w:rPr>
                <w:color w:val="000000"/>
                <w:lang w:val="vi-VN"/>
              </w:rPr>
              <w:t xml:space="preserve"> </w:t>
            </w:r>
            <w:r>
              <w:rPr>
                <w:color w:val="000000"/>
              </w:rPr>
              <w:t>use-case and specialization for the use-case</w:t>
            </w:r>
          </w:p>
        </w:tc>
        <w:tc>
          <w:tcPr>
            <w:tcW w:w="2304" w:type="dxa"/>
          </w:tcPr>
          <w:p w14:paraId="32218169" w14:textId="01134DC9" w:rsidR="008828EB" w:rsidRPr="00B92B14" w:rsidRDefault="008828EB" w:rsidP="008828EB">
            <w:pPr>
              <w:pStyle w:val="Tabletext"/>
            </w:pPr>
            <w:r>
              <w:rPr>
                <w:color w:val="000000"/>
              </w:rPr>
              <w:t>Nguyen Tuan Phung</w:t>
            </w:r>
          </w:p>
        </w:tc>
      </w:tr>
      <w:tr w:rsidR="009C307A" w:rsidRPr="00B92B14" w14:paraId="15661B88" w14:textId="77777777">
        <w:tc>
          <w:tcPr>
            <w:tcW w:w="2304" w:type="dxa"/>
          </w:tcPr>
          <w:p w14:paraId="08E50EBE" w14:textId="77777777" w:rsidR="009C307A" w:rsidRPr="00B92B14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Pr="00B92B14" w:rsidRDefault="009C307A">
            <w:pPr>
              <w:pStyle w:val="Tabletext"/>
            </w:pPr>
          </w:p>
        </w:tc>
        <w:tc>
          <w:tcPr>
            <w:tcW w:w="3744" w:type="dxa"/>
          </w:tcPr>
          <w:p w14:paraId="1E18C231" w14:textId="77777777" w:rsidR="009C307A" w:rsidRPr="00B92B14" w:rsidRDefault="009C307A">
            <w:pPr>
              <w:pStyle w:val="Tabletext"/>
            </w:pPr>
          </w:p>
        </w:tc>
        <w:tc>
          <w:tcPr>
            <w:tcW w:w="2304" w:type="dxa"/>
          </w:tcPr>
          <w:p w14:paraId="36DE9E27" w14:textId="77777777" w:rsidR="009C307A" w:rsidRPr="00B92B14" w:rsidRDefault="009C307A">
            <w:pPr>
              <w:pStyle w:val="Tabletext"/>
            </w:pPr>
          </w:p>
        </w:tc>
      </w:tr>
    </w:tbl>
    <w:p w14:paraId="093AF053" w14:textId="77777777" w:rsidR="009C307A" w:rsidRPr="00B92B14" w:rsidRDefault="009C307A"/>
    <w:p w14:paraId="3522514E" w14:textId="3FF3991A" w:rsidR="008828EB" w:rsidRPr="00B92B14" w:rsidRDefault="00630073" w:rsidP="008828EB">
      <w:pPr>
        <w:pStyle w:val="Tiu"/>
      </w:pPr>
      <w:r w:rsidRPr="00B92B14">
        <w:rPr>
          <w:rFonts w:ascii="Times New Roman" w:hAnsi="Times New Roman"/>
          <w:sz w:val="20"/>
        </w:rPr>
        <w:br w:type="page"/>
      </w:r>
      <w:r w:rsidR="008828EB" w:rsidRPr="00B92B14">
        <w:lastRenderedPageBreak/>
        <w:t xml:space="preserve"> </w:t>
      </w:r>
    </w:p>
    <w:p w14:paraId="7F71F6BF" w14:textId="73F00F76" w:rsidR="008828EB" w:rsidRPr="00B92B14" w:rsidRDefault="008828EB" w:rsidP="004E3DCC"/>
    <w:sdt>
      <w:sdtPr>
        <w:rPr>
          <w:lang w:val="vi-VN"/>
        </w:rPr>
        <w:id w:val="210846372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14:paraId="43D29B9A" w14:textId="3C0F22C5" w:rsidR="008828EB" w:rsidRPr="008828EB" w:rsidRDefault="008828EB" w:rsidP="008828EB">
          <w:pPr>
            <w:pStyle w:val="uMucluc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Table of Contents</w:t>
          </w:r>
        </w:p>
        <w:p w14:paraId="29769384" w14:textId="721FE059" w:rsidR="008828EB" w:rsidRPr="008828EB" w:rsidRDefault="008828EB">
          <w:pPr>
            <w:pStyle w:val="Muclu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90651" w:history="1">
            <w:r w:rsidRPr="008828EB">
              <w:rPr>
                <w:rStyle w:val="Siuktni"/>
                <w:bCs/>
                <w:noProof/>
                <w:sz w:val="24"/>
                <w:szCs w:val="24"/>
              </w:rPr>
              <w:t>1.</w:t>
            </w:r>
            <w:r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8828EB">
              <w:rPr>
                <w:rStyle w:val="Siuktni"/>
                <w:noProof/>
                <w:sz w:val="24"/>
                <w:szCs w:val="24"/>
              </w:rPr>
              <w:t>Use-case Model</w:t>
            </w:r>
            <w:r w:rsidRPr="008828EB">
              <w:rPr>
                <w:noProof/>
                <w:webHidden/>
                <w:sz w:val="24"/>
                <w:szCs w:val="24"/>
              </w:rPr>
              <w:tab/>
            </w:r>
            <w:r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Pr="008828EB">
              <w:rPr>
                <w:noProof/>
                <w:webHidden/>
                <w:sz w:val="24"/>
                <w:szCs w:val="24"/>
              </w:rPr>
              <w:instrText xml:space="preserve"> PAGEREF _Toc24790651 \h </w:instrText>
            </w:r>
            <w:r w:rsidRPr="008828EB">
              <w:rPr>
                <w:noProof/>
                <w:webHidden/>
                <w:sz w:val="24"/>
                <w:szCs w:val="24"/>
              </w:rPr>
            </w:r>
            <w:r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828EB">
              <w:rPr>
                <w:noProof/>
                <w:webHidden/>
                <w:sz w:val="24"/>
                <w:szCs w:val="24"/>
              </w:rPr>
              <w:t>4</w:t>
            </w:r>
            <w:r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05E7D3" w14:textId="2BF67A77" w:rsidR="008828EB" w:rsidRPr="008828EB" w:rsidRDefault="008828EB">
          <w:pPr>
            <w:pStyle w:val="Muclu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52" w:history="1">
            <w:r w:rsidRPr="008828EB">
              <w:rPr>
                <w:rStyle w:val="Siuktni"/>
                <w:bCs/>
                <w:noProof/>
                <w:sz w:val="24"/>
                <w:szCs w:val="24"/>
              </w:rPr>
              <w:t>2.</w:t>
            </w:r>
            <w:r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8828EB">
              <w:rPr>
                <w:rStyle w:val="Siuktni"/>
                <w:noProof/>
                <w:sz w:val="24"/>
                <w:szCs w:val="24"/>
              </w:rPr>
              <w:t>Use-case Specifications</w:t>
            </w:r>
            <w:r w:rsidRPr="008828EB">
              <w:rPr>
                <w:noProof/>
                <w:webHidden/>
                <w:sz w:val="24"/>
                <w:szCs w:val="24"/>
              </w:rPr>
              <w:tab/>
            </w:r>
            <w:r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Pr="008828EB">
              <w:rPr>
                <w:noProof/>
                <w:webHidden/>
                <w:sz w:val="24"/>
                <w:szCs w:val="24"/>
              </w:rPr>
              <w:instrText xml:space="preserve"> PAGEREF _Toc24790652 \h </w:instrText>
            </w:r>
            <w:r w:rsidRPr="008828EB">
              <w:rPr>
                <w:noProof/>
                <w:webHidden/>
                <w:sz w:val="24"/>
                <w:szCs w:val="24"/>
              </w:rPr>
            </w:r>
            <w:r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828EB">
              <w:rPr>
                <w:noProof/>
                <w:webHidden/>
                <w:sz w:val="24"/>
                <w:szCs w:val="24"/>
              </w:rPr>
              <w:t>4</w:t>
            </w:r>
            <w:r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9B5E53" w14:textId="4B25F241" w:rsidR="008828EB" w:rsidRPr="008828EB" w:rsidRDefault="008828EB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53" w:history="1">
            <w:r w:rsidRPr="008828EB">
              <w:rPr>
                <w:rStyle w:val="Siuktni"/>
                <w:noProof/>
                <w:sz w:val="24"/>
                <w:szCs w:val="24"/>
              </w:rPr>
              <w:t>2.1</w:t>
            </w:r>
            <w:r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8828EB">
              <w:rPr>
                <w:rStyle w:val="Siuktni"/>
                <w:noProof/>
                <w:sz w:val="24"/>
                <w:szCs w:val="24"/>
              </w:rPr>
              <w:t>Use-case: Search product in the store</w:t>
            </w:r>
            <w:r w:rsidRPr="008828EB">
              <w:rPr>
                <w:noProof/>
                <w:webHidden/>
                <w:sz w:val="24"/>
                <w:szCs w:val="24"/>
              </w:rPr>
              <w:tab/>
            </w:r>
            <w:r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Pr="008828EB">
              <w:rPr>
                <w:noProof/>
                <w:webHidden/>
                <w:sz w:val="24"/>
                <w:szCs w:val="24"/>
              </w:rPr>
              <w:instrText xml:space="preserve"> PAGEREF _Toc24790653 \h </w:instrText>
            </w:r>
            <w:r w:rsidRPr="008828EB">
              <w:rPr>
                <w:noProof/>
                <w:webHidden/>
                <w:sz w:val="24"/>
                <w:szCs w:val="24"/>
              </w:rPr>
            </w:r>
            <w:r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828EB">
              <w:rPr>
                <w:noProof/>
                <w:webHidden/>
                <w:sz w:val="24"/>
                <w:szCs w:val="24"/>
              </w:rPr>
              <w:t>4</w:t>
            </w:r>
            <w:r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7E535E" w14:textId="7FB49DF0" w:rsidR="008828EB" w:rsidRPr="008828EB" w:rsidRDefault="008828EB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54" w:history="1">
            <w:r w:rsidRPr="008828EB">
              <w:rPr>
                <w:rStyle w:val="Siuktni"/>
                <w:noProof/>
                <w:sz w:val="24"/>
                <w:szCs w:val="24"/>
              </w:rPr>
              <w:t>2.2</w:t>
            </w:r>
            <w:r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8828EB">
              <w:rPr>
                <w:rStyle w:val="Siuktni"/>
                <w:noProof/>
                <w:sz w:val="24"/>
                <w:szCs w:val="24"/>
              </w:rPr>
              <w:t>Use-case: Search product in the storage</w:t>
            </w:r>
            <w:r w:rsidRPr="008828EB">
              <w:rPr>
                <w:noProof/>
                <w:webHidden/>
                <w:sz w:val="24"/>
                <w:szCs w:val="24"/>
              </w:rPr>
              <w:tab/>
            </w:r>
            <w:r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Pr="008828EB">
              <w:rPr>
                <w:noProof/>
                <w:webHidden/>
                <w:sz w:val="24"/>
                <w:szCs w:val="24"/>
              </w:rPr>
              <w:instrText xml:space="preserve"> PAGEREF _Toc24790654 \h </w:instrText>
            </w:r>
            <w:r w:rsidRPr="008828EB">
              <w:rPr>
                <w:noProof/>
                <w:webHidden/>
                <w:sz w:val="24"/>
                <w:szCs w:val="24"/>
              </w:rPr>
            </w:r>
            <w:r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828EB">
              <w:rPr>
                <w:noProof/>
                <w:webHidden/>
                <w:sz w:val="24"/>
                <w:szCs w:val="24"/>
              </w:rPr>
              <w:t>4</w:t>
            </w:r>
            <w:r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512658" w14:textId="1F639DB8" w:rsidR="008828EB" w:rsidRPr="008828EB" w:rsidRDefault="008828EB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55" w:history="1">
            <w:r w:rsidRPr="008828EB">
              <w:rPr>
                <w:rStyle w:val="Siuktni"/>
                <w:noProof/>
                <w:sz w:val="24"/>
                <w:szCs w:val="24"/>
              </w:rPr>
              <w:t>2.3</w:t>
            </w:r>
            <w:r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8828EB">
              <w:rPr>
                <w:rStyle w:val="Siuktni"/>
                <w:noProof/>
                <w:sz w:val="24"/>
                <w:szCs w:val="24"/>
              </w:rPr>
              <w:t>Use-case: Search product in all the system</w:t>
            </w:r>
            <w:r w:rsidRPr="008828EB">
              <w:rPr>
                <w:noProof/>
                <w:webHidden/>
                <w:sz w:val="24"/>
                <w:szCs w:val="24"/>
              </w:rPr>
              <w:tab/>
            </w:r>
            <w:r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Pr="008828EB">
              <w:rPr>
                <w:noProof/>
                <w:webHidden/>
                <w:sz w:val="24"/>
                <w:szCs w:val="24"/>
              </w:rPr>
              <w:instrText xml:space="preserve"> PAGEREF _Toc24790655 \h </w:instrText>
            </w:r>
            <w:r w:rsidRPr="008828EB">
              <w:rPr>
                <w:noProof/>
                <w:webHidden/>
                <w:sz w:val="24"/>
                <w:szCs w:val="24"/>
              </w:rPr>
            </w:r>
            <w:r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828EB">
              <w:rPr>
                <w:noProof/>
                <w:webHidden/>
                <w:sz w:val="24"/>
                <w:szCs w:val="24"/>
              </w:rPr>
              <w:t>5</w:t>
            </w:r>
            <w:r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38FF13" w14:textId="0875CA18" w:rsidR="008828EB" w:rsidRPr="008828EB" w:rsidRDefault="008828EB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56" w:history="1">
            <w:r w:rsidRPr="008828EB">
              <w:rPr>
                <w:rStyle w:val="Siuktni"/>
                <w:noProof/>
                <w:sz w:val="24"/>
                <w:szCs w:val="24"/>
              </w:rPr>
              <w:t>2.4</w:t>
            </w:r>
            <w:r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8828EB">
              <w:rPr>
                <w:rStyle w:val="Siuktni"/>
                <w:noProof/>
                <w:sz w:val="24"/>
                <w:szCs w:val="24"/>
              </w:rPr>
              <w:t>Use-case: Add a bill</w:t>
            </w:r>
            <w:r w:rsidRPr="008828EB">
              <w:rPr>
                <w:noProof/>
                <w:webHidden/>
                <w:sz w:val="24"/>
                <w:szCs w:val="24"/>
              </w:rPr>
              <w:tab/>
            </w:r>
            <w:r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Pr="008828EB">
              <w:rPr>
                <w:noProof/>
                <w:webHidden/>
                <w:sz w:val="24"/>
                <w:szCs w:val="24"/>
              </w:rPr>
              <w:instrText xml:space="preserve"> PAGEREF _Toc24790656 \h </w:instrText>
            </w:r>
            <w:r w:rsidRPr="008828EB">
              <w:rPr>
                <w:noProof/>
                <w:webHidden/>
                <w:sz w:val="24"/>
                <w:szCs w:val="24"/>
              </w:rPr>
            </w:r>
            <w:r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828EB">
              <w:rPr>
                <w:noProof/>
                <w:webHidden/>
                <w:sz w:val="24"/>
                <w:szCs w:val="24"/>
              </w:rPr>
              <w:t>5</w:t>
            </w:r>
            <w:r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9E2E2E" w14:textId="4A7EC77F" w:rsidR="008828EB" w:rsidRPr="008828EB" w:rsidRDefault="008828EB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57" w:history="1">
            <w:r w:rsidRPr="008828EB">
              <w:rPr>
                <w:rStyle w:val="Siuktni"/>
                <w:noProof/>
                <w:sz w:val="24"/>
                <w:szCs w:val="24"/>
              </w:rPr>
              <w:t>2.5</w:t>
            </w:r>
            <w:r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8828EB">
              <w:rPr>
                <w:rStyle w:val="Siuktni"/>
                <w:noProof/>
                <w:sz w:val="24"/>
                <w:szCs w:val="24"/>
              </w:rPr>
              <w:t>Use-case: Add a product to bill</w:t>
            </w:r>
            <w:r w:rsidRPr="008828EB">
              <w:rPr>
                <w:noProof/>
                <w:webHidden/>
                <w:sz w:val="24"/>
                <w:szCs w:val="24"/>
              </w:rPr>
              <w:tab/>
            </w:r>
            <w:r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Pr="008828EB">
              <w:rPr>
                <w:noProof/>
                <w:webHidden/>
                <w:sz w:val="24"/>
                <w:szCs w:val="24"/>
              </w:rPr>
              <w:instrText xml:space="preserve"> PAGEREF _Toc24790657 \h </w:instrText>
            </w:r>
            <w:r w:rsidRPr="008828EB">
              <w:rPr>
                <w:noProof/>
                <w:webHidden/>
                <w:sz w:val="24"/>
                <w:szCs w:val="24"/>
              </w:rPr>
            </w:r>
            <w:r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828EB">
              <w:rPr>
                <w:noProof/>
                <w:webHidden/>
                <w:sz w:val="24"/>
                <w:szCs w:val="24"/>
              </w:rPr>
              <w:t>6</w:t>
            </w:r>
            <w:r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5E6FFB" w14:textId="19E02A99" w:rsidR="008828EB" w:rsidRPr="008828EB" w:rsidRDefault="008828EB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58" w:history="1">
            <w:r w:rsidRPr="008828EB">
              <w:rPr>
                <w:rStyle w:val="Siuktni"/>
                <w:noProof/>
                <w:sz w:val="24"/>
                <w:szCs w:val="24"/>
              </w:rPr>
              <w:t>2.6</w:t>
            </w:r>
            <w:r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8828EB">
              <w:rPr>
                <w:rStyle w:val="Siuktni"/>
                <w:noProof/>
                <w:sz w:val="24"/>
                <w:szCs w:val="24"/>
              </w:rPr>
              <w:t>Use-case: Export a bill</w:t>
            </w:r>
            <w:r w:rsidRPr="008828EB">
              <w:rPr>
                <w:noProof/>
                <w:webHidden/>
                <w:sz w:val="24"/>
                <w:szCs w:val="24"/>
              </w:rPr>
              <w:tab/>
            </w:r>
            <w:r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Pr="008828EB">
              <w:rPr>
                <w:noProof/>
                <w:webHidden/>
                <w:sz w:val="24"/>
                <w:szCs w:val="24"/>
              </w:rPr>
              <w:instrText xml:space="preserve"> PAGEREF _Toc24790658 \h </w:instrText>
            </w:r>
            <w:r w:rsidRPr="008828EB">
              <w:rPr>
                <w:noProof/>
                <w:webHidden/>
                <w:sz w:val="24"/>
                <w:szCs w:val="24"/>
              </w:rPr>
            </w:r>
            <w:r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828EB">
              <w:rPr>
                <w:noProof/>
                <w:webHidden/>
                <w:sz w:val="24"/>
                <w:szCs w:val="24"/>
              </w:rPr>
              <w:t>6</w:t>
            </w:r>
            <w:r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FABEC9" w14:textId="0D1F18A9" w:rsidR="008828EB" w:rsidRPr="008828EB" w:rsidRDefault="008828EB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59" w:history="1">
            <w:r w:rsidRPr="008828EB">
              <w:rPr>
                <w:rStyle w:val="Siuktni"/>
                <w:noProof/>
                <w:sz w:val="24"/>
                <w:szCs w:val="24"/>
              </w:rPr>
              <w:t>2.7</w:t>
            </w:r>
            <w:r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8828EB">
              <w:rPr>
                <w:rStyle w:val="Siuktni"/>
                <w:noProof/>
                <w:sz w:val="24"/>
                <w:szCs w:val="24"/>
              </w:rPr>
              <w:t>Use-case: Search a staff</w:t>
            </w:r>
            <w:r w:rsidRPr="008828EB">
              <w:rPr>
                <w:noProof/>
                <w:webHidden/>
                <w:sz w:val="24"/>
                <w:szCs w:val="24"/>
              </w:rPr>
              <w:tab/>
            </w:r>
            <w:r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Pr="008828EB">
              <w:rPr>
                <w:noProof/>
                <w:webHidden/>
                <w:sz w:val="24"/>
                <w:szCs w:val="24"/>
              </w:rPr>
              <w:instrText xml:space="preserve"> PAGEREF _Toc24790659 \h </w:instrText>
            </w:r>
            <w:r w:rsidRPr="008828EB">
              <w:rPr>
                <w:noProof/>
                <w:webHidden/>
                <w:sz w:val="24"/>
                <w:szCs w:val="24"/>
              </w:rPr>
            </w:r>
            <w:r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828EB">
              <w:rPr>
                <w:noProof/>
                <w:webHidden/>
                <w:sz w:val="24"/>
                <w:szCs w:val="24"/>
              </w:rPr>
              <w:t>7</w:t>
            </w:r>
            <w:r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75ED40" w14:textId="2055DBB6" w:rsidR="008828EB" w:rsidRPr="008828EB" w:rsidRDefault="008828EB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60" w:history="1">
            <w:r w:rsidRPr="008828EB">
              <w:rPr>
                <w:rStyle w:val="Siuktni"/>
                <w:noProof/>
                <w:sz w:val="24"/>
                <w:szCs w:val="24"/>
              </w:rPr>
              <w:t>2.8</w:t>
            </w:r>
            <w:r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8828EB">
              <w:rPr>
                <w:rStyle w:val="Siuktni"/>
                <w:noProof/>
                <w:sz w:val="24"/>
                <w:szCs w:val="24"/>
              </w:rPr>
              <w:t>Use-case: Add a staff</w:t>
            </w:r>
            <w:r w:rsidRPr="008828EB">
              <w:rPr>
                <w:noProof/>
                <w:webHidden/>
                <w:sz w:val="24"/>
                <w:szCs w:val="24"/>
              </w:rPr>
              <w:tab/>
            </w:r>
            <w:r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Pr="008828EB">
              <w:rPr>
                <w:noProof/>
                <w:webHidden/>
                <w:sz w:val="24"/>
                <w:szCs w:val="24"/>
              </w:rPr>
              <w:instrText xml:space="preserve"> PAGEREF _Toc24790660 \h </w:instrText>
            </w:r>
            <w:r w:rsidRPr="008828EB">
              <w:rPr>
                <w:noProof/>
                <w:webHidden/>
                <w:sz w:val="24"/>
                <w:szCs w:val="24"/>
              </w:rPr>
            </w:r>
            <w:r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828EB">
              <w:rPr>
                <w:noProof/>
                <w:webHidden/>
                <w:sz w:val="24"/>
                <w:szCs w:val="24"/>
              </w:rPr>
              <w:t>7</w:t>
            </w:r>
            <w:r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1B8DFD" w14:textId="5B252526" w:rsidR="008828EB" w:rsidRPr="008828EB" w:rsidRDefault="008828EB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61" w:history="1">
            <w:r w:rsidRPr="008828EB">
              <w:rPr>
                <w:rStyle w:val="Siuktni"/>
                <w:noProof/>
                <w:sz w:val="24"/>
                <w:szCs w:val="24"/>
              </w:rPr>
              <w:t>2.9</w:t>
            </w:r>
            <w:r w:rsidRPr="008828E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8828EB">
              <w:rPr>
                <w:rStyle w:val="Siuktni"/>
                <w:noProof/>
                <w:sz w:val="24"/>
                <w:szCs w:val="24"/>
              </w:rPr>
              <w:t>Use-case: Delete a staff</w:t>
            </w:r>
            <w:r w:rsidRPr="008828EB">
              <w:rPr>
                <w:noProof/>
                <w:webHidden/>
                <w:sz w:val="24"/>
                <w:szCs w:val="24"/>
              </w:rPr>
              <w:tab/>
            </w:r>
            <w:r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Pr="008828EB">
              <w:rPr>
                <w:noProof/>
                <w:webHidden/>
                <w:sz w:val="24"/>
                <w:szCs w:val="24"/>
              </w:rPr>
              <w:instrText xml:space="preserve"> PAGEREF _Toc24790661 \h </w:instrText>
            </w:r>
            <w:r w:rsidRPr="008828EB">
              <w:rPr>
                <w:noProof/>
                <w:webHidden/>
                <w:sz w:val="24"/>
                <w:szCs w:val="24"/>
              </w:rPr>
            </w:r>
            <w:r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828EB">
              <w:rPr>
                <w:noProof/>
                <w:webHidden/>
                <w:sz w:val="24"/>
                <w:szCs w:val="24"/>
              </w:rPr>
              <w:t>7</w:t>
            </w:r>
            <w:r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22DF4E" w14:textId="7CDBDEC7" w:rsidR="008828EB" w:rsidRPr="008828EB" w:rsidRDefault="008828EB">
          <w:pPr>
            <w:pStyle w:val="Muclu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62" w:history="1">
            <w:r w:rsidRPr="008828EB">
              <w:rPr>
                <w:rStyle w:val="Siuktni"/>
                <w:noProof/>
                <w:sz w:val="24"/>
                <w:szCs w:val="24"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  </w:t>
            </w:r>
            <w:r w:rsidRPr="008828EB">
              <w:rPr>
                <w:rStyle w:val="Siuktni"/>
                <w:noProof/>
                <w:sz w:val="24"/>
                <w:szCs w:val="24"/>
              </w:rPr>
              <w:t>Use-case: Search a member</w:t>
            </w:r>
            <w:r w:rsidRPr="008828EB">
              <w:rPr>
                <w:noProof/>
                <w:webHidden/>
                <w:sz w:val="24"/>
                <w:szCs w:val="24"/>
              </w:rPr>
              <w:tab/>
            </w:r>
            <w:r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Pr="008828EB">
              <w:rPr>
                <w:noProof/>
                <w:webHidden/>
                <w:sz w:val="24"/>
                <w:szCs w:val="24"/>
              </w:rPr>
              <w:instrText xml:space="preserve"> PAGEREF _Toc24790662 \h </w:instrText>
            </w:r>
            <w:r w:rsidRPr="008828EB">
              <w:rPr>
                <w:noProof/>
                <w:webHidden/>
                <w:sz w:val="24"/>
                <w:szCs w:val="24"/>
              </w:rPr>
            </w:r>
            <w:r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828EB">
              <w:rPr>
                <w:noProof/>
                <w:webHidden/>
                <w:sz w:val="24"/>
                <w:szCs w:val="24"/>
              </w:rPr>
              <w:t>8</w:t>
            </w:r>
            <w:r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DD763F" w14:textId="7A46BCA9" w:rsidR="008828EB" w:rsidRPr="008828EB" w:rsidRDefault="008828EB">
          <w:pPr>
            <w:pStyle w:val="Muclu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63" w:history="1">
            <w:r w:rsidRPr="008828EB">
              <w:rPr>
                <w:rStyle w:val="Siuktni"/>
                <w:noProof/>
                <w:sz w:val="24"/>
                <w:szCs w:val="24"/>
              </w:rPr>
              <w:t>2.11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 </w:t>
            </w:r>
            <w:r w:rsidR="005E3ADD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Pr="008828EB">
              <w:rPr>
                <w:rStyle w:val="Siuktni"/>
                <w:noProof/>
                <w:sz w:val="24"/>
                <w:szCs w:val="24"/>
              </w:rPr>
              <w:t>Use-case: Statistics by product</w:t>
            </w:r>
            <w:r w:rsidRPr="008828EB">
              <w:rPr>
                <w:noProof/>
                <w:webHidden/>
                <w:sz w:val="24"/>
                <w:szCs w:val="24"/>
              </w:rPr>
              <w:tab/>
            </w:r>
            <w:r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Pr="008828EB">
              <w:rPr>
                <w:noProof/>
                <w:webHidden/>
                <w:sz w:val="24"/>
                <w:szCs w:val="24"/>
              </w:rPr>
              <w:instrText xml:space="preserve"> PAGEREF _Toc24790663 \h </w:instrText>
            </w:r>
            <w:r w:rsidRPr="008828EB">
              <w:rPr>
                <w:noProof/>
                <w:webHidden/>
                <w:sz w:val="24"/>
                <w:szCs w:val="24"/>
              </w:rPr>
            </w:r>
            <w:r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828EB">
              <w:rPr>
                <w:noProof/>
                <w:webHidden/>
                <w:sz w:val="24"/>
                <w:szCs w:val="24"/>
              </w:rPr>
              <w:t>8</w:t>
            </w:r>
            <w:r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0E3099" w14:textId="06C0A7FE" w:rsidR="008828EB" w:rsidRPr="008828EB" w:rsidRDefault="008828EB">
          <w:pPr>
            <w:pStyle w:val="Muclu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64" w:history="1">
            <w:r w:rsidRPr="008828EB">
              <w:rPr>
                <w:rStyle w:val="Siuktni"/>
                <w:noProof/>
                <w:sz w:val="24"/>
                <w:szCs w:val="24"/>
              </w:rPr>
              <w:t>2.12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 </w:t>
            </w:r>
            <w:r w:rsidR="005E3ADD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Pr="008828EB">
              <w:rPr>
                <w:rStyle w:val="Siuktni"/>
                <w:noProof/>
                <w:sz w:val="24"/>
                <w:szCs w:val="24"/>
              </w:rPr>
              <w:t>Use-case: Statistics by product type</w:t>
            </w:r>
            <w:r w:rsidRPr="008828EB">
              <w:rPr>
                <w:noProof/>
                <w:webHidden/>
                <w:sz w:val="24"/>
                <w:szCs w:val="24"/>
              </w:rPr>
              <w:tab/>
            </w:r>
            <w:r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Pr="008828EB">
              <w:rPr>
                <w:noProof/>
                <w:webHidden/>
                <w:sz w:val="24"/>
                <w:szCs w:val="24"/>
              </w:rPr>
              <w:instrText xml:space="preserve"> PAGEREF _Toc24790664 \h </w:instrText>
            </w:r>
            <w:r w:rsidRPr="008828EB">
              <w:rPr>
                <w:noProof/>
                <w:webHidden/>
                <w:sz w:val="24"/>
                <w:szCs w:val="24"/>
              </w:rPr>
            </w:r>
            <w:r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828EB">
              <w:rPr>
                <w:noProof/>
                <w:webHidden/>
                <w:sz w:val="24"/>
                <w:szCs w:val="24"/>
              </w:rPr>
              <w:t>9</w:t>
            </w:r>
            <w:r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6B0BAA" w14:textId="27F973D9" w:rsidR="008828EB" w:rsidRPr="008828EB" w:rsidRDefault="008828EB">
          <w:pPr>
            <w:pStyle w:val="Muclu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65" w:history="1">
            <w:r w:rsidRPr="008828EB">
              <w:rPr>
                <w:rStyle w:val="Siuktni"/>
                <w:noProof/>
                <w:sz w:val="24"/>
                <w:szCs w:val="24"/>
              </w:rPr>
              <w:t>2.13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="005E3ADD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Pr="008828EB">
              <w:rPr>
                <w:rStyle w:val="Siuktni"/>
                <w:noProof/>
                <w:sz w:val="24"/>
                <w:szCs w:val="24"/>
              </w:rPr>
              <w:t>Use-case: Statistics product many buyer</w:t>
            </w:r>
            <w:r w:rsidRPr="008828EB">
              <w:rPr>
                <w:noProof/>
                <w:webHidden/>
                <w:sz w:val="24"/>
                <w:szCs w:val="24"/>
              </w:rPr>
              <w:tab/>
            </w:r>
            <w:r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Pr="008828EB">
              <w:rPr>
                <w:noProof/>
                <w:webHidden/>
                <w:sz w:val="24"/>
                <w:szCs w:val="24"/>
              </w:rPr>
              <w:instrText xml:space="preserve"> PAGEREF _Toc24790665 \h </w:instrText>
            </w:r>
            <w:r w:rsidRPr="008828EB">
              <w:rPr>
                <w:noProof/>
                <w:webHidden/>
                <w:sz w:val="24"/>
                <w:szCs w:val="24"/>
              </w:rPr>
            </w:r>
            <w:r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828EB">
              <w:rPr>
                <w:noProof/>
                <w:webHidden/>
                <w:sz w:val="24"/>
                <w:szCs w:val="24"/>
              </w:rPr>
              <w:t>9</w:t>
            </w:r>
            <w:r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AB476E" w14:textId="27DE04A1" w:rsidR="008828EB" w:rsidRPr="008828EB" w:rsidRDefault="008828EB">
          <w:pPr>
            <w:pStyle w:val="Muclu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66" w:history="1">
            <w:r w:rsidRPr="008828EB">
              <w:rPr>
                <w:rStyle w:val="Siuktni"/>
                <w:noProof/>
                <w:sz w:val="24"/>
                <w:szCs w:val="24"/>
              </w:rPr>
              <w:t>2.14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 </w:t>
            </w:r>
            <w:r w:rsidR="005E3ADD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Pr="008828EB">
              <w:rPr>
                <w:rStyle w:val="Siuktni"/>
                <w:noProof/>
                <w:sz w:val="24"/>
                <w:szCs w:val="24"/>
              </w:rPr>
              <w:t>Use-case: Login</w:t>
            </w:r>
            <w:r w:rsidRPr="008828EB">
              <w:rPr>
                <w:noProof/>
                <w:webHidden/>
                <w:sz w:val="24"/>
                <w:szCs w:val="24"/>
              </w:rPr>
              <w:tab/>
            </w:r>
            <w:r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Pr="008828EB">
              <w:rPr>
                <w:noProof/>
                <w:webHidden/>
                <w:sz w:val="24"/>
                <w:szCs w:val="24"/>
              </w:rPr>
              <w:instrText xml:space="preserve"> PAGEREF _Toc24790666 \h </w:instrText>
            </w:r>
            <w:r w:rsidRPr="008828EB">
              <w:rPr>
                <w:noProof/>
                <w:webHidden/>
                <w:sz w:val="24"/>
                <w:szCs w:val="24"/>
              </w:rPr>
            </w:r>
            <w:r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828EB">
              <w:rPr>
                <w:noProof/>
                <w:webHidden/>
                <w:sz w:val="24"/>
                <w:szCs w:val="24"/>
              </w:rPr>
              <w:t>10</w:t>
            </w:r>
            <w:r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7EBA5E" w14:textId="2517B324" w:rsidR="008828EB" w:rsidRPr="008828EB" w:rsidRDefault="008828EB">
          <w:pPr>
            <w:pStyle w:val="Muclu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68" w:history="1">
            <w:r w:rsidRPr="008828EB">
              <w:rPr>
                <w:rStyle w:val="Siuktni"/>
                <w:noProof/>
                <w:sz w:val="24"/>
                <w:szCs w:val="24"/>
              </w:rPr>
              <w:t>2.15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="005E3ADD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 </w:t>
            </w:r>
            <w:r w:rsidRPr="008828EB">
              <w:rPr>
                <w:rStyle w:val="Siuktni"/>
                <w:noProof/>
                <w:sz w:val="24"/>
                <w:szCs w:val="24"/>
              </w:rPr>
              <w:t>Use-case: Log out</w:t>
            </w:r>
            <w:r w:rsidRPr="008828EB">
              <w:rPr>
                <w:noProof/>
                <w:webHidden/>
                <w:sz w:val="24"/>
                <w:szCs w:val="24"/>
              </w:rPr>
              <w:tab/>
            </w:r>
            <w:r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Pr="008828EB">
              <w:rPr>
                <w:noProof/>
                <w:webHidden/>
                <w:sz w:val="24"/>
                <w:szCs w:val="24"/>
              </w:rPr>
              <w:instrText xml:space="preserve"> PAGEREF _Toc24790668 \h </w:instrText>
            </w:r>
            <w:r w:rsidRPr="008828EB">
              <w:rPr>
                <w:noProof/>
                <w:webHidden/>
                <w:sz w:val="24"/>
                <w:szCs w:val="24"/>
              </w:rPr>
            </w:r>
            <w:r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828EB">
              <w:rPr>
                <w:noProof/>
                <w:webHidden/>
                <w:sz w:val="24"/>
                <w:szCs w:val="24"/>
              </w:rPr>
              <w:t>10</w:t>
            </w:r>
            <w:r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C09240" w14:textId="786DE37F" w:rsidR="008828EB" w:rsidRPr="008828EB" w:rsidRDefault="008828EB">
          <w:pPr>
            <w:pStyle w:val="Muclu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69" w:history="1">
            <w:r w:rsidRPr="008828EB">
              <w:rPr>
                <w:rStyle w:val="Siuktni"/>
                <w:noProof/>
                <w:sz w:val="24"/>
                <w:szCs w:val="24"/>
              </w:rPr>
              <w:t>2.16</w:t>
            </w:r>
            <w:r w:rsidR="005E3ADD">
              <w:rPr>
                <w:rStyle w:val="Siuktni"/>
                <w:noProof/>
                <w:sz w:val="24"/>
                <w:szCs w:val="24"/>
              </w:rPr>
              <w:t xml:space="preserve">   </w:t>
            </w:r>
            <w:r w:rsidRPr="008828EB">
              <w:rPr>
                <w:rStyle w:val="Siuktni"/>
                <w:noProof/>
                <w:sz w:val="24"/>
                <w:szCs w:val="24"/>
              </w:rPr>
              <w:t>Use-case: Change password</w:t>
            </w:r>
            <w:r w:rsidRPr="008828EB">
              <w:rPr>
                <w:noProof/>
                <w:webHidden/>
                <w:sz w:val="24"/>
                <w:szCs w:val="24"/>
              </w:rPr>
              <w:tab/>
            </w:r>
            <w:r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Pr="008828EB">
              <w:rPr>
                <w:noProof/>
                <w:webHidden/>
                <w:sz w:val="24"/>
                <w:szCs w:val="24"/>
              </w:rPr>
              <w:instrText xml:space="preserve"> PAGEREF _Toc24790669 \h </w:instrText>
            </w:r>
            <w:r w:rsidRPr="008828EB">
              <w:rPr>
                <w:noProof/>
                <w:webHidden/>
                <w:sz w:val="24"/>
                <w:szCs w:val="24"/>
              </w:rPr>
            </w:r>
            <w:r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828EB">
              <w:rPr>
                <w:noProof/>
                <w:webHidden/>
                <w:sz w:val="24"/>
                <w:szCs w:val="24"/>
              </w:rPr>
              <w:t>10</w:t>
            </w:r>
            <w:r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B75C84" w14:textId="71B59C00" w:rsidR="008828EB" w:rsidRPr="008828EB" w:rsidRDefault="008828EB">
          <w:pPr>
            <w:pStyle w:val="Muclu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70" w:history="1">
            <w:r w:rsidRPr="008828EB">
              <w:rPr>
                <w:rStyle w:val="Siuktni"/>
                <w:noProof/>
                <w:sz w:val="24"/>
                <w:szCs w:val="24"/>
              </w:rPr>
              <w:t>2.17</w:t>
            </w:r>
            <w:r w:rsidR="005E3ADD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  </w:t>
            </w:r>
            <w:r w:rsidRPr="008828EB">
              <w:rPr>
                <w:rStyle w:val="Siuktni"/>
                <w:noProof/>
                <w:sz w:val="24"/>
                <w:szCs w:val="24"/>
              </w:rPr>
              <w:t>Use-case: Register member</w:t>
            </w:r>
            <w:r w:rsidRPr="008828EB">
              <w:rPr>
                <w:noProof/>
                <w:webHidden/>
                <w:sz w:val="24"/>
                <w:szCs w:val="24"/>
              </w:rPr>
              <w:tab/>
            </w:r>
            <w:r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Pr="008828EB">
              <w:rPr>
                <w:noProof/>
                <w:webHidden/>
                <w:sz w:val="24"/>
                <w:szCs w:val="24"/>
              </w:rPr>
              <w:instrText xml:space="preserve"> PAGEREF _Toc24790670 \h </w:instrText>
            </w:r>
            <w:r w:rsidRPr="008828EB">
              <w:rPr>
                <w:noProof/>
                <w:webHidden/>
                <w:sz w:val="24"/>
                <w:szCs w:val="24"/>
              </w:rPr>
            </w:r>
            <w:r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828EB">
              <w:rPr>
                <w:noProof/>
                <w:webHidden/>
                <w:sz w:val="24"/>
                <w:szCs w:val="24"/>
              </w:rPr>
              <w:t>11</w:t>
            </w:r>
            <w:r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6527CC" w14:textId="74518F4E" w:rsidR="008828EB" w:rsidRPr="008828EB" w:rsidRDefault="008828EB">
          <w:pPr>
            <w:pStyle w:val="Muclu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4790671" w:history="1">
            <w:r w:rsidRPr="008828EB">
              <w:rPr>
                <w:rStyle w:val="Siuktni"/>
                <w:noProof/>
                <w:sz w:val="24"/>
                <w:szCs w:val="24"/>
              </w:rPr>
              <w:t>2.18</w:t>
            </w:r>
            <w:r w:rsidR="005E3ADD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  </w:t>
            </w:r>
            <w:r w:rsidRPr="008828EB">
              <w:rPr>
                <w:rStyle w:val="Siuktni"/>
                <w:noProof/>
                <w:sz w:val="24"/>
                <w:szCs w:val="24"/>
              </w:rPr>
              <w:t>Use-case: Statistic per month, year</w:t>
            </w:r>
            <w:r w:rsidRPr="008828EB">
              <w:rPr>
                <w:noProof/>
                <w:webHidden/>
                <w:sz w:val="24"/>
                <w:szCs w:val="24"/>
              </w:rPr>
              <w:tab/>
            </w:r>
            <w:r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Pr="008828EB">
              <w:rPr>
                <w:noProof/>
                <w:webHidden/>
                <w:sz w:val="24"/>
                <w:szCs w:val="24"/>
              </w:rPr>
              <w:instrText xml:space="preserve"> PAGEREF _Toc24790671 \h </w:instrText>
            </w:r>
            <w:r w:rsidRPr="008828EB">
              <w:rPr>
                <w:noProof/>
                <w:webHidden/>
                <w:sz w:val="24"/>
                <w:szCs w:val="24"/>
              </w:rPr>
            </w:r>
            <w:r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828EB">
              <w:rPr>
                <w:noProof/>
                <w:webHidden/>
                <w:sz w:val="24"/>
                <w:szCs w:val="24"/>
              </w:rPr>
              <w:t>11</w:t>
            </w:r>
            <w:r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1DC7DE" w14:textId="2AF08402" w:rsidR="008828EB" w:rsidRDefault="008828EB" w:rsidP="008828EB">
          <w:pPr>
            <w:pStyle w:val="Muclu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790675" w:history="1">
            <w:r w:rsidRPr="008828EB">
              <w:rPr>
                <w:rStyle w:val="Siuktni"/>
                <w:noProof/>
                <w:sz w:val="24"/>
                <w:szCs w:val="24"/>
              </w:rPr>
              <w:t>2.19</w:t>
            </w:r>
            <w:r w:rsidR="005E3ADD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  </w:t>
            </w:r>
            <w:r w:rsidRPr="008828EB">
              <w:rPr>
                <w:rStyle w:val="Siuktni"/>
                <w:noProof/>
                <w:sz w:val="24"/>
                <w:szCs w:val="24"/>
              </w:rPr>
              <w:t>Use-case: Statistic profit</w:t>
            </w:r>
            <w:r w:rsidRPr="008828EB">
              <w:rPr>
                <w:noProof/>
                <w:webHidden/>
                <w:sz w:val="24"/>
                <w:szCs w:val="24"/>
              </w:rPr>
              <w:tab/>
            </w:r>
            <w:r w:rsidRPr="008828EB">
              <w:rPr>
                <w:noProof/>
                <w:webHidden/>
                <w:sz w:val="24"/>
                <w:szCs w:val="24"/>
              </w:rPr>
              <w:fldChar w:fldCharType="begin"/>
            </w:r>
            <w:r w:rsidRPr="008828EB">
              <w:rPr>
                <w:noProof/>
                <w:webHidden/>
                <w:sz w:val="24"/>
                <w:szCs w:val="24"/>
              </w:rPr>
              <w:instrText xml:space="preserve"> PAGEREF _Toc24790675 \h </w:instrText>
            </w:r>
            <w:r w:rsidRPr="008828EB">
              <w:rPr>
                <w:noProof/>
                <w:webHidden/>
                <w:sz w:val="24"/>
                <w:szCs w:val="24"/>
              </w:rPr>
            </w:r>
            <w:r w:rsidRPr="008828E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828EB">
              <w:rPr>
                <w:noProof/>
                <w:webHidden/>
                <w:sz w:val="24"/>
                <w:szCs w:val="24"/>
              </w:rPr>
              <w:t>11</w:t>
            </w:r>
            <w:r w:rsidRPr="008828E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A8343F" w14:textId="0AFE51B7" w:rsidR="008828EB" w:rsidRDefault="008828EB">
          <w:r>
            <w:rPr>
              <w:b/>
              <w:bCs/>
              <w:lang w:val="vi-VN"/>
            </w:rPr>
            <w:fldChar w:fldCharType="end"/>
          </w:r>
        </w:p>
      </w:sdtContent>
    </w:sdt>
    <w:p w14:paraId="3952BF11" w14:textId="6BE9B281" w:rsidR="004E3DCC" w:rsidRPr="00B92B14" w:rsidRDefault="00630073" w:rsidP="004E3DCC">
      <w:r w:rsidRPr="00B92B14">
        <w:br w:type="page"/>
      </w:r>
    </w:p>
    <w:p w14:paraId="3678CC76" w14:textId="77777777" w:rsidR="004E3DCC" w:rsidRPr="00B92B14" w:rsidRDefault="004E3DCC" w:rsidP="00876F9C">
      <w:pPr>
        <w:pStyle w:val="u1"/>
        <w:rPr>
          <w:rFonts w:ascii="Times New Roman" w:hAnsi="Times New Roman"/>
          <w:sz w:val="20"/>
        </w:rPr>
      </w:pPr>
      <w:bookmarkStart w:id="0" w:name="_Toc416105490"/>
      <w:bookmarkStart w:id="1" w:name="_Toc24790458"/>
      <w:bookmarkStart w:id="2" w:name="_Toc24790651"/>
      <w:r w:rsidRPr="00B92B14">
        <w:rPr>
          <w:rFonts w:ascii="Times New Roman" w:hAnsi="Times New Roman"/>
          <w:sz w:val="20"/>
        </w:rPr>
        <w:lastRenderedPageBreak/>
        <w:t>Use-case Model</w:t>
      </w:r>
      <w:bookmarkEnd w:id="0"/>
      <w:bookmarkEnd w:id="1"/>
      <w:bookmarkEnd w:id="2"/>
    </w:p>
    <w:p w14:paraId="25B55BFD" w14:textId="4FA7C639" w:rsidR="004E3DCC" w:rsidRPr="00B92B14" w:rsidRDefault="001960C9" w:rsidP="004078A2">
      <w:pPr>
        <w:jc w:val="center"/>
      </w:pPr>
      <w:r>
        <w:rPr>
          <w:noProof/>
        </w:rPr>
        <w:drawing>
          <wp:inline distT="0" distB="0" distL="0" distR="0" wp14:anchorId="66FD74F6" wp14:editId="38FBF0C4">
            <wp:extent cx="5943600" cy="598868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3996B202" w14:textId="77777777" w:rsidR="004E3DCC" w:rsidRPr="00B92B14" w:rsidRDefault="004E3DCC" w:rsidP="004E3DCC"/>
    <w:p w14:paraId="6537B9EF" w14:textId="657B760D" w:rsidR="004E3DCC" w:rsidRPr="00B92B14" w:rsidRDefault="00591379" w:rsidP="00876F9C">
      <w:pPr>
        <w:pStyle w:val="u1"/>
        <w:rPr>
          <w:rFonts w:ascii="Times New Roman" w:hAnsi="Times New Roman"/>
          <w:sz w:val="20"/>
        </w:rPr>
      </w:pPr>
      <w:bookmarkStart w:id="4" w:name="_Toc416105491"/>
      <w:bookmarkStart w:id="5" w:name="_Toc24790459"/>
      <w:bookmarkStart w:id="6" w:name="_Toc24790652"/>
      <w:r w:rsidRPr="00B92B14">
        <w:rPr>
          <w:rFonts w:ascii="Times New Roman" w:hAnsi="Times New Roman"/>
          <w:sz w:val="20"/>
        </w:rPr>
        <w:t xml:space="preserve">Use-case </w:t>
      </w:r>
      <w:r w:rsidR="00016409" w:rsidRPr="00B92B14">
        <w:rPr>
          <w:rFonts w:ascii="Times New Roman" w:hAnsi="Times New Roman"/>
          <w:sz w:val="20"/>
        </w:rPr>
        <w:t>Specifications</w:t>
      </w:r>
      <w:bookmarkEnd w:id="4"/>
      <w:bookmarkEnd w:id="5"/>
      <w:bookmarkEnd w:id="6"/>
    </w:p>
    <w:p w14:paraId="7821DAF9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7" w:name="_Toc416105492"/>
      <w:bookmarkStart w:id="8" w:name="_Toc24790460"/>
      <w:bookmarkStart w:id="9" w:name="_Toc24790653"/>
      <w:r w:rsidRPr="00B92B14">
        <w:rPr>
          <w:rFonts w:ascii="Times New Roman" w:hAnsi="Times New Roman"/>
        </w:rPr>
        <w:t xml:space="preserve">Use-case: </w:t>
      </w:r>
      <w:bookmarkStart w:id="10" w:name="_Hlk24656596"/>
      <w:r w:rsidRPr="00B92B14">
        <w:rPr>
          <w:rFonts w:ascii="Times New Roman" w:hAnsi="Times New Roman"/>
        </w:rPr>
        <w:t>Search product in the store</w:t>
      </w:r>
      <w:bookmarkEnd w:id="8"/>
      <w:bookmarkEnd w:id="9"/>
      <w:bookmarkEnd w:id="10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4018DCAB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A83C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7D4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Search product in the store.</w:t>
            </w:r>
          </w:p>
        </w:tc>
      </w:tr>
      <w:tr w:rsidR="00EE3922" w:rsidRPr="00B92B14" w14:paraId="60457593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57E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5F85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staffs can see the information of a product in the store.</w:t>
            </w:r>
          </w:p>
        </w:tc>
      </w:tr>
      <w:tr w:rsidR="00EE3922" w:rsidRPr="00B92B14" w14:paraId="211A493B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835C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3D08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Staffs.</w:t>
            </w:r>
          </w:p>
        </w:tc>
      </w:tr>
      <w:tr w:rsidR="00EE3922" w:rsidRPr="00B92B14" w14:paraId="7952153B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107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B4E6A" w14:textId="77777777" w:rsidR="00EE3922" w:rsidRPr="00B92B14" w:rsidRDefault="00EE3922" w:rsidP="008C4E4E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menu, user clicks on ‘Check product in store’ button to open search product window.</w:t>
            </w:r>
          </w:p>
          <w:p w14:paraId="0F9BF50E" w14:textId="77777777" w:rsidR="00EE3922" w:rsidRPr="00B92B14" w:rsidRDefault="00EE3922" w:rsidP="008C4E4E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search product window.</w:t>
            </w:r>
          </w:p>
          <w:p w14:paraId="6D14C492" w14:textId="77777777" w:rsidR="00EE3922" w:rsidRPr="00B92B14" w:rsidRDefault="00EE3922" w:rsidP="008C4E4E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enters the ID of the product on the ‘Search’ field.</w:t>
            </w:r>
          </w:p>
          <w:p w14:paraId="50C5FA01" w14:textId="77777777" w:rsidR="00EE3922" w:rsidRPr="00B92B14" w:rsidRDefault="00EE3922" w:rsidP="008C4E4E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User clicks on the ‘Search’ button to start searching a product.</w:t>
            </w:r>
          </w:p>
          <w:p w14:paraId="5614DC3E" w14:textId="77777777" w:rsidR="00EE3922" w:rsidRPr="00B92B14" w:rsidRDefault="00EE3922" w:rsidP="008C4E4E">
            <w:pPr>
              <w:pStyle w:val="oancuaDanhsac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products found.</w:t>
            </w:r>
          </w:p>
        </w:tc>
      </w:tr>
      <w:tr w:rsidR="00EE3922" w:rsidRPr="00B92B14" w14:paraId="322110E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5690D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BF1DD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cannot find products searched</w:t>
            </w:r>
          </w:p>
          <w:p w14:paraId="009A7279" w14:textId="77777777" w:rsidR="00EE3922" w:rsidRPr="00B92B14" w:rsidRDefault="00EE3922" w:rsidP="008C4E4E">
            <w:pPr>
              <w:pStyle w:val="oancuaDanhsac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#3 of the basic flow, user enters another term.</w:t>
            </w:r>
          </w:p>
          <w:p w14:paraId="40262E80" w14:textId="77777777" w:rsidR="00EE3922" w:rsidRPr="00B92B14" w:rsidRDefault="00EE3922" w:rsidP="008C4E4E">
            <w:pPr>
              <w:pStyle w:val="oancuaDanhsac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#4 in the basic flow.</w:t>
            </w:r>
          </w:p>
          <w:p w14:paraId="13D2B43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58DE34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2: User leaves the ‘Search’ field blank</w:t>
            </w:r>
          </w:p>
          <w:p w14:paraId="0D512F29" w14:textId="77777777" w:rsidR="00EE3922" w:rsidRPr="00B92B14" w:rsidRDefault="00EE3922" w:rsidP="008C4E4E">
            <w:pPr>
              <w:pStyle w:val="oancuaDanhsac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information of all the product in the store.</w:t>
            </w:r>
          </w:p>
          <w:p w14:paraId="7E8AE932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05DFB473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7EB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0D672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48177969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5BD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4769" w14:textId="642353FF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</w:t>
            </w:r>
            <w:r w:rsidR="008828E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cessfully sees information of the searched product or sees information of all the product in the store.</w:t>
            </w:r>
          </w:p>
        </w:tc>
      </w:tr>
    </w:tbl>
    <w:p w14:paraId="47998B22" w14:textId="77777777" w:rsidR="00EE3922" w:rsidRPr="00B92B14" w:rsidRDefault="00EE3922" w:rsidP="00EE3922"/>
    <w:p w14:paraId="687B76F5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11" w:name="_Hlk24662343"/>
      <w:bookmarkStart w:id="12" w:name="_Toc24790461"/>
      <w:bookmarkStart w:id="13" w:name="_Toc24790654"/>
      <w:r w:rsidRPr="00B92B14">
        <w:rPr>
          <w:rFonts w:ascii="Times New Roman" w:hAnsi="Times New Roman"/>
        </w:rPr>
        <w:t xml:space="preserve">Use-case: </w:t>
      </w:r>
      <w:bookmarkEnd w:id="7"/>
      <w:r w:rsidRPr="00B92B14">
        <w:rPr>
          <w:rFonts w:ascii="Times New Roman" w:hAnsi="Times New Roman"/>
        </w:rPr>
        <w:t>Search product in the storage</w:t>
      </w:r>
      <w:bookmarkEnd w:id="12"/>
      <w:bookmarkEnd w:id="13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665BD92B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F8C8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14" w:name="_Hlk24581840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E72E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Search product in the storage.</w:t>
            </w:r>
          </w:p>
        </w:tc>
      </w:tr>
      <w:tr w:rsidR="00EE3922" w:rsidRPr="00B92B14" w14:paraId="0B8BB201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7361D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3DB2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warehouse staffs can see the information of a product in the storage.</w:t>
            </w:r>
          </w:p>
        </w:tc>
      </w:tr>
      <w:tr w:rsidR="00EE3922" w:rsidRPr="00B92B14" w14:paraId="74DD826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87861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D49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Warehouse staffs.</w:t>
            </w:r>
          </w:p>
        </w:tc>
      </w:tr>
      <w:tr w:rsidR="00EE3922" w:rsidRPr="00B92B14" w14:paraId="0B71927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0D7C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2BAD7" w14:textId="77777777" w:rsidR="00EE3922" w:rsidRPr="00B92B14" w:rsidRDefault="00EE3922" w:rsidP="008C4E4E">
            <w:pPr>
              <w:pStyle w:val="oancuaDanhsac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menu, user clicks on ‘Check inventory in storage’ button to open search product window.</w:t>
            </w:r>
          </w:p>
          <w:p w14:paraId="5586CA4F" w14:textId="77777777" w:rsidR="00EE3922" w:rsidRPr="00B92B14" w:rsidRDefault="00EE3922" w:rsidP="008C4E4E">
            <w:pPr>
              <w:pStyle w:val="oancuaDanhsac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search product window.</w:t>
            </w:r>
          </w:p>
          <w:p w14:paraId="2F0C0A73" w14:textId="77777777" w:rsidR="00EE3922" w:rsidRPr="00B92B14" w:rsidRDefault="00EE3922" w:rsidP="008C4E4E">
            <w:pPr>
              <w:pStyle w:val="oancuaDanhsac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enters the ID of the product on the ‘Search’ field.</w:t>
            </w:r>
          </w:p>
          <w:p w14:paraId="7BF997C5" w14:textId="77777777" w:rsidR="00EE3922" w:rsidRPr="00B92B14" w:rsidRDefault="00EE3922" w:rsidP="008C4E4E">
            <w:pPr>
              <w:pStyle w:val="oancuaDanhsac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on the ‘Search’ button to start searching a product.</w:t>
            </w:r>
          </w:p>
          <w:p w14:paraId="31405109" w14:textId="77777777" w:rsidR="00EE3922" w:rsidRPr="00B92B14" w:rsidRDefault="00EE3922" w:rsidP="008C4E4E">
            <w:pPr>
              <w:pStyle w:val="oancuaDanhsac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products found.</w:t>
            </w:r>
          </w:p>
        </w:tc>
      </w:tr>
      <w:tr w:rsidR="00EE3922" w:rsidRPr="00B92B14" w14:paraId="6F9AC3D2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CFB62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A6C2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cannot find products searched</w:t>
            </w:r>
          </w:p>
          <w:p w14:paraId="434E373E" w14:textId="77777777" w:rsidR="00EE3922" w:rsidRPr="00B92B14" w:rsidRDefault="00EE3922" w:rsidP="008C4E4E">
            <w:pPr>
              <w:pStyle w:val="oancuaDanhsac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#3 of the basic flow, user enters another term.</w:t>
            </w:r>
          </w:p>
          <w:p w14:paraId="2AAA2C67" w14:textId="77777777" w:rsidR="00EE3922" w:rsidRPr="00B92B14" w:rsidRDefault="00EE3922" w:rsidP="008C4E4E">
            <w:pPr>
              <w:pStyle w:val="oancuaDanhsac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#4 in the basic flow.</w:t>
            </w:r>
          </w:p>
          <w:p w14:paraId="5D762DF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CDCEDF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2: User leaves the ‘Search’ field blank</w:t>
            </w:r>
          </w:p>
          <w:p w14:paraId="078603B4" w14:textId="77777777" w:rsidR="00EE3922" w:rsidRPr="00B92B14" w:rsidRDefault="00EE3922" w:rsidP="008C4E4E">
            <w:pPr>
              <w:pStyle w:val="oancuaDanhsac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information of all the product in the storage.</w:t>
            </w:r>
          </w:p>
          <w:p w14:paraId="3B48B6D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06FB069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7433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FBB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06DFE327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41D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FDFF" w14:textId="5BDDB98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</w:t>
            </w:r>
            <w:r w:rsidR="008828E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cessfully sees information of the searched product or sees information of all the product in the store.</w:t>
            </w:r>
          </w:p>
        </w:tc>
      </w:tr>
      <w:bookmarkEnd w:id="11"/>
      <w:bookmarkEnd w:id="14"/>
    </w:tbl>
    <w:p w14:paraId="5619F588" w14:textId="77777777" w:rsidR="00EE3922" w:rsidRPr="00B92B14" w:rsidRDefault="00EE3922" w:rsidP="00EE3922"/>
    <w:p w14:paraId="3CED3C3F" w14:textId="77777777" w:rsidR="00EE3922" w:rsidRPr="00B92B14" w:rsidRDefault="00EE3922" w:rsidP="00EE3922"/>
    <w:p w14:paraId="742D0E8E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15" w:name="_Toc416105493"/>
      <w:bookmarkStart w:id="16" w:name="_Toc24790462"/>
      <w:bookmarkStart w:id="17" w:name="_Toc24790655"/>
      <w:r w:rsidRPr="00B92B14">
        <w:rPr>
          <w:rFonts w:ascii="Times New Roman" w:hAnsi="Times New Roman"/>
        </w:rPr>
        <w:t>Use-case: Search product in all the system</w:t>
      </w:r>
      <w:bookmarkEnd w:id="16"/>
      <w:bookmarkEnd w:id="17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60A2B713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45D5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18" w:name="_Hlk24740365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A0E7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Search product in the storage.</w:t>
            </w:r>
          </w:p>
        </w:tc>
      </w:tr>
      <w:tr w:rsidR="00EE3922" w:rsidRPr="00B92B14" w14:paraId="3DB12109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6492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B45C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administrator can see the information of a product in both the store and the storage.</w:t>
            </w:r>
          </w:p>
        </w:tc>
      </w:tr>
      <w:tr w:rsidR="00EE3922" w:rsidRPr="00B92B14" w14:paraId="67137DA9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D3A8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01D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B92B14" w14:paraId="164473FE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8985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8C9D9" w14:textId="77777777" w:rsidR="00EE3922" w:rsidRPr="00B92B14" w:rsidRDefault="00EE3922" w:rsidP="008C4E4E">
            <w:pPr>
              <w:pStyle w:val="oancuaDanhsac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menu, user clicks on ‘Check product’ button to open search product window.</w:t>
            </w:r>
          </w:p>
          <w:p w14:paraId="15B46313" w14:textId="77777777" w:rsidR="00EE3922" w:rsidRPr="00B92B14" w:rsidRDefault="00EE3922" w:rsidP="008C4E4E">
            <w:pPr>
              <w:pStyle w:val="oancuaDanhsac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search product window .</w:t>
            </w:r>
          </w:p>
          <w:p w14:paraId="44499031" w14:textId="77777777" w:rsidR="00EE3922" w:rsidRPr="00B92B14" w:rsidRDefault="00EE3922" w:rsidP="008C4E4E">
            <w:pPr>
              <w:pStyle w:val="oancuaDanhsac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enters the ID of the product on the ‘Search’ field.</w:t>
            </w:r>
          </w:p>
          <w:p w14:paraId="552D7BCB" w14:textId="77777777" w:rsidR="00EE3922" w:rsidRPr="00B92B14" w:rsidRDefault="00EE3922" w:rsidP="008C4E4E">
            <w:pPr>
              <w:pStyle w:val="oancuaDanhsac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can check in ‘In store’ button to search for product in the store, check in ‘In storage’ button to search for product in the storage.</w:t>
            </w:r>
          </w:p>
          <w:p w14:paraId="4CF30C56" w14:textId="77777777" w:rsidR="00EE3922" w:rsidRPr="00B92B14" w:rsidRDefault="00EE3922" w:rsidP="008C4E4E">
            <w:pPr>
              <w:pStyle w:val="oancuaDanhsac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on the ‘Search’ button to start searching a product.</w:t>
            </w:r>
          </w:p>
          <w:p w14:paraId="232D272B" w14:textId="77777777" w:rsidR="00EE3922" w:rsidRPr="00B92B14" w:rsidRDefault="00EE3922" w:rsidP="008C4E4E">
            <w:pPr>
              <w:pStyle w:val="oancuaDanhsac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product found.</w:t>
            </w:r>
          </w:p>
        </w:tc>
      </w:tr>
      <w:tr w:rsidR="00EE3922" w:rsidRPr="00B92B14" w14:paraId="41990BB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82C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0721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cannot find products searched</w:t>
            </w:r>
          </w:p>
          <w:p w14:paraId="007B6538" w14:textId="77777777" w:rsidR="00EE3922" w:rsidRPr="00B92B14" w:rsidRDefault="00EE3922" w:rsidP="008C4E4E">
            <w:pPr>
              <w:pStyle w:val="oancuaDanhsac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#3 of the basic flow, user enters another term.</w:t>
            </w:r>
          </w:p>
          <w:p w14:paraId="18E6BBDC" w14:textId="77777777" w:rsidR="00EE3922" w:rsidRPr="00B92B14" w:rsidRDefault="00EE3922" w:rsidP="008C4E4E">
            <w:pPr>
              <w:pStyle w:val="oancuaDanhsac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Continue step #4 in the basic flow.</w:t>
            </w:r>
          </w:p>
          <w:p w14:paraId="66C1A85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63C02D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2: User leaves the ‘Search’ field blank</w:t>
            </w:r>
          </w:p>
          <w:p w14:paraId="43D040BC" w14:textId="77777777" w:rsidR="00EE3922" w:rsidRPr="00B92B14" w:rsidRDefault="00EE3922" w:rsidP="008C4E4E">
            <w:pPr>
              <w:pStyle w:val="oancuaDanhsac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information of all the product.</w:t>
            </w:r>
          </w:p>
          <w:p w14:paraId="27504397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3DC2C9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3: User doesn’t check ‘In store’ or ‘In storage’</w:t>
            </w:r>
          </w:p>
          <w:p w14:paraId="55666512" w14:textId="77777777" w:rsidR="00EE3922" w:rsidRPr="00B92B14" w:rsidRDefault="00EE3922" w:rsidP="008C4E4E">
            <w:pPr>
              <w:pStyle w:val="oancuaDanhsac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information of the product with quantity is sum of the product quantity in the store and in the storage.</w:t>
            </w:r>
          </w:p>
          <w:p w14:paraId="54404B6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0D95C3E5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3B497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3CC6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241975F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8E34F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5339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successfully sees information of the searched product or sees information of all the product in the store or in the storage or both.</w:t>
            </w:r>
          </w:p>
        </w:tc>
      </w:tr>
      <w:bookmarkEnd w:id="18"/>
    </w:tbl>
    <w:p w14:paraId="7FD0129E" w14:textId="77777777" w:rsidR="00EE3922" w:rsidRPr="00B92B14" w:rsidRDefault="00EE3922" w:rsidP="00EE3922">
      <w:pPr>
        <w:pStyle w:val="u2"/>
        <w:numPr>
          <w:ilvl w:val="0"/>
          <w:numId w:val="0"/>
        </w:numPr>
        <w:ind w:left="720" w:hanging="720"/>
        <w:rPr>
          <w:rFonts w:ascii="Times New Roman" w:hAnsi="Times New Roman"/>
        </w:rPr>
      </w:pPr>
    </w:p>
    <w:p w14:paraId="6C6741F0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19" w:name="_Toc24790463"/>
      <w:bookmarkStart w:id="20" w:name="_Toc24790656"/>
      <w:r w:rsidRPr="00B92B14">
        <w:rPr>
          <w:rFonts w:ascii="Times New Roman" w:hAnsi="Times New Roman"/>
        </w:rPr>
        <w:t>Use-case: Add a bill</w:t>
      </w:r>
      <w:bookmarkEnd w:id="19"/>
      <w:bookmarkEnd w:id="20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58FC275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98ED8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21" w:name="_Hlk24736837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9DBA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Add a bill.</w:t>
            </w:r>
          </w:p>
        </w:tc>
      </w:tr>
      <w:tr w:rsidR="00EE3922" w:rsidRPr="00B92B14" w14:paraId="624D45E0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E7C7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BF3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staffs and the administrator can add it to the database.</w:t>
            </w:r>
          </w:p>
        </w:tc>
      </w:tr>
      <w:tr w:rsidR="00EE3922" w:rsidRPr="00B92B14" w14:paraId="6CD52116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7D9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3D95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Staffs, administrator.</w:t>
            </w:r>
          </w:p>
        </w:tc>
      </w:tr>
      <w:tr w:rsidR="00EE3922" w:rsidRPr="00B92B14" w14:paraId="1C2F5670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445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22" w:name="_Hlk24738988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FD64" w14:textId="77777777" w:rsidR="00EE3922" w:rsidRPr="00B92B14" w:rsidRDefault="00EE3922" w:rsidP="008C4E4E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menu, the user clicks ‘Check bill’ button.</w:t>
            </w:r>
          </w:p>
          <w:p w14:paraId="4645CBFB" w14:textId="77777777" w:rsidR="00EE3922" w:rsidRPr="00B92B14" w:rsidRDefault="00EE3922" w:rsidP="008C4E4E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bill window.</w:t>
            </w:r>
          </w:p>
          <w:p w14:paraId="7EAF302D" w14:textId="77777777" w:rsidR="00EE3922" w:rsidRPr="00B92B14" w:rsidRDefault="00EE3922" w:rsidP="008C4E4E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‘Add a bill’ button.</w:t>
            </w:r>
          </w:p>
          <w:p w14:paraId="21D81FF1" w14:textId="77777777" w:rsidR="00EE3922" w:rsidRPr="00B92B14" w:rsidRDefault="00EE3922" w:rsidP="008C4E4E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add bill window.</w:t>
            </w:r>
          </w:p>
          <w:p w14:paraId="7B4E221C" w14:textId="77777777" w:rsidR="00EE3922" w:rsidRPr="00B92B14" w:rsidRDefault="00EE3922" w:rsidP="008C4E4E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adds all product the customer bought to the bill.</w:t>
            </w:r>
          </w:p>
          <w:p w14:paraId="7F7F89E6" w14:textId="77777777" w:rsidR="00EE3922" w:rsidRPr="00B92B14" w:rsidRDefault="00EE3922" w:rsidP="008C4E4E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‘Add bill’ button.</w:t>
            </w:r>
          </w:p>
          <w:p w14:paraId="5ADA34F7" w14:textId="77777777" w:rsidR="00EE3922" w:rsidRPr="00B92B14" w:rsidRDefault="00EE3922" w:rsidP="008C4E4E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adds the bill to the database.</w:t>
            </w:r>
          </w:p>
          <w:p w14:paraId="002EBDAD" w14:textId="77777777" w:rsidR="00EE3922" w:rsidRPr="00B92B14" w:rsidRDefault="00EE3922" w:rsidP="008C4E4E">
            <w:pPr>
              <w:pStyle w:val="oancuaDanhsac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all the information of the bill added.</w:t>
            </w:r>
          </w:p>
        </w:tc>
        <w:bookmarkEnd w:id="22"/>
      </w:tr>
      <w:tr w:rsidR="00EE3922" w:rsidRPr="00B92B14" w14:paraId="3F448DC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3D031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D74C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The customer is a member</w:t>
            </w:r>
          </w:p>
          <w:p w14:paraId="6B1E3CDF" w14:textId="77777777" w:rsidR="00EE3922" w:rsidRPr="00B92B14" w:rsidRDefault="00EE3922" w:rsidP="008C4E4E">
            <w:pPr>
              <w:pStyle w:val="oancuaDanhsac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After step #4 of the basic flow, user enters the member id of the customer.</w:t>
            </w:r>
          </w:p>
          <w:p w14:paraId="0212350C" w14:textId="77777777" w:rsidR="00EE3922" w:rsidRPr="00B92B14" w:rsidRDefault="00EE3922" w:rsidP="008C4E4E">
            <w:pPr>
              <w:pStyle w:val="oancuaDanhsac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#5 in the basic flow.</w:t>
            </w:r>
          </w:p>
          <w:p w14:paraId="0F89AE8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FA42F9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Add bill failed</w:t>
            </w:r>
          </w:p>
          <w:p w14:paraId="2EE81C94" w14:textId="77777777" w:rsidR="00EE3922" w:rsidRPr="00B92B14" w:rsidRDefault="00EE3922" w:rsidP="008C4E4E">
            <w:pPr>
              <w:pStyle w:val="oancuaDanhsac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Do again from step #5 of the basic flow.</w:t>
            </w:r>
          </w:p>
          <w:p w14:paraId="199D369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1B707401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10C3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DDDBC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bill menu.</w:t>
            </w:r>
          </w:p>
        </w:tc>
      </w:tr>
      <w:tr w:rsidR="00EE3922" w:rsidRPr="00B92B14" w14:paraId="3FFBACF0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03D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2E86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successfully adds the bill to the database.</w:t>
            </w:r>
          </w:p>
        </w:tc>
      </w:tr>
      <w:bookmarkEnd w:id="21"/>
    </w:tbl>
    <w:p w14:paraId="35263919" w14:textId="77777777" w:rsidR="00EE3922" w:rsidRPr="00B92B14" w:rsidRDefault="00EE3922" w:rsidP="00EE3922"/>
    <w:p w14:paraId="1669399E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23" w:name="_Hlk24581563"/>
      <w:bookmarkStart w:id="24" w:name="_Toc24790464"/>
      <w:bookmarkStart w:id="25" w:name="_Toc24790657"/>
      <w:r w:rsidRPr="00B92B14">
        <w:rPr>
          <w:rFonts w:ascii="Times New Roman" w:hAnsi="Times New Roman"/>
        </w:rPr>
        <w:t>Use-case: Add a product to bill</w:t>
      </w:r>
      <w:bookmarkEnd w:id="24"/>
      <w:bookmarkEnd w:id="25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56D73A42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42B7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3DECD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Add an item to bill.</w:t>
            </w:r>
          </w:p>
        </w:tc>
      </w:tr>
      <w:tr w:rsidR="00EE3922" w:rsidRPr="00B92B14" w14:paraId="2C0FFA70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2E36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94D8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staffs and the administrator make a bill.</w:t>
            </w:r>
          </w:p>
        </w:tc>
      </w:tr>
      <w:tr w:rsidR="00EE3922" w:rsidRPr="00B92B14" w14:paraId="06440C14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7579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8A2A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Staffs, administrator.</w:t>
            </w:r>
          </w:p>
        </w:tc>
      </w:tr>
      <w:tr w:rsidR="00EE3922" w:rsidRPr="00B92B14" w14:paraId="2456B756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0BF7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057B" w14:textId="77777777" w:rsidR="00EE3922" w:rsidRPr="00B92B14" w:rsidRDefault="00EE3922" w:rsidP="008C4E4E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add bill window, the user clicks on the ‘Add product’ button.</w:t>
            </w:r>
          </w:p>
          <w:p w14:paraId="7A67182C" w14:textId="77777777" w:rsidR="00EE3922" w:rsidRPr="00B92B14" w:rsidRDefault="00EE3922" w:rsidP="008C4E4E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add product window.</w:t>
            </w:r>
          </w:p>
          <w:p w14:paraId="60173DAE" w14:textId="77777777" w:rsidR="00EE3922" w:rsidRPr="00B92B14" w:rsidRDefault="00EE3922" w:rsidP="008C4E4E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writes the product id on the ‘Product ID’ field.</w:t>
            </w:r>
          </w:p>
          <w:p w14:paraId="76A6130D" w14:textId="77777777" w:rsidR="00EE3922" w:rsidRPr="00B92B14" w:rsidRDefault="00EE3922" w:rsidP="008C4E4E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User writes the quantity that customer buy of the product. </w:t>
            </w:r>
          </w:p>
          <w:p w14:paraId="5C35C791" w14:textId="77777777" w:rsidR="00EE3922" w:rsidRPr="00B92B14" w:rsidRDefault="00EE3922" w:rsidP="008C4E4E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‘Add’ button.</w:t>
            </w:r>
          </w:p>
          <w:p w14:paraId="1635EA9B" w14:textId="77777777" w:rsidR="00EE3922" w:rsidRPr="00B92B14" w:rsidRDefault="00EE3922" w:rsidP="008C4E4E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adds a new product to bill.</w:t>
            </w:r>
          </w:p>
          <w:p w14:paraId="2D76097C" w14:textId="77777777" w:rsidR="00EE3922" w:rsidRPr="00B92B14" w:rsidRDefault="00EE3922" w:rsidP="008C4E4E">
            <w:pPr>
              <w:pStyle w:val="oancuaDanhsac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quantity of all products in the bill.</w:t>
            </w:r>
          </w:p>
        </w:tc>
      </w:tr>
      <w:tr w:rsidR="00EE3922" w:rsidRPr="00B92B14" w14:paraId="08C2B063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173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6813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leaves the ‘Quantity’ field blank</w:t>
            </w:r>
          </w:p>
          <w:p w14:paraId="4837805C" w14:textId="77777777" w:rsidR="00EE3922" w:rsidRPr="00B92B14" w:rsidRDefault="00EE3922" w:rsidP="008C4E4E">
            <w:pPr>
              <w:pStyle w:val="oancuaDanhsac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default the quantity is one.</w:t>
            </w:r>
          </w:p>
          <w:p w14:paraId="1444330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6537DB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2: Bill has already had the product</w:t>
            </w:r>
          </w:p>
          <w:p w14:paraId="211C9085" w14:textId="77777777" w:rsidR="00EE3922" w:rsidRPr="00B92B14" w:rsidRDefault="00EE3922" w:rsidP="008C4E4E">
            <w:pPr>
              <w:pStyle w:val="oancuaDanhsac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From #6 of the basic flow, system increases the quantity of the product.</w:t>
            </w:r>
          </w:p>
          <w:p w14:paraId="5FE10E7D" w14:textId="77777777" w:rsidR="00EE3922" w:rsidRPr="00B92B14" w:rsidRDefault="00EE3922" w:rsidP="008C4E4E">
            <w:pPr>
              <w:pStyle w:val="oancuaDanhsac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#7 in the basic flow.</w:t>
            </w:r>
          </w:p>
          <w:p w14:paraId="57F5B8E3" w14:textId="77777777" w:rsidR="00EE3922" w:rsidRPr="00B92B14" w:rsidRDefault="00EE39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E3922" w:rsidRPr="00B92B14" w14:paraId="0624FB1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8A3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498C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the add bill menu.</w:t>
            </w:r>
          </w:p>
        </w:tc>
      </w:tr>
      <w:tr w:rsidR="00EE3922" w:rsidRPr="00B92B14" w14:paraId="0C5B538E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2104D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83D7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successfully adds new product to the bill or increases quantity of the existing product in the bill.</w:t>
            </w:r>
          </w:p>
        </w:tc>
      </w:tr>
    </w:tbl>
    <w:p w14:paraId="26A12715" w14:textId="77777777" w:rsidR="00EE3922" w:rsidRPr="00B92B14" w:rsidRDefault="00EE3922" w:rsidP="00EE3922"/>
    <w:p w14:paraId="0F6528D3" w14:textId="77777777" w:rsidR="00EE3922" w:rsidRPr="00B92B14" w:rsidRDefault="00EE3922" w:rsidP="00EE3922"/>
    <w:p w14:paraId="36DBD21D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26" w:name="_Toc24790465"/>
      <w:bookmarkStart w:id="27" w:name="_Toc24790658"/>
      <w:r w:rsidRPr="00B92B14">
        <w:rPr>
          <w:rFonts w:ascii="Times New Roman" w:hAnsi="Times New Roman"/>
        </w:rPr>
        <w:t>Use-case: Export a bill</w:t>
      </w:r>
      <w:bookmarkEnd w:id="26"/>
      <w:bookmarkEnd w:id="27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1F2FC08D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8638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EB7D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Export a bill.</w:t>
            </w:r>
          </w:p>
        </w:tc>
      </w:tr>
      <w:tr w:rsidR="00EE3922" w:rsidRPr="00B92B14" w14:paraId="55FED4F1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A62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28" w:name="_Hlk24583836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2A9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staffs and the administrator export a bill information.</w:t>
            </w:r>
          </w:p>
        </w:tc>
      </w:tr>
      <w:tr w:rsidR="00EE3922" w:rsidRPr="00B92B14" w14:paraId="31D4CBB4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BFA7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57E8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Staffs, administrator.</w:t>
            </w:r>
          </w:p>
        </w:tc>
        <w:bookmarkEnd w:id="28"/>
      </w:tr>
      <w:tr w:rsidR="00EE3922" w:rsidRPr="00B92B14" w14:paraId="0602AEF7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7821F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7AEEA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menu, the user clicks ‘Check bill’ button.</w:t>
            </w:r>
          </w:p>
          <w:p w14:paraId="3AADFDB5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bill window.</w:t>
            </w:r>
          </w:p>
          <w:p w14:paraId="3FEAD328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searchs and selects the bill to export.</w:t>
            </w:r>
          </w:p>
          <w:p w14:paraId="2EB38D88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‘Export a bill’ button.</w:t>
            </w:r>
          </w:p>
          <w:p w14:paraId="394978BE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window to choose the output directory and file type.</w:t>
            </w:r>
          </w:p>
          <w:p w14:paraId="52A9DECC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select output directory and file type.</w:t>
            </w:r>
          </w:p>
          <w:p w14:paraId="59D526C7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‘OK’ button.</w:t>
            </w:r>
          </w:p>
          <w:p w14:paraId="613D84FF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confirm window.</w:t>
            </w:r>
          </w:p>
          <w:p w14:paraId="10240946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‘Yes’ button.</w:t>
            </w:r>
          </w:p>
          <w:p w14:paraId="518485B7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export the bill to the selected directory.</w:t>
            </w:r>
          </w:p>
          <w:p w14:paraId="640A9BAA" w14:textId="77777777" w:rsidR="00EE3922" w:rsidRPr="00B92B14" w:rsidRDefault="00EE3922" w:rsidP="008C4E4E">
            <w:pPr>
              <w:pStyle w:val="oancuaDanhsac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all information of the exported bill.</w:t>
            </w:r>
          </w:p>
        </w:tc>
      </w:tr>
      <w:tr w:rsidR="00EE3922" w:rsidRPr="00B92B14" w14:paraId="200E12AD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E3E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6BF6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cannot find the bill</w:t>
            </w:r>
          </w:p>
          <w:p w14:paraId="538CA20B" w14:textId="77777777" w:rsidR="00EE3922" w:rsidRPr="00B92B14" w:rsidRDefault="00EE3922" w:rsidP="008C4E4E">
            <w:pPr>
              <w:pStyle w:val="oancuaDanhsac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#2 of the basic flow, user searchs and selects another bill.</w:t>
            </w:r>
          </w:p>
          <w:p w14:paraId="55316C7E" w14:textId="77777777" w:rsidR="00EE3922" w:rsidRPr="00B92B14" w:rsidRDefault="00EE3922" w:rsidP="008C4E4E">
            <w:pPr>
              <w:pStyle w:val="oancuaDanhsac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#7 in the basic flow.</w:t>
            </w:r>
          </w:p>
          <w:p w14:paraId="641BF836" w14:textId="77777777" w:rsidR="00EE3922" w:rsidRPr="00B92B14" w:rsidRDefault="00EE3922">
            <w:pPr>
              <w:pStyle w:val="oancuaDanhsach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4AF05BD3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2F4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53B4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bill window.</w:t>
            </w:r>
          </w:p>
        </w:tc>
      </w:tr>
      <w:tr w:rsidR="00EE3922" w:rsidRPr="00B92B14" w14:paraId="7DA257AB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949C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4C7D0" w14:textId="06AAA738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</w:t>
            </w:r>
            <w:r w:rsidR="008828E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cessfully exports the bill.</w:t>
            </w:r>
          </w:p>
        </w:tc>
      </w:tr>
    </w:tbl>
    <w:p w14:paraId="580A3B8C" w14:textId="77777777" w:rsidR="00EE3922" w:rsidRPr="00B92B14" w:rsidRDefault="00EE3922" w:rsidP="00EE3922"/>
    <w:p w14:paraId="1B9B5097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29" w:name="_Toc24790466"/>
      <w:bookmarkStart w:id="30" w:name="_Toc24790659"/>
      <w:bookmarkEnd w:id="23"/>
      <w:r w:rsidRPr="00B92B14">
        <w:rPr>
          <w:rFonts w:ascii="Times New Roman" w:hAnsi="Times New Roman"/>
        </w:rPr>
        <w:t>Use-case: Search a staff</w:t>
      </w:r>
      <w:bookmarkEnd w:id="29"/>
      <w:bookmarkEnd w:id="30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14E848F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F657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4009D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Search a staff.</w:t>
            </w:r>
          </w:p>
        </w:tc>
      </w:tr>
      <w:tr w:rsidR="00EE3922" w:rsidRPr="00B92B14" w14:paraId="06EE2F4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4C4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009A1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administrator can search for a staff who work for the store.</w:t>
            </w:r>
          </w:p>
        </w:tc>
      </w:tr>
      <w:tr w:rsidR="00EE3922" w:rsidRPr="00B92B14" w14:paraId="7ABF0CE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926DC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C53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B92B14" w14:paraId="1747CBC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A52F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0C1D6" w14:textId="77777777" w:rsidR="00EE3922" w:rsidRPr="00B92B14" w:rsidRDefault="00EE3922" w:rsidP="008C4E4E">
            <w:pPr>
              <w:pStyle w:val="oancuaDanhsac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menu, user clicks on ‘Staffs’ button to open staffs window.</w:t>
            </w:r>
          </w:p>
          <w:p w14:paraId="6328E656" w14:textId="77777777" w:rsidR="00EE3922" w:rsidRPr="00B92B14" w:rsidRDefault="00EE3922" w:rsidP="008C4E4E">
            <w:pPr>
              <w:pStyle w:val="oancuaDanhsac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staffs window .</w:t>
            </w:r>
          </w:p>
          <w:p w14:paraId="331968E7" w14:textId="77777777" w:rsidR="00EE3922" w:rsidRPr="00B92B14" w:rsidRDefault="00EE3922" w:rsidP="008C4E4E">
            <w:pPr>
              <w:pStyle w:val="oancuaDanhsac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enters the ID of the staff on the ‘Search’ field.</w:t>
            </w:r>
          </w:p>
          <w:p w14:paraId="70DA42D4" w14:textId="77777777" w:rsidR="00EE3922" w:rsidRPr="00B92B14" w:rsidRDefault="00EE3922" w:rsidP="008C4E4E">
            <w:pPr>
              <w:pStyle w:val="oancuaDanhsac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on the ‘Search’ button to start searching the staff.</w:t>
            </w:r>
          </w:p>
          <w:p w14:paraId="0042A1DA" w14:textId="77777777" w:rsidR="00EE3922" w:rsidRPr="00B92B14" w:rsidRDefault="00EE3922" w:rsidP="008C4E4E">
            <w:pPr>
              <w:pStyle w:val="oancuaDanhsac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staff found.</w:t>
            </w:r>
          </w:p>
        </w:tc>
      </w:tr>
      <w:tr w:rsidR="00EE3922" w:rsidRPr="00B92B14" w14:paraId="6F4C805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1C29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6078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cannot find the staff searched</w:t>
            </w:r>
          </w:p>
          <w:p w14:paraId="53EBAA31" w14:textId="77777777" w:rsidR="00EE3922" w:rsidRPr="00B92B14" w:rsidRDefault="00EE3922" w:rsidP="008C4E4E">
            <w:pPr>
              <w:pStyle w:val="oancuaDanhsac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#3 of the basic flow, user enters another term.</w:t>
            </w:r>
          </w:p>
          <w:p w14:paraId="12ED0866" w14:textId="77777777" w:rsidR="00EE3922" w:rsidRPr="00B92B14" w:rsidRDefault="00EE3922" w:rsidP="008C4E4E">
            <w:pPr>
              <w:pStyle w:val="oancuaDanhsac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#4 in the basic flow.</w:t>
            </w:r>
          </w:p>
          <w:p w14:paraId="2A67E86E" w14:textId="77777777" w:rsidR="00EE3922" w:rsidRPr="00B92B14" w:rsidRDefault="00EE39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79C738C9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4E5F8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73CE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35CEBBE1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67EF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31D6" w14:textId="11D01BD9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</w:t>
            </w:r>
            <w:r w:rsidR="0018683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essfully sees information of the searched staff.</w:t>
            </w:r>
          </w:p>
        </w:tc>
      </w:tr>
    </w:tbl>
    <w:p w14:paraId="570A781C" w14:textId="77777777" w:rsidR="00EE3922" w:rsidRPr="00B92B14" w:rsidRDefault="00EE3922" w:rsidP="00EE3922"/>
    <w:p w14:paraId="47AEAE0D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31" w:name="_Toc24790467"/>
      <w:bookmarkStart w:id="32" w:name="_Toc24790660"/>
      <w:r w:rsidRPr="00B92B14">
        <w:rPr>
          <w:rFonts w:ascii="Times New Roman" w:hAnsi="Times New Roman"/>
        </w:rPr>
        <w:t>Use-case: Add a staff</w:t>
      </w:r>
      <w:bookmarkEnd w:id="31"/>
      <w:bookmarkEnd w:id="32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3923C2D5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076F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33" w:name="_Hlk24742711"/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F79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Add a staff.</w:t>
            </w:r>
          </w:p>
        </w:tc>
      </w:tr>
      <w:tr w:rsidR="00EE3922" w:rsidRPr="00B92B14" w14:paraId="178F113D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2598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053F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This use case describes how the administrator can add a new staff when a person apply for 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the job.</w:t>
            </w:r>
          </w:p>
        </w:tc>
      </w:tr>
      <w:tr w:rsidR="00EE3922" w:rsidRPr="00B92B14" w14:paraId="5E3439D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5125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BB37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B92B14" w14:paraId="1FCE28D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FFE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A14C" w14:textId="77777777" w:rsidR="00EE3922" w:rsidRPr="00B92B14" w:rsidRDefault="00EE3922" w:rsidP="008C4E4E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menu, the user clicks the ‘Staffs’ button.</w:t>
            </w:r>
          </w:p>
          <w:p w14:paraId="0F9CC7CA" w14:textId="77777777" w:rsidR="00EE3922" w:rsidRPr="00B92B14" w:rsidRDefault="00EE3922" w:rsidP="008C4E4E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staffs window.</w:t>
            </w:r>
          </w:p>
          <w:p w14:paraId="0CA9486F" w14:textId="77777777" w:rsidR="00EE3922" w:rsidRPr="00B92B14" w:rsidRDefault="00EE3922" w:rsidP="008C4E4E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‘Add a staff’ button.</w:t>
            </w:r>
          </w:p>
          <w:p w14:paraId="554C78B4" w14:textId="77777777" w:rsidR="00EE3922" w:rsidRPr="00B92B14" w:rsidRDefault="00EE3922" w:rsidP="008C4E4E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writes down the information of the new staff.</w:t>
            </w:r>
          </w:p>
          <w:p w14:paraId="71BF7BF0" w14:textId="77777777" w:rsidR="00EE3922" w:rsidRPr="00B92B14" w:rsidRDefault="00EE3922" w:rsidP="008C4E4E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‘Add’ button.</w:t>
            </w:r>
          </w:p>
          <w:p w14:paraId="5A028B44" w14:textId="77777777" w:rsidR="00EE3922" w:rsidRPr="00B92B14" w:rsidRDefault="00EE3922" w:rsidP="008C4E4E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adds the new staff to the database.</w:t>
            </w:r>
          </w:p>
          <w:p w14:paraId="2EA58AE4" w14:textId="77777777" w:rsidR="00EE3922" w:rsidRPr="00B92B14" w:rsidRDefault="00EE3922" w:rsidP="008C4E4E">
            <w:pPr>
              <w:pStyle w:val="oancuaDanhsac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information of the new added staff.</w:t>
            </w:r>
          </w:p>
        </w:tc>
      </w:tr>
      <w:tr w:rsidR="00EE3922" w:rsidRPr="00B92B14" w14:paraId="1A6AE99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9C0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26F7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Add a new staff failed</w:t>
            </w:r>
          </w:p>
          <w:p w14:paraId="45FFAAD2" w14:textId="77777777" w:rsidR="00EE3922" w:rsidRPr="00B92B14" w:rsidRDefault="00EE3922" w:rsidP="008C4E4E">
            <w:pPr>
              <w:pStyle w:val="oancuaDanhsac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Do again from step #4 of the basic flow.</w:t>
            </w:r>
          </w:p>
          <w:p w14:paraId="7C49130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3690CFF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8381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951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5520243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382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648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successfully adds a new staff to the database.</w:t>
            </w:r>
          </w:p>
        </w:tc>
      </w:tr>
      <w:bookmarkEnd w:id="33"/>
    </w:tbl>
    <w:p w14:paraId="4D1B6E3C" w14:textId="77777777" w:rsidR="00EE3922" w:rsidRPr="00B92B14" w:rsidRDefault="00EE3922" w:rsidP="00EE3922"/>
    <w:p w14:paraId="3060DC79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34" w:name="_Toc24790468"/>
      <w:bookmarkStart w:id="35" w:name="_Toc24790661"/>
      <w:r w:rsidRPr="00B92B14">
        <w:rPr>
          <w:rFonts w:ascii="Times New Roman" w:hAnsi="Times New Roman"/>
        </w:rPr>
        <w:t>Use-case: Delete a staff</w:t>
      </w:r>
      <w:bookmarkEnd w:id="34"/>
      <w:bookmarkEnd w:id="35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17179FE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6DE4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A3F3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Delete a staff.</w:t>
            </w:r>
          </w:p>
        </w:tc>
      </w:tr>
      <w:tr w:rsidR="00EE3922" w:rsidRPr="00B92B14" w14:paraId="78172BB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58D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C861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store manager can remove a staff when the person retire the job.</w:t>
            </w:r>
          </w:p>
        </w:tc>
      </w:tr>
      <w:tr w:rsidR="00EE3922" w:rsidRPr="00B92B14" w14:paraId="1391D626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25F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433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B92B14" w14:paraId="7F561636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2D9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00FB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menu, the user clicks the ‘Staffs’ button.</w:t>
            </w:r>
          </w:p>
          <w:p w14:paraId="49C27D51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staffs window.</w:t>
            </w:r>
          </w:p>
          <w:p w14:paraId="454E67FD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searchs for the staff want to delete.</w:t>
            </w:r>
          </w:p>
          <w:p w14:paraId="6BF82D66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on the staff.</w:t>
            </w:r>
          </w:p>
          <w:p w14:paraId="2AF28FC0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‘Delete a staff’ button.</w:t>
            </w:r>
          </w:p>
          <w:p w14:paraId="36818F98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confirm window.</w:t>
            </w:r>
          </w:p>
          <w:p w14:paraId="236E81B4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‘Yes’ button.</w:t>
            </w:r>
          </w:p>
          <w:p w14:paraId="617294CE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deletes the staff from the database.</w:t>
            </w:r>
          </w:p>
          <w:p w14:paraId="03C38871" w14:textId="77777777" w:rsidR="00EE3922" w:rsidRPr="00B92B14" w:rsidRDefault="00EE3922" w:rsidP="008C4E4E">
            <w:pPr>
              <w:pStyle w:val="oancuaDanhsac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information of all people who work for the store.</w:t>
            </w:r>
          </w:p>
        </w:tc>
      </w:tr>
      <w:tr w:rsidR="00EE3922" w:rsidRPr="00B92B14" w14:paraId="036A3DCD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F1A8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02F8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Delete staff failed</w:t>
            </w:r>
          </w:p>
          <w:p w14:paraId="0EE0879D" w14:textId="77777777" w:rsidR="00EE3922" w:rsidRPr="00B92B14" w:rsidRDefault="00EE3922" w:rsidP="008C4E4E">
            <w:pPr>
              <w:pStyle w:val="oancuaDanhsac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Do again from step #3 of the basic flow.</w:t>
            </w:r>
          </w:p>
          <w:p w14:paraId="56BF4942" w14:textId="77777777" w:rsidR="00EE3922" w:rsidRPr="00B92B14" w:rsidRDefault="00EE39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6CBDD41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1864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994D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63A4144E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949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7C9C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successfully deletes a staff from the database.</w:t>
            </w:r>
          </w:p>
        </w:tc>
      </w:tr>
    </w:tbl>
    <w:p w14:paraId="28ABE5B4" w14:textId="77777777" w:rsidR="00EE3922" w:rsidRPr="00B92B14" w:rsidRDefault="00EE3922" w:rsidP="00EE3922"/>
    <w:p w14:paraId="6597FD69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36" w:name="_Toc24790469"/>
      <w:bookmarkStart w:id="37" w:name="_Toc24790662"/>
      <w:r w:rsidRPr="00B92B14">
        <w:rPr>
          <w:rFonts w:ascii="Times New Roman" w:hAnsi="Times New Roman"/>
        </w:rPr>
        <w:t>Use-case: Search a member</w:t>
      </w:r>
      <w:bookmarkEnd w:id="36"/>
      <w:bookmarkEnd w:id="37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29F3E64D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88E1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CA2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Search a member.</w:t>
            </w:r>
          </w:p>
        </w:tc>
      </w:tr>
      <w:tr w:rsidR="00EE3922" w:rsidRPr="00B92B14" w14:paraId="7FA87DD7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6F15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64B0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staffs and the administrator can search for a member information.</w:t>
            </w:r>
          </w:p>
        </w:tc>
      </w:tr>
      <w:tr w:rsidR="00EE3922" w:rsidRPr="00B92B14" w14:paraId="12EEC0F3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09371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5D7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Staffs, administrator.</w:t>
            </w:r>
          </w:p>
        </w:tc>
      </w:tr>
      <w:tr w:rsidR="00EE3922" w:rsidRPr="00B92B14" w14:paraId="259C8C30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CD848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2303A" w14:textId="77777777" w:rsidR="00EE3922" w:rsidRPr="00B92B14" w:rsidRDefault="00EE3922" w:rsidP="008C4E4E">
            <w:pPr>
              <w:pStyle w:val="oancuaDanhsac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main, the user click ‘Check member’ button.</w:t>
            </w:r>
          </w:p>
          <w:p w14:paraId="1CF0F478" w14:textId="77777777" w:rsidR="00EE3922" w:rsidRPr="00B92B14" w:rsidRDefault="00EE3922" w:rsidP="008C4E4E">
            <w:pPr>
              <w:pStyle w:val="oancuaDanhsac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member window.</w:t>
            </w:r>
          </w:p>
          <w:p w14:paraId="62DF5970" w14:textId="77777777" w:rsidR="00EE3922" w:rsidRPr="00B92B14" w:rsidRDefault="00EE3922" w:rsidP="008C4E4E">
            <w:pPr>
              <w:pStyle w:val="oancuaDanhsac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enters the customer ID or phone number on the ‘Search’ field.</w:t>
            </w:r>
          </w:p>
          <w:p w14:paraId="2D770038" w14:textId="77777777" w:rsidR="00EE3922" w:rsidRPr="00B92B14" w:rsidRDefault="00EE3922" w:rsidP="008C4E4E">
            <w:pPr>
              <w:pStyle w:val="oancuaDanhsac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Users clicks on ‘Search’ button to start searching a customer.</w:t>
            </w:r>
          </w:p>
          <w:p w14:paraId="495038B6" w14:textId="77777777" w:rsidR="00EE3922" w:rsidRPr="00B92B14" w:rsidRDefault="00EE3922" w:rsidP="008C4E4E">
            <w:pPr>
              <w:pStyle w:val="oancuaDanhsac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customer found.</w:t>
            </w:r>
          </w:p>
        </w:tc>
      </w:tr>
      <w:tr w:rsidR="00EE3922" w:rsidRPr="00B92B14" w14:paraId="0474DF34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E0C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4BB7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cannot find customer searched</w:t>
            </w:r>
          </w:p>
          <w:p w14:paraId="255E9223" w14:textId="77777777" w:rsidR="00EE3922" w:rsidRPr="00B92B14" w:rsidRDefault="00EE3922" w:rsidP="008C4E4E">
            <w:pPr>
              <w:pStyle w:val="oancuaDanhsac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#3 of the basic flow, user enters another term</w:t>
            </w:r>
          </w:p>
          <w:p w14:paraId="38190D6D" w14:textId="77777777" w:rsidR="00EE3922" w:rsidRPr="00B92B14" w:rsidRDefault="00EE3922" w:rsidP="008C4E4E">
            <w:pPr>
              <w:pStyle w:val="oancuaDanhsac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#4 in the basic flow</w:t>
            </w:r>
          </w:p>
          <w:p w14:paraId="3424D7B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0BDF86D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7F32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3689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4A0A2CBE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1C8F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558BE" w14:textId="4A3C4EDF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successfully sees the information of the member sea</w:t>
            </w:r>
            <w:r w:rsidR="008828E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ched.</w:t>
            </w:r>
          </w:p>
        </w:tc>
      </w:tr>
    </w:tbl>
    <w:p w14:paraId="036345F3" w14:textId="77777777" w:rsidR="00EE3922" w:rsidRPr="00B92B14" w:rsidRDefault="00EE3922" w:rsidP="00EE3922"/>
    <w:p w14:paraId="127F355A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38" w:name="_Toc24790470"/>
      <w:bookmarkStart w:id="39" w:name="_Toc24790663"/>
      <w:r w:rsidRPr="00B92B14">
        <w:rPr>
          <w:rFonts w:ascii="Times New Roman" w:hAnsi="Times New Roman"/>
        </w:rPr>
        <w:t xml:space="preserve">Use-case: </w:t>
      </w:r>
      <w:bookmarkStart w:id="40" w:name="_Hlk24581738"/>
      <w:r w:rsidRPr="00B92B14">
        <w:rPr>
          <w:rFonts w:ascii="Times New Roman" w:hAnsi="Times New Roman"/>
        </w:rPr>
        <w:t xml:space="preserve">Statistics by </w:t>
      </w:r>
      <w:bookmarkEnd w:id="40"/>
      <w:r w:rsidRPr="00B92B14">
        <w:rPr>
          <w:rFonts w:ascii="Times New Roman" w:hAnsi="Times New Roman"/>
        </w:rPr>
        <w:t>product</w:t>
      </w:r>
      <w:bookmarkEnd w:id="38"/>
      <w:bookmarkEnd w:id="39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467E7F37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6868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825C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Statistics by product.</w:t>
            </w:r>
          </w:p>
        </w:tc>
      </w:tr>
      <w:tr w:rsidR="00EE3922" w:rsidRPr="00B92B14" w14:paraId="35A276D6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29B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4F97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administrator can make statistics of sale by product.</w:t>
            </w:r>
          </w:p>
        </w:tc>
      </w:tr>
      <w:tr w:rsidR="00EE3922" w:rsidRPr="00B92B14" w14:paraId="202CAB2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5C337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ED5C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B92B14" w14:paraId="505C00A5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F24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151FB" w14:textId="77777777" w:rsidR="00EE3922" w:rsidRPr="00B92B14" w:rsidRDefault="00EE3922" w:rsidP="008C4E4E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homepage, the user clicks ‘Statistic’ button.</w:t>
            </w:r>
          </w:p>
          <w:p w14:paraId="7802C90C" w14:textId="77777777" w:rsidR="00EE3922" w:rsidRPr="00B92B14" w:rsidRDefault="00EE3922" w:rsidP="008C4E4E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statistic window.</w:t>
            </w:r>
          </w:p>
          <w:p w14:paraId="1DE7BA69" w14:textId="77777777" w:rsidR="00EE3922" w:rsidRPr="00B92B14" w:rsidRDefault="00EE3922" w:rsidP="008C4E4E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selects the time want to statistic.</w:t>
            </w:r>
          </w:p>
          <w:p w14:paraId="5DE71B18" w14:textId="77777777" w:rsidR="00EE3922" w:rsidRPr="00B92B14" w:rsidRDefault="00EE3922" w:rsidP="008C4E4E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‘Statistic by product’ button.</w:t>
            </w:r>
          </w:p>
          <w:p w14:paraId="06075677" w14:textId="77777777" w:rsidR="00EE3922" w:rsidRPr="00B92B14" w:rsidRDefault="00EE3922" w:rsidP="008C4E4E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makes statistic by product in the selected time.</w:t>
            </w:r>
          </w:p>
          <w:p w14:paraId="628CD88A" w14:textId="77777777" w:rsidR="00EE3922" w:rsidRPr="00B92B14" w:rsidRDefault="00EE3922" w:rsidP="008C4E4E">
            <w:pPr>
              <w:pStyle w:val="oancuaDanhsac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statistic result.</w:t>
            </w:r>
          </w:p>
        </w:tc>
      </w:tr>
      <w:tr w:rsidR="00EE3922" w:rsidRPr="00B92B14" w14:paraId="5A71E1BE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1A3F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1566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doesn’t select the time</w:t>
            </w:r>
          </w:p>
          <w:p w14:paraId="0BDD9571" w14:textId="77777777" w:rsidR="00EE3922" w:rsidRPr="00B92B14" w:rsidRDefault="00EE3922" w:rsidP="008C4E4E">
            <w:pPr>
              <w:pStyle w:val="oancuaDanhsac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#5 of the basic flow, system make statistic by product from the beginning of the data to the current time.</w:t>
            </w:r>
          </w:p>
          <w:p w14:paraId="4EBACA0B" w14:textId="77777777" w:rsidR="00EE3922" w:rsidRPr="00B92B14" w:rsidRDefault="00EE3922" w:rsidP="008C4E4E">
            <w:pPr>
              <w:pStyle w:val="oancuaDanhsac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#6 in the basic flow.</w:t>
            </w:r>
          </w:p>
          <w:p w14:paraId="6EE5F876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79B95D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2: User just selects year and month</w:t>
            </w:r>
          </w:p>
          <w:p w14:paraId="63C8C6E0" w14:textId="77777777" w:rsidR="00EE3922" w:rsidRPr="00B92B14" w:rsidRDefault="00EE3922" w:rsidP="008C4E4E">
            <w:pPr>
              <w:pStyle w:val="oancuaDanhsac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#5 of the basic flow, system make statistic by product in the selected month of the selected year.</w:t>
            </w:r>
          </w:p>
          <w:p w14:paraId="28827204" w14:textId="77777777" w:rsidR="00EE3922" w:rsidRPr="00B92B14" w:rsidRDefault="00EE3922" w:rsidP="008C4E4E">
            <w:pPr>
              <w:pStyle w:val="oancuaDanhsac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#6 in the basic flow.</w:t>
            </w:r>
          </w:p>
          <w:p w14:paraId="2F5CD9D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1E1DDF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3: User just selects year</w:t>
            </w:r>
          </w:p>
          <w:p w14:paraId="566CA4CA" w14:textId="77777777" w:rsidR="00EE3922" w:rsidRPr="00B92B14" w:rsidRDefault="00EE3922" w:rsidP="008C4E4E">
            <w:pPr>
              <w:pStyle w:val="oancuaDanhsac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#5 of the basic flow, system make statistic by product in all the month of the selected year.</w:t>
            </w:r>
          </w:p>
          <w:p w14:paraId="20FABCBD" w14:textId="77777777" w:rsidR="00EE3922" w:rsidRPr="00B92B14" w:rsidRDefault="00EE3922" w:rsidP="008C4E4E">
            <w:pPr>
              <w:pStyle w:val="oancuaDanhsac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#6 in the basic flow.</w:t>
            </w:r>
          </w:p>
          <w:p w14:paraId="4E2772F4" w14:textId="77777777" w:rsidR="00EE3922" w:rsidRPr="00B92B14" w:rsidRDefault="00EE39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358AEDE5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0D77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7671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7ED4939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2C6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64150" w14:textId="375EC870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</w:t>
            </w:r>
            <w:r w:rsidR="008828E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essfully sees the statistic result.</w:t>
            </w:r>
          </w:p>
        </w:tc>
      </w:tr>
    </w:tbl>
    <w:p w14:paraId="3C2F1FE3" w14:textId="77777777" w:rsidR="00EE3922" w:rsidRPr="00B92B14" w:rsidRDefault="00EE3922" w:rsidP="00EE3922"/>
    <w:p w14:paraId="76E71011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41" w:name="_Toc24790471"/>
      <w:bookmarkStart w:id="42" w:name="_Toc24790664"/>
      <w:r w:rsidRPr="00B92B14">
        <w:rPr>
          <w:rFonts w:ascii="Times New Roman" w:hAnsi="Times New Roman"/>
        </w:rPr>
        <w:t>Use-case: Statistics by product type</w:t>
      </w:r>
      <w:bookmarkEnd w:id="41"/>
      <w:bookmarkEnd w:id="42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5F6FC37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5CC1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3264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Statistics by product type.</w:t>
            </w:r>
          </w:p>
        </w:tc>
      </w:tr>
      <w:tr w:rsidR="00EE3922" w:rsidRPr="00B92B14" w14:paraId="74560556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6282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F5BD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administrator  can make statistics of sale by product type.</w:t>
            </w:r>
          </w:p>
        </w:tc>
      </w:tr>
      <w:tr w:rsidR="00EE3922" w:rsidRPr="00B92B14" w14:paraId="0825F22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79E7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112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B92B14" w14:paraId="4D473DB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DA3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A9F0F" w14:textId="77777777" w:rsidR="00EE3922" w:rsidRPr="00B92B14" w:rsidRDefault="00EE3922" w:rsidP="008C4E4E">
            <w:pPr>
              <w:pStyle w:val="oancuaDanhsac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homepage, the user clicks ‘Statistic’ button.</w:t>
            </w:r>
          </w:p>
          <w:p w14:paraId="0A84D5B3" w14:textId="77777777" w:rsidR="00EE3922" w:rsidRPr="00B92B14" w:rsidRDefault="00EE3922" w:rsidP="008C4E4E">
            <w:pPr>
              <w:pStyle w:val="oancuaDanhsac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statistic window.</w:t>
            </w:r>
          </w:p>
          <w:p w14:paraId="2506DFF0" w14:textId="77777777" w:rsidR="00EE3922" w:rsidRPr="00B92B14" w:rsidRDefault="00EE3922" w:rsidP="008C4E4E">
            <w:pPr>
              <w:pStyle w:val="oancuaDanhsac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selects the time want to statistic.</w:t>
            </w:r>
          </w:p>
          <w:p w14:paraId="13C9BE9A" w14:textId="77777777" w:rsidR="00EE3922" w:rsidRPr="00B92B14" w:rsidRDefault="00EE3922" w:rsidP="008C4E4E">
            <w:pPr>
              <w:pStyle w:val="oancuaDanhsac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‘Statistic by product type’ button.</w:t>
            </w:r>
          </w:p>
          <w:p w14:paraId="3DA1C734" w14:textId="77777777" w:rsidR="00EE3922" w:rsidRPr="00B92B14" w:rsidRDefault="00EE3922" w:rsidP="008C4E4E">
            <w:pPr>
              <w:pStyle w:val="oancuaDanhsac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makes statistic by product type in the selected time.</w:t>
            </w:r>
          </w:p>
          <w:p w14:paraId="0263E4A5" w14:textId="77777777" w:rsidR="00EE3922" w:rsidRPr="00B92B14" w:rsidRDefault="00EE3922" w:rsidP="008C4E4E">
            <w:pPr>
              <w:pStyle w:val="oancuaDanhsac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statistic result.</w:t>
            </w:r>
          </w:p>
        </w:tc>
      </w:tr>
      <w:tr w:rsidR="00EE3922" w:rsidRPr="00B92B14" w14:paraId="1CD4B963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9DE2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BB3E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doesn’t select the time</w:t>
            </w:r>
          </w:p>
          <w:p w14:paraId="54B5390D" w14:textId="77777777" w:rsidR="00EE3922" w:rsidRPr="00B92B14" w:rsidRDefault="00EE3922" w:rsidP="008C4E4E">
            <w:pPr>
              <w:pStyle w:val="oancuaDanhsac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#5 of the basic flow, system make statistic by product type from the beginning of the data to the current time.</w:t>
            </w:r>
          </w:p>
          <w:p w14:paraId="475A8768" w14:textId="77777777" w:rsidR="00EE3922" w:rsidRPr="00B92B14" w:rsidRDefault="00EE3922" w:rsidP="008C4E4E">
            <w:pPr>
              <w:pStyle w:val="oancuaDanhsac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#6 in the basic flow.</w:t>
            </w:r>
          </w:p>
          <w:p w14:paraId="770978E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6FDA69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2: User just selects year and month</w:t>
            </w:r>
          </w:p>
          <w:p w14:paraId="7B1AB34D" w14:textId="77777777" w:rsidR="00EE3922" w:rsidRPr="00B92B14" w:rsidRDefault="00EE3922" w:rsidP="008C4E4E">
            <w:pPr>
              <w:pStyle w:val="oancuaDanhsac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From #5 of the basic flow, system make statistic by product type in the selected month of the selected year.</w:t>
            </w:r>
          </w:p>
          <w:p w14:paraId="4A5D83EA" w14:textId="77777777" w:rsidR="00EE3922" w:rsidRPr="00B92B14" w:rsidRDefault="00EE3922" w:rsidP="008C4E4E">
            <w:pPr>
              <w:pStyle w:val="oancuaDanhsac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#6 in the basic flow.</w:t>
            </w:r>
          </w:p>
          <w:p w14:paraId="009A741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634B4D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3: User just selects year</w:t>
            </w:r>
          </w:p>
          <w:p w14:paraId="3C4C995F" w14:textId="77777777" w:rsidR="00EE3922" w:rsidRPr="00B92B14" w:rsidRDefault="00EE3922" w:rsidP="008C4E4E">
            <w:pPr>
              <w:pStyle w:val="oancuaDanhsac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From #5 of the basic flow, system make statistic by product type in all the month 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of the selected year.</w:t>
            </w:r>
          </w:p>
          <w:p w14:paraId="61A4B2FE" w14:textId="77777777" w:rsidR="00EE3922" w:rsidRPr="00B92B14" w:rsidRDefault="00EE3922" w:rsidP="008C4E4E">
            <w:pPr>
              <w:pStyle w:val="oancuaDanhsac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Continue step #6 in the basic flow.</w:t>
            </w:r>
          </w:p>
          <w:p w14:paraId="0673A02E" w14:textId="77777777" w:rsidR="00EE3922" w:rsidRPr="00B92B14" w:rsidRDefault="00EE39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5A8F57C8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8D90B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B38D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747C0767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73CA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1E7F2" w14:textId="15389953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</w:t>
            </w:r>
            <w:r w:rsidR="008828E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essfully sees the statistic result.</w:t>
            </w:r>
          </w:p>
        </w:tc>
      </w:tr>
    </w:tbl>
    <w:p w14:paraId="5534E81D" w14:textId="77777777" w:rsidR="00EE3922" w:rsidRPr="00B92B14" w:rsidRDefault="00EE3922" w:rsidP="00EE3922"/>
    <w:p w14:paraId="69B97760" w14:textId="77777777" w:rsidR="00EE3922" w:rsidRPr="00B92B14" w:rsidRDefault="00EE3922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43" w:name="_Toc24790472"/>
      <w:bookmarkStart w:id="44" w:name="_Toc24790665"/>
      <w:r w:rsidRPr="00B92B14">
        <w:rPr>
          <w:rFonts w:ascii="Times New Roman" w:hAnsi="Times New Roman"/>
        </w:rPr>
        <w:t>Use-case: Statistics product many buyer</w:t>
      </w:r>
      <w:bookmarkEnd w:id="43"/>
      <w:bookmarkEnd w:id="44"/>
    </w:p>
    <w:p w14:paraId="0B258BB9" w14:textId="77777777" w:rsidR="00EE3922" w:rsidRPr="00B92B14" w:rsidRDefault="00EE3922" w:rsidP="00EE3922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3922" w:rsidRPr="00B92B14" w14:paraId="03DC3051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5"/>
          <w:p w14:paraId="3A6DF69F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175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Statistics product many buyer.</w:t>
            </w:r>
          </w:p>
        </w:tc>
      </w:tr>
      <w:tr w:rsidR="00EE3922" w:rsidRPr="00B92B14" w14:paraId="1877D25C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64BA0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F572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This use case describes how the administrator can make statistics for best sell products.</w:t>
            </w:r>
          </w:p>
        </w:tc>
      </w:tr>
      <w:tr w:rsidR="00EE3922" w:rsidRPr="00B92B14" w14:paraId="71D9B3F7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DD2E3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228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Administrator.</w:t>
            </w:r>
          </w:p>
        </w:tc>
      </w:tr>
      <w:tr w:rsidR="00EE3922" w:rsidRPr="00B92B14" w14:paraId="2680B21A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9EE8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0D584" w14:textId="77777777" w:rsidR="00EE3922" w:rsidRPr="00B92B14" w:rsidRDefault="00EE3922" w:rsidP="008C4E4E">
            <w:pPr>
              <w:pStyle w:val="oancuaDanhsac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homepage, the user clicks ‘Statistic’ button.</w:t>
            </w:r>
          </w:p>
          <w:p w14:paraId="4B2BD0F7" w14:textId="77777777" w:rsidR="00EE3922" w:rsidRPr="00B92B14" w:rsidRDefault="00EE3922" w:rsidP="008C4E4E">
            <w:pPr>
              <w:pStyle w:val="oancuaDanhsac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statistic window.</w:t>
            </w:r>
          </w:p>
          <w:p w14:paraId="6AFC6D6B" w14:textId="77777777" w:rsidR="00EE3922" w:rsidRPr="00B92B14" w:rsidRDefault="00EE3922" w:rsidP="008C4E4E">
            <w:pPr>
              <w:pStyle w:val="oancuaDanhsac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selects the time want to statistic.</w:t>
            </w:r>
          </w:p>
          <w:p w14:paraId="70FE8BF8" w14:textId="77777777" w:rsidR="00EE3922" w:rsidRPr="00B92B14" w:rsidRDefault="00EE3922" w:rsidP="008C4E4E">
            <w:pPr>
              <w:pStyle w:val="oancuaDanhsac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clicks ‘Statistic product many buyer’ button.</w:t>
            </w:r>
          </w:p>
          <w:p w14:paraId="704C8AB9" w14:textId="77777777" w:rsidR="00EE3922" w:rsidRPr="00B92B14" w:rsidRDefault="00EE3922" w:rsidP="008C4E4E">
            <w:pPr>
              <w:pStyle w:val="oancuaDanhsac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makes statistic for best sell products of the store in the selected time.</w:t>
            </w:r>
          </w:p>
          <w:p w14:paraId="4372CF1F" w14:textId="77777777" w:rsidR="00EE3922" w:rsidRPr="00B92B14" w:rsidRDefault="00EE3922" w:rsidP="008C4E4E">
            <w:pPr>
              <w:pStyle w:val="oancuaDanhsac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System displays the statistic result.</w:t>
            </w:r>
          </w:p>
        </w:tc>
      </w:tr>
      <w:tr w:rsidR="00EE3922" w:rsidRPr="00B92B14" w14:paraId="4242D4D2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611E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9549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1: User doesn’t select the time</w:t>
            </w:r>
          </w:p>
          <w:p w14:paraId="2543061C" w14:textId="77777777" w:rsidR="00EE3922" w:rsidRPr="00B92B14" w:rsidRDefault="00EE3922" w:rsidP="008C4E4E">
            <w:pPr>
              <w:pStyle w:val="oancuaDanhsach"/>
              <w:numPr>
                <w:ilvl w:val="0"/>
                <w:numId w:val="37"/>
              </w:numPr>
              <w:spacing w:line="240" w:lineRule="auto"/>
            </w:pPr>
            <w:r w:rsidRPr="00B92B14">
              <w:t>From #5 of the basic flow, system make statistic for best sell products of the store from the beginning of the data to the current time.</w:t>
            </w:r>
          </w:p>
          <w:p w14:paraId="174E2BED" w14:textId="77777777" w:rsidR="00EE3922" w:rsidRPr="00B92B14" w:rsidRDefault="00EE3922" w:rsidP="008C4E4E">
            <w:pPr>
              <w:pStyle w:val="oancuaDanhsach"/>
              <w:numPr>
                <w:ilvl w:val="0"/>
                <w:numId w:val="37"/>
              </w:numPr>
              <w:spacing w:line="240" w:lineRule="auto"/>
            </w:pPr>
            <w:r w:rsidRPr="00B92B14">
              <w:t>Continue step #6 in the basic flow.</w:t>
            </w:r>
          </w:p>
          <w:p w14:paraId="2CF7EF14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9B8CC9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2: User just selects year and month</w:t>
            </w:r>
          </w:p>
          <w:p w14:paraId="7074CF89" w14:textId="77777777" w:rsidR="00EE3922" w:rsidRPr="00B92B14" w:rsidRDefault="00EE3922" w:rsidP="008C4E4E">
            <w:pPr>
              <w:pStyle w:val="oancuaDanhsach"/>
              <w:numPr>
                <w:ilvl w:val="0"/>
                <w:numId w:val="38"/>
              </w:numPr>
              <w:spacing w:line="240" w:lineRule="auto"/>
            </w:pPr>
            <w:r w:rsidRPr="00B92B14">
              <w:t>From #5 of the basic flow, system make statistic for best sell products of the store in the selected month of the selected year.</w:t>
            </w:r>
          </w:p>
          <w:p w14:paraId="4C4AB6C7" w14:textId="77777777" w:rsidR="00EE3922" w:rsidRPr="00B92B14" w:rsidRDefault="00EE3922" w:rsidP="008C4E4E">
            <w:pPr>
              <w:pStyle w:val="oancuaDanhsach"/>
              <w:numPr>
                <w:ilvl w:val="0"/>
                <w:numId w:val="38"/>
              </w:numPr>
              <w:spacing w:line="240" w:lineRule="auto"/>
            </w:pPr>
            <w:r w:rsidRPr="00B92B14">
              <w:t>Continue step #6 in the basic flow.</w:t>
            </w:r>
          </w:p>
          <w:p w14:paraId="6952BB72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EDE560" w14:textId="77777777" w:rsidR="00EE3922" w:rsidRPr="00B92B14" w:rsidRDefault="00EE39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sz w:val="20"/>
                <w:szCs w:val="20"/>
              </w:rPr>
              <w:t>Alternative flow 3: User just selects year</w:t>
            </w:r>
          </w:p>
          <w:p w14:paraId="32854900" w14:textId="77777777" w:rsidR="00EE3922" w:rsidRPr="00B92B14" w:rsidRDefault="00EE3922" w:rsidP="008C4E4E">
            <w:pPr>
              <w:pStyle w:val="oancuaDanhsach"/>
              <w:numPr>
                <w:ilvl w:val="0"/>
                <w:numId w:val="39"/>
              </w:numPr>
              <w:spacing w:line="240" w:lineRule="auto"/>
            </w:pPr>
            <w:r w:rsidRPr="00B92B14">
              <w:t>From #5 of the basic flow, system make statistic for best sell products of the store in all the month of the selected year.</w:t>
            </w:r>
          </w:p>
          <w:p w14:paraId="3E4E5686" w14:textId="77777777" w:rsidR="00EE3922" w:rsidRPr="00B92B14" w:rsidRDefault="00EE3922" w:rsidP="008C4E4E">
            <w:pPr>
              <w:pStyle w:val="oancuaDanhsach"/>
              <w:numPr>
                <w:ilvl w:val="0"/>
                <w:numId w:val="39"/>
              </w:numPr>
              <w:spacing w:line="240" w:lineRule="auto"/>
            </w:pPr>
            <w:r w:rsidRPr="00B92B14">
              <w:t>Continue step #6 in the basic flow.</w:t>
            </w:r>
          </w:p>
          <w:p w14:paraId="5E5A1E22" w14:textId="77777777" w:rsidR="00EE3922" w:rsidRPr="00B92B14" w:rsidRDefault="00EE39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3922" w:rsidRPr="00B92B14" w14:paraId="425AA36F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B474C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DB45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goes to main menu.</w:t>
            </w:r>
          </w:p>
        </w:tc>
      </w:tr>
      <w:tr w:rsidR="00EE3922" w:rsidRPr="00B92B14" w14:paraId="2ED12E15" w14:textId="77777777" w:rsidTr="00EE392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AA19" w14:textId="77777777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65393" w14:textId="3A5A4351" w:rsidR="00EE3922" w:rsidRPr="00B92B14" w:rsidRDefault="00EE39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</w:t>
            </w:r>
            <w:r w:rsidR="008828EB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essfully sees the statistic result.</w:t>
            </w:r>
          </w:p>
        </w:tc>
      </w:tr>
    </w:tbl>
    <w:p w14:paraId="55233C14" w14:textId="77777777" w:rsidR="00CC3B89" w:rsidRPr="00B92B14" w:rsidRDefault="00CC3B89" w:rsidP="00CC3B89"/>
    <w:p w14:paraId="7B1C1C8E" w14:textId="797E58F6" w:rsidR="00CC3B89" w:rsidRPr="00B92B14" w:rsidRDefault="00CC3B89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45" w:name="_Toc24790473"/>
      <w:bookmarkStart w:id="46" w:name="_Toc24790666"/>
      <w:r w:rsidRPr="00B92B14">
        <w:rPr>
          <w:rFonts w:ascii="Times New Roman" w:hAnsi="Times New Roman"/>
        </w:rPr>
        <w:t>Use-case: Login</w:t>
      </w:r>
      <w:bookmarkEnd w:id="45"/>
      <w:bookmarkEnd w:id="46"/>
    </w:p>
    <w:p w14:paraId="00807BE2" w14:textId="77777777" w:rsidR="00CC3B89" w:rsidRPr="00B92B14" w:rsidRDefault="00CC3B89" w:rsidP="00CC3B89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CC3B89" w:rsidRPr="00B92B14" w14:paraId="6D1B99CC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D5029" w14:textId="77777777" w:rsidR="00CC3B89" w:rsidRPr="00B92B14" w:rsidRDefault="00CC3B89" w:rsidP="00CC3B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92489" w14:textId="0D0CDC0E" w:rsidR="00CC3B89" w:rsidRPr="00B92B14" w:rsidRDefault="00CC3B89" w:rsidP="00CC3B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</w:p>
        </w:tc>
      </w:tr>
      <w:tr w:rsidR="00CC3B89" w:rsidRPr="00B92B14" w14:paraId="40B76D3C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1507" w14:textId="77777777" w:rsidR="00CC3B89" w:rsidRPr="00B92B14" w:rsidRDefault="00CC3B89" w:rsidP="00CC3B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995E" w14:textId="3C39C4B0" w:rsidR="00CC3B89" w:rsidRPr="00B92B14" w:rsidRDefault="00CC3B89" w:rsidP="00CC3B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This use case describes </w:t>
            </w:r>
            <w:r w:rsidR="00116E74"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how a user logs into the system</w:t>
            </w:r>
          </w:p>
        </w:tc>
      </w:tr>
      <w:tr w:rsidR="008D2367" w:rsidRPr="00B92B14" w14:paraId="5CB02C43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67894" w14:textId="77777777" w:rsidR="008D2367" w:rsidRPr="00B92B14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CA12E" w14:textId="54F24D67" w:rsidR="008D2367" w:rsidRPr="00B92B14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Staff, Administrator, Warehouse staff</w:t>
            </w:r>
          </w:p>
        </w:tc>
      </w:tr>
      <w:tr w:rsidR="008D2367" w:rsidRPr="00B92B14" w14:paraId="10835441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EFC46" w14:textId="77777777" w:rsidR="008D2367" w:rsidRPr="00B92B14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769B" w14:textId="00D0A777" w:rsidR="008D2367" w:rsidRPr="00B92B14" w:rsidRDefault="008D2367" w:rsidP="008C4E4E">
            <w:pPr>
              <w:pStyle w:val="oancuaDanhsach"/>
              <w:numPr>
                <w:ilvl w:val="0"/>
                <w:numId w:val="36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menu, show screen login system.</w:t>
            </w:r>
          </w:p>
          <w:p w14:paraId="25FB0E9F" w14:textId="6C0131C2" w:rsidR="008D2367" w:rsidRPr="00B92B14" w:rsidRDefault="008D2367" w:rsidP="008C4E4E">
            <w:pPr>
              <w:pStyle w:val="oancuaDanhsach"/>
              <w:numPr>
                <w:ilvl w:val="0"/>
                <w:numId w:val="36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User will input username and password</w:t>
            </w:r>
          </w:p>
          <w:p w14:paraId="68689E07" w14:textId="0C1FA93A" w:rsidR="008D2367" w:rsidRPr="00B92B14" w:rsidRDefault="008D2367" w:rsidP="008C4E4E">
            <w:pPr>
              <w:pStyle w:val="u1"/>
              <w:numPr>
                <w:ilvl w:val="0"/>
                <w:numId w:val="36"/>
              </w:numPr>
              <w:spacing w:line="240" w:lineRule="auto"/>
              <w:outlineLvl w:val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bookmarkStart w:id="47" w:name="_Toc24790474"/>
            <w:bookmarkStart w:id="48" w:name="_Toc24790667"/>
            <w:r w:rsidRPr="00B92B14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The system displays the Main Form and the use case ends.</w:t>
            </w:r>
            <w:bookmarkEnd w:id="47"/>
            <w:bookmarkEnd w:id="48"/>
          </w:p>
        </w:tc>
      </w:tr>
      <w:tr w:rsidR="008D2367" w:rsidRPr="00B92B14" w14:paraId="67220A2C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EFB2" w14:textId="77777777" w:rsidR="008D2367" w:rsidRPr="00B92B14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597F" w14:textId="610B449D" w:rsidR="008D2367" w:rsidRDefault="00294E16" w:rsidP="00294E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Flows 1:</w:t>
            </w:r>
            <w:r w:rsidR="00B92B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User login don’t success</w:t>
            </w:r>
          </w:p>
          <w:p w14:paraId="7296305B" w14:textId="16246BCC" w:rsidR="00396598" w:rsidRPr="00396598" w:rsidRDefault="00396598" w:rsidP="008C4E4E">
            <w:pPr>
              <w:pStyle w:val="oancuaDanhsach"/>
              <w:numPr>
                <w:ilvl w:val="0"/>
                <w:numId w:val="40"/>
              </w:numPr>
              <w:spacing w:line="240" w:lineRule="auto"/>
            </w:pPr>
            <w:r>
              <w:t>Interation until login success</w:t>
            </w:r>
          </w:p>
          <w:p w14:paraId="622CAE27" w14:textId="24B53FDA" w:rsidR="00B92B14" w:rsidRPr="00B92B14" w:rsidRDefault="00B92B14" w:rsidP="00294E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D2367" w:rsidRPr="00B92B14" w14:paraId="08AD301B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2B6E" w14:textId="77777777" w:rsidR="008D2367" w:rsidRPr="00B92B14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7CE96" w14:textId="42A82E4C" w:rsidR="008D2367" w:rsidRPr="00B92B14" w:rsidRDefault="00294E16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Preconditions will be determined during the next iteration</w:t>
            </w:r>
          </w:p>
        </w:tc>
      </w:tr>
      <w:tr w:rsidR="008D2367" w:rsidRPr="00B92B14" w14:paraId="28A49706" w14:textId="77777777" w:rsidTr="00CC3B8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B2697" w14:textId="77777777" w:rsidR="008D2367" w:rsidRPr="00B92B14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46431" w14:textId="56434C3B" w:rsidR="008D2367" w:rsidRPr="00B92B14" w:rsidRDefault="008D2367" w:rsidP="008D23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The user successfully </w:t>
            </w:r>
            <w:r w:rsidR="00294E16" w:rsidRPr="00B92B14"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13E4A810" w14:textId="00A26DA4" w:rsidR="00396598" w:rsidRPr="00B92B14" w:rsidRDefault="00396598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49" w:name="_Toc24790475"/>
      <w:bookmarkStart w:id="50" w:name="_Toc24790668"/>
      <w:r w:rsidRPr="00B92B14">
        <w:rPr>
          <w:rFonts w:ascii="Times New Roman" w:hAnsi="Times New Roman"/>
        </w:rPr>
        <w:t>Use-case: Lo</w:t>
      </w:r>
      <w:r>
        <w:rPr>
          <w:rFonts w:ascii="Times New Roman" w:hAnsi="Times New Roman"/>
        </w:rPr>
        <w:t>g out</w:t>
      </w:r>
      <w:bookmarkEnd w:id="49"/>
      <w:bookmarkEnd w:id="50"/>
    </w:p>
    <w:p w14:paraId="4610396A" w14:textId="77777777" w:rsidR="00396598" w:rsidRPr="00B92B14" w:rsidRDefault="00396598" w:rsidP="00396598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96598" w:rsidRPr="00B92B14" w14:paraId="5C7A9369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77BE9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982C5" w14:textId="26C851F4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Log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out</w:t>
            </w:r>
          </w:p>
        </w:tc>
      </w:tr>
      <w:tr w:rsidR="00396598" w:rsidRPr="00B92B14" w14:paraId="354A6A69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606CC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B046" w14:textId="75AA55D8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This use case describes </w:t>
            </w: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how a user logs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out</w:t>
            </w: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the system</w:t>
            </w:r>
          </w:p>
        </w:tc>
      </w:tr>
      <w:tr w:rsidR="00396598" w:rsidRPr="00B92B14" w14:paraId="6CFC770C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1717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F71C6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Staff, Administrator, Warehouse staff</w:t>
            </w:r>
          </w:p>
        </w:tc>
      </w:tr>
      <w:tr w:rsidR="00396598" w:rsidRPr="00B92B14" w14:paraId="5840648F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E818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A760" w14:textId="3EBE21FD" w:rsidR="00396598" w:rsidRPr="00B92B14" w:rsidRDefault="00396598" w:rsidP="008C4E4E">
            <w:pPr>
              <w:pStyle w:val="oancuaDanhsach"/>
              <w:numPr>
                <w:ilvl w:val="0"/>
                <w:numId w:val="41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At the main menu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have button exist</w:t>
            </w:r>
          </w:p>
          <w:p w14:paraId="3B08B624" w14:textId="1F2ACAF1" w:rsidR="00396598" w:rsidRPr="00B92B14" w:rsidRDefault="00396598" w:rsidP="00396598">
            <w:pPr>
              <w:pStyle w:val="u1"/>
              <w:numPr>
                <w:ilvl w:val="0"/>
                <w:numId w:val="0"/>
              </w:numPr>
              <w:spacing w:line="240" w:lineRule="auto"/>
              <w:outlineLvl w:val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396598" w:rsidRPr="00B92B14" w14:paraId="00ACF6C4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EA7DA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8757" w14:textId="2982273C" w:rsidR="00396598" w:rsidRPr="00396598" w:rsidRDefault="00396598" w:rsidP="0039659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none</w:t>
            </w:r>
          </w:p>
        </w:tc>
      </w:tr>
      <w:tr w:rsidR="00396598" w:rsidRPr="00B92B14" w14:paraId="41E3C5D5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36EBC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D83E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Preconditions will be determined during the next iteration</w:t>
            </w:r>
          </w:p>
        </w:tc>
      </w:tr>
      <w:tr w:rsidR="00396598" w:rsidRPr="00B92B14" w14:paraId="3875FF9E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947FB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B4C96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The user successfully login.</w:t>
            </w:r>
          </w:p>
        </w:tc>
      </w:tr>
    </w:tbl>
    <w:p w14:paraId="0477125E" w14:textId="7FB7D7E5" w:rsidR="00396598" w:rsidRPr="00B92B14" w:rsidRDefault="00396598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51" w:name="_Toc24790476"/>
      <w:bookmarkStart w:id="52" w:name="_Toc24790669"/>
      <w:r w:rsidRPr="00B92B14">
        <w:rPr>
          <w:rFonts w:ascii="Times New Roman" w:hAnsi="Times New Roman"/>
        </w:rPr>
        <w:t xml:space="preserve">Use-case: </w:t>
      </w:r>
      <w:r>
        <w:rPr>
          <w:rFonts w:ascii="Times New Roman" w:hAnsi="Times New Roman"/>
        </w:rPr>
        <w:t>Change password</w:t>
      </w:r>
      <w:bookmarkEnd w:id="51"/>
      <w:bookmarkEnd w:id="52"/>
    </w:p>
    <w:p w14:paraId="67086322" w14:textId="77777777" w:rsidR="00396598" w:rsidRPr="00B92B14" w:rsidRDefault="00396598" w:rsidP="00396598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96598" w:rsidRPr="00B92B14" w14:paraId="7240B7B2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F807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AF4DF" w14:textId="2D07579A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password</w:t>
            </w:r>
          </w:p>
        </w:tc>
      </w:tr>
      <w:tr w:rsidR="00396598" w:rsidRPr="00B92B14" w14:paraId="77825295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419B5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F9E9" w14:textId="1A0D3DAF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This use case describes </w:t>
            </w: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how a user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change password</w:t>
            </w: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into the system</w:t>
            </w:r>
          </w:p>
        </w:tc>
      </w:tr>
      <w:tr w:rsidR="00396598" w:rsidRPr="00B92B14" w14:paraId="6AB50ED1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1065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CCCAE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Staff, Administrator, Warehouse staff</w:t>
            </w:r>
          </w:p>
        </w:tc>
      </w:tr>
      <w:tr w:rsidR="00396598" w:rsidRPr="00B92B14" w14:paraId="5435E1B5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5F70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1AA9" w14:textId="60530C9D" w:rsidR="00396598" w:rsidRPr="00E654C4" w:rsidRDefault="00396598" w:rsidP="008C4E4E">
            <w:pPr>
              <w:pStyle w:val="oancuaDanhsach"/>
              <w:numPr>
                <w:ilvl w:val="0"/>
                <w:numId w:val="42"/>
              </w:numPr>
              <w:spacing w:line="240" w:lineRule="auto"/>
            </w:pPr>
            <w:r w:rsidRPr="00396598">
              <w:t>At the main menu,</w:t>
            </w:r>
            <w:r w:rsidR="00E654C4">
              <w:t xml:space="preserve"> </w:t>
            </w:r>
            <w:r w:rsidR="009B5D81" w:rsidRPr="00E654C4">
              <w:t>when user login success user can change password</w:t>
            </w:r>
          </w:p>
          <w:p w14:paraId="6A73B077" w14:textId="4DA986E4" w:rsidR="00396598" w:rsidRDefault="00396598" w:rsidP="008C4E4E">
            <w:pPr>
              <w:pStyle w:val="oancuaDanhsach"/>
              <w:numPr>
                <w:ilvl w:val="0"/>
                <w:numId w:val="42"/>
              </w:numPr>
              <w:spacing w:line="240" w:lineRule="auto"/>
            </w:pPr>
            <w:r w:rsidRPr="00396598">
              <w:t>Us</w:t>
            </w:r>
            <w:r w:rsidR="007C6855">
              <w:t>er click button ‘change password’</w:t>
            </w:r>
          </w:p>
          <w:p w14:paraId="7BA8A82D" w14:textId="6D17BE25" w:rsidR="007C6855" w:rsidRDefault="007C6855" w:rsidP="008C4E4E">
            <w:pPr>
              <w:pStyle w:val="oancuaDanhsach"/>
              <w:numPr>
                <w:ilvl w:val="0"/>
                <w:numId w:val="42"/>
              </w:numPr>
              <w:spacing w:line="240" w:lineRule="auto"/>
            </w:pPr>
            <w:r>
              <w:t>At Form ‘change password’ user can fill in username, old password, new password, confirm password then click button OK</w:t>
            </w:r>
          </w:p>
          <w:p w14:paraId="42E68CD9" w14:textId="3E2C6A00" w:rsidR="00E654C4" w:rsidRDefault="00E654C4" w:rsidP="008C4E4E">
            <w:pPr>
              <w:pStyle w:val="oancuaDanhsach"/>
              <w:numPr>
                <w:ilvl w:val="0"/>
                <w:numId w:val="42"/>
              </w:numPr>
              <w:spacing w:line="240" w:lineRule="auto"/>
            </w:pPr>
            <w:r>
              <w:t>If username and old password conflict with system then require user fill in again</w:t>
            </w:r>
          </w:p>
          <w:p w14:paraId="48516570" w14:textId="313B5E23" w:rsidR="007C6855" w:rsidRDefault="007C6855" w:rsidP="008C4E4E">
            <w:pPr>
              <w:pStyle w:val="oancuaDanhsach"/>
              <w:numPr>
                <w:ilvl w:val="0"/>
                <w:numId w:val="42"/>
              </w:numPr>
              <w:spacing w:line="240" w:lineRule="auto"/>
            </w:pPr>
            <w:r>
              <w:t>If form null then require user fill in again</w:t>
            </w:r>
          </w:p>
          <w:p w14:paraId="688D62D8" w14:textId="627EFFA5" w:rsidR="007C6855" w:rsidRPr="007C6855" w:rsidRDefault="007C6855" w:rsidP="008C4E4E">
            <w:pPr>
              <w:pStyle w:val="oancuaDanhsach"/>
              <w:numPr>
                <w:ilvl w:val="0"/>
                <w:numId w:val="42"/>
              </w:numPr>
              <w:spacing w:line="240" w:lineRule="auto"/>
            </w:pPr>
            <w:r>
              <w:t>If new password and confirm password conflict, then require user fill in again</w:t>
            </w:r>
          </w:p>
          <w:p w14:paraId="7345B4CC" w14:textId="36293444" w:rsidR="00396598" w:rsidRPr="007C6855" w:rsidRDefault="007C6855" w:rsidP="008C4E4E">
            <w:pPr>
              <w:pStyle w:val="oancuaDanhsach"/>
              <w:numPr>
                <w:ilvl w:val="0"/>
                <w:numId w:val="42"/>
              </w:numPr>
              <w:spacing w:line="240" w:lineRule="auto"/>
            </w:pPr>
            <w:r>
              <w:t>Notice change password success</w:t>
            </w:r>
          </w:p>
        </w:tc>
      </w:tr>
      <w:tr w:rsidR="00396598" w:rsidRPr="00B92B14" w14:paraId="68B9DDCB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B04D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41C1" w14:textId="77777777" w:rsidR="00396598" w:rsidRDefault="00396598" w:rsidP="009B5D8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Flows 1: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User login don’t success</w:t>
            </w:r>
          </w:p>
          <w:p w14:paraId="404EEF96" w14:textId="6E7CD079" w:rsidR="00396598" w:rsidRDefault="007C6855" w:rsidP="008C4E4E">
            <w:pPr>
              <w:pStyle w:val="oancuaDanhsach"/>
              <w:numPr>
                <w:ilvl w:val="0"/>
                <w:numId w:val="43"/>
              </w:numPr>
              <w:spacing w:line="240" w:lineRule="auto"/>
            </w:pPr>
            <w:r>
              <w:t xml:space="preserve">User </w:t>
            </w:r>
            <w:r w:rsidR="00E654C4">
              <w:t>change password conflict</w:t>
            </w:r>
          </w:p>
          <w:p w14:paraId="69B53B89" w14:textId="513D723B" w:rsidR="00E654C4" w:rsidRPr="007C6855" w:rsidRDefault="00E654C4" w:rsidP="008C4E4E">
            <w:pPr>
              <w:pStyle w:val="oancuaDanhsach"/>
              <w:numPr>
                <w:ilvl w:val="0"/>
                <w:numId w:val="43"/>
              </w:numPr>
              <w:spacing w:line="240" w:lineRule="auto"/>
            </w:pPr>
            <w:r>
              <w:t>Continue step #3,  in the basic flow</w:t>
            </w:r>
          </w:p>
        </w:tc>
      </w:tr>
      <w:tr w:rsidR="00396598" w:rsidRPr="00B92B14" w14:paraId="11D35256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EAB95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501E" w14:textId="7CE97CA5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Preconditions will be determined during the next iteration</w:t>
            </w:r>
            <w:r w:rsidR="00E654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396598" w:rsidRPr="00B92B14" w14:paraId="2EC742D1" w14:textId="77777777" w:rsidTr="009B5D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A72FF" w14:textId="77777777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A4F5" w14:textId="5C6A8126" w:rsidR="00396598" w:rsidRPr="00B92B14" w:rsidRDefault="00396598" w:rsidP="009B5D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The user </w:t>
            </w:r>
            <w:r w:rsidR="00E654C4">
              <w:rPr>
                <w:rFonts w:ascii="Times New Roman" w:hAnsi="Times New Roman" w:cs="Times New Roman"/>
                <w:sz w:val="20"/>
                <w:szCs w:val="20"/>
              </w:rPr>
              <w:t xml:space="preserve">change password 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successfully</w:t>
            </w:r>
            <w:r w:rsidR="00E654C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14DB9824" w14:textId="160A1C62" w:rsidR="00E654C4" w:rsidRPr="00B92B14" w:rsidRDefault="00E654C4" w:rsidP="008C4E4E">
      <w:pPr>
        <w:pStyle w:val="u2"/>
        <w:numPr>
          <w:ilvl w:val="1"/>
          <w:numId w:val="3"/>
        </w:numPr>
        <w:rPr>
          <w:rFonts w:ascii="Times New Roman" w:hAnsi="Times New Roman"/>
        </w:rPr>
      </w:pPr>
      <w:bookmarkStart w:id="53" w:name="_Toc24790477"/>
      <w:bookmarkStart w:id="54" w:name="_Toc24790670"/>
      <w:r w:rsidRPr="00B92B14">
        <w:rPr>
          <w:rFonts w:ascii="Times New Roman" w:hAnsi="Times New Roman"/>
        </w:rPr>
        <w:t xml:space="preserve">Use-case: </w:t>
      </w:r>
      <w:r w:rsidR="00856E78">
        <w:rPr>
          <w:rFonts w:ascii="Times New Roman" w:hAnsi="Times New Roman"/>
        </w:rPr>
        <w:t>Register member</w:t>
      </w:r>
      <w:bookmarkEnd w:id="53"/>
      <w:bookmarkEnd w:id="54"/>
    </w:p>
    <w:p w14:paraId="47686010" w14:textId="77777777" w:rsidR="00E654C4" w:rsidRPr="00B92B14" w:rsidRDefault="00E654C4" w:rsidP="00E654C4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654C4" w:rsidRPr="00B92B14" w14:paraId="71E49858" w14:textId="77777777" w:rsidTr="001868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A2E7E" w14:textId="77777777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641BB" w14:textId="0E99CC37" w:rsidR="00E654C4" w:rsidRPr="00B92B14" w:rsidRDefault="00856E78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Register member</w:t>
            </w:r>
          </w:p>
        </w:tc>
      </w:tr>
      <w:tr w:rsidR="00E654C4" w:rsidRPr="00B92B14" w14:paraId="5C4CEFD8" w14:textId="77777777" w:rsidTr="001868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55A15" w14:textId="77777777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DCA0B" w14:textId="546C7BB7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This use case describes </w:t>
            </w: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how a user </w:t>
            </w:r>
            <w:r w:rsidR="00856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register member at store</w:t>
            </w:r>
          </w:p>
        </w:tc>
      </w:tr>
      <w:tr w:rsidR="00E654C4" w:rsidRPr="00B92B14" w14:paraId="24CA3E7B" w14:textId="77777777" w:rsidTr="001868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A2862" w14:textId="77777777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BF531" w14:textId="746B9435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Staff, Administrator</w:t>
            </w:r>
          </w:p>
        </w:tc>
      </w:tr>
      <w:tr w:rsidR="00E654C4" w:rsidRPr="00B92B14" w14:paraId="08F510C4" w14:textId="77777777" w:rsidTr="001868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BAD0" w14:textId="77777777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9BB0B" w14:textId="77777777" w:rsidR="00E654C4" w:rsidRDefault="00856E78" w:rsidP="008C4E4E">
            <w:pPr>
              <w:pStyle w:val="oancuaDanhsach"/>
              <w:numPr>
                <w:ilvl w:val="0"/>
                <w:numId w:val="44"/>
              </w:numPr>
              <w:spacing w:line="240" w:lineRule="auto"/>
            </w:pPr>
            <w:r>
              <w:t>At UI of staff, administrator have button register member</w:t>
            </w:r>
          </w:p>
          <w:p w14:paraId="2147607D" w14:textId="77777777" w:rsidR="00036824" w:rsidRDefault="00036824" w:rsidP="008C4E4E">
            <w:pPr>
              <w:pStyle w:val="oancuaDanhsach"/>
              <w:numPr>
                <w:ilvl w:val="0"/>
                <w:numId w:val="44"/>
              </w:numPr>
              <w:spacing w:line="240" w:lineRule="auto"/>
            </w:pPr>
            <w:r>
              <w:t>Click button , then show form fill in information so that register</w:t>
            </w:r>
          </w:p>
          <w:p w14:paraId="7B47B4EE" w14:textId="340C8C67" w:rsidR="00036824" w:rsidRPr="00856E78" w:rsidRDefault="00036824" w:rsidP="008C4E4E">
            <w:pPr>
              <w:pStyle w:val="oancuaDanhsach"/>
              <w:numPr>
                <w:ilvl w:val="0"/>
                <w:numId w:val="44"/>
              </w:numPr>
              <w:spacing w:line="240" w:lineRule="auto"/>
            </w:pPr>
            <w:r>
              <w:t>Then click button OK</w:t>
            </w:r>
          </w:p>
        </w:tc>
      </w:tr>
      <w:tr w:rsidR="00E654C4" w:rsidRPr="00B92B14" w14:paraId="325B8923" w14:textId="77777777" w:rsidTr="001868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DDE2" w14:textId="77777777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C05" w14:textId="686D8D45" w:rsidR="00E654C4" w:rsidRPr="007C6855" w:rsidRDefault="00036824" w:rsidP="00036824">
            <w:pPr>
              <w:spacing w:line="240" w:lineRule="auto"/>
            </w:pPr>
            <w:r>
              <w:t>None</w:t>
            </w:r>
          </w:p>
        </w:tc>
      </w:tr>
      <w:tr w:rsidR="00E654C4" w:rsidRPr="00B92B14" w14:paraId="78DB3CAC" w14:textId="77777777" w:rsidTr="001868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DE13" w14:textId="77777777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8159" w14:textId="77777777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Preconditions will be determined during the next iteration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E654C4" w:rsidRPr="00B92B14" w14:paraId="594AC7C6" w14:textId="77777777" w:rsidTr="0018683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390BE" w14:textId="77777777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7F0C" w14:textId="77777777" w:rsidR="00E654C4" w:rsidRPr="00B92B14" w:rsidRDefault="00E654C4" w:rsidP="001868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 xml:space="preserve">The user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password </w:t>
            </w:r>
            <w:r w:rsidRPr="00B92B14">
              <w:rPr>
                <w:rFonts w:ascii="Times New Roman" w:hAnsi="Times New Roman" w:cs="Times New Roman"/>
                <w:sz w:val="20"/>
                <w:szCs w:val="20"/>
              </w:rPr>
              <w:t>successfully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72145436" w14:textId="3DBE0B77" w:rsidR="0018683F" w:rsidRPr="0018683F" w:rsidRDefault="0018683F" w:rsidP="0018683F">
      <w:pPr>
        <w:pStyle w:val="u2"/>
      </w:pPr>
      <w:bookmarkStart w:id="55" w:name="_Toc24747333"/>
      <w:bookmarkStart w:id="56" w:name="_Toc24790478"/>
      <w:bookmarkStart w:id="57" w:name="_Toc24790671"/>
      <w:r w:rsidRPr="0018683F">
        <w:lastRenderedPageBreak/>
        <w:t>Use-case: Statistic per month, year</w:t>
      </w:r>
      <w:bookmarkEnd w:id="55"/>
      <w:bookmarkEnd w:id="56"/>
      <w:bookmarkEnd w:id="57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7"/>
        <w:gridCol w:w="7483"/>
      </w:tblGrid>
      <w:tr w:rsidR="0018683F" w14:paraId="066CF62D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57CDC" w14:textId="77777777" w:rsidR="0018683F" w:rsidRDefault="0018683F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3C9AF" w14:textId="77777777" w:rsidR="0018683F" w:rsidRDefault="0018683F">
            <w:r>
              <w:t>Statistic per month, year</w:t>
            </w:r>
          </w:p>
        </w:tc>
      </w:tr>
      <w:tr w:rsidR="0018683F" w14:paraId="673D6726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CC749" w14:textId="77777777" w:rsidR="0018683F" w:rsidRDefault="0018683F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5FD90" w14:textId="77777777" w:rsidR="0018683F" w:rsidRDefault="0018683F">
            <w:r>
              <w:t>This use-case shows the user the statistic goods in warehouse (best-selling or inventory).</w:t>
            </w:r>
          </w:p>
        </w:tc>
      </w:tr>
      <w:tr w:rsidR="0018683F" w14:paraId="26E37F9A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AF944" w14:textId="77777777" w:rsidR="0018683F" w:rsidRDefault="0018683F">
            <w:r>
              <w:t>Actors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98516" w14:textId="77777777" w:rsidR="0018683F" w:rsidRDefault="0018683F">
            <w:r>
              <w:t>Manager</w:t>
            </w:r>
          </w:p>
        </w:tc>
      </w:tr>
      <w:tr w:rsidR="0018683F" w14:paraId="5B71066E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2EBEC" w14:textId="77777777" w:rsidR="0018683F" w:rsidRDefault="0018683F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8053" w14:textId="77777777" w:rsidR="0018683F" w:rsidRPr="008828EB" w:rsidRDefault="0018683F" w:rsidP="008828EB">
            <w:pPr>
              <w:pStyle w:val="u2"/>
              <w:numPr>
                <w:ilvl w:val="0"/>
                <w:numId w:val="51"/>
              </w:numPr>
              <w:rPr>
                <w:b w:val="0"/>
                <w:bCs/>
              </w:rPr>
            </w:pPr>
            <w:bookmarkStart w:id="58" w:name="_Toc24790672"/>
            <w:r w:rsidRPr="008828EB">
              <w:rPr>
                <w:b w:val="0"/>
                <w:bCs/>
              </w:rPr>
              <w:t>At the manager’s homepage, the manager presses the Statistic per month/year button.</w:t>
            </w:r>
            <w:bookmarkEnd w:id="58"/>
          </w:p>
          <w:p w14:paraId="3CE49D7C" w14:textId="77777777" w:rsidR="0018683F" w:rsidRPr="008828EB" w:rsidRDefault="0018683F" w:rsidP="008828EB">
            <w:pPr>
              <w:pStyle w:val="u2"/>
              <w:numPr>
                <w:ilvl w:val="0"/>
                <w:numId w:val="51"/>
              </w:numPr>
              <w:rPr>
                <w:b w:val="0"/>
                <w:bCs/>
              </w:rPr>
            </w:pPr>
            <w:bookmarkStart w:id="59" w:name="_Toc24790673"/>
            <w:r w:rsidRPr="008828EB">
              <w:rPr>
                <w:b w:val="0"/>
                <w:bCs/>
              </w:rPr>
              <w:t>User selects the start date and end date in date box, press show to see the data.</w:t>
            </w:r>
            <w:bookmarkEnd w:id="59"/>
          </w:p>
          <w:p w14:paraId="297A7F43" w14:textId="77777777" w:rsidR="0018683F" w:rsidRPr="008828EB" w:rsidRDefault="0018683F" w:rsidP="008828EB">
            <w:pPr>
              <w:pStyle w:val="u2"/>
              <w:numPr>
                <w:ilvl w:val="0"/>
                <w:numId w:val="51"/>
              </w:numPr>
              <w:rPr>
                <w:b w:val="0"/>
                <w:bCs/>
              </w:rPr>
            </w:pPr>
            <w:bookmarkStart w:id="60" w:name="_Toc24790674"/>
            <w:r w:rsidRPr="008828EB">
              <w:rPr>
                <w:b w:val="0"/>
                <w:bCs/>
              </w:rPr>
              <w:t>System will show how many products still in warehouse, which one is the best-selling, which is the inventory (depend on numbers of product from the).</w:t>
            </w:r>
            <w:bookmarkEnd w:id="60"/>
          </w:p>
        </w:tc>
      </w:tr>
      <w:tr w:rsidR="0018683F" w14:paraId="4BF64390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082AE" w14:textId="77777777" w:rsidR="0018683F" w:rsidRDefault="0018683F">
            <w:bookmarkStart w:id="61" w:name="_heading=h.2et92p0"/>
            <w:bookmarkEnd w:id="61"/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D2D78" w14:textId="624892E7" w:rsidR="0018683F" w:rsidRPr="008828EB" w:rsidRDefault="0018683F" w:rsidP="008828EB">
            <w:pPr>
              <w:rPr>
                <w:b/>
              </w:rPr>
            </w:pPr>
            <w:r>
              <w:rPr>
                <w:b/>
              </w:rPr>
              <w:t>Alternative flow 1: User cannot find products searched</w:t>
            </w:r>
          </w:p>
        </w:tc>
      </w:tr>
      <w:tr w:rsidR="0018683F" w14:paraId="41D034F3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AC587" w14:textId="77777777" w:rsidR="0018683F" w:rsidRDefault="0018683F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89A32" w14:textId="77777777" w:rsidR="0018683F" w:rsidRDefault="0018683F">
            <w:r>
              <w:t>The user can see the statistic of the store after one month, many month or year</w:t>
            </w:r>
          </w:p>
        </w:tc>
      </w:tr>
    </w:tbl>
    <w:p w14:paraId="6B8C1E60" w14:textId="77777777" w:rsidR="0018683F" w:rsidRDefault="0018683F" w:rsidP="0018683F">
      <w:pPr>
        <w:rPr>
          <w:lang w:eastAsia="vi-VN"/>
        </w:rPr>
      </w:pPr>
    </w:p>
    <w:p w14:paraId="79762961" w14:textId="77777777" w:rsidR="0018683F" w:rsidRPr="0018683F" w:rsidRDefault="0018683F" w:rsidP="0018683F">
      <w:pPr>
        <w:pStyle w:val="u2"/>
      </w:pPr>
      <w:bookmarkStart w:id="62" w:name="_Toc24747334"/>
      <w:bookmarkStart w:id="63" w:name="_Toc24790479"/>
      <w:bookmarkStart w:id="64" w:name="_Toc24790675"/>
      <w:r w:rsidRPr="0018683F">
        <w:t>Use-case: Statistic profit</w:t>
      </w:r>
      <w:bookmarkEnd w:id="62"/>
      <w:bookmarkEnd w:id="63"/>
      <w:bookmarkEnd w:id="64"/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7"/>
        <w:gridCol w:w="7483"/>
      </w:tblGrid>
      <w:tr w:rsidR="0018683F" w14:paraId="56FAA317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E6CA4" w14:textId="77777777" w:rsidR="0018683F" w:rsidRDefault="0018683F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AB9E7" w14:textId="77777777" w:rsidR="0018683F" w:rsidRDefault="0018683F">
            <w:r>
              <w:t>Statistic of profit per month, year</w:t>
            </w:r>
          </w:p>
        </w:tc>
      </w:tr>
      <w:tr w:rsidR="0018683F" w14:paraId="327BC13C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F90D4" w14:textId="77777777" w:rsidR="0018683F" w:rsidRDefault="0018683F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40F4C" w14:textId="77777777" w:rsidR="0018683F" w:rsidRDefault="0018683F">
            <w:r>
              <w:t>The use-case is show user the profit of store</w:t>
            </w:r>
          </w:p>
        </w:tc>
      </w:tr>
      <w:tr w:rsidR="0018683F" w14:paraId="2A00B344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0E07B" w14:textId="77777777" w:rsidR="0018683F" w:rsidRDefault="0018683F">
            <w:r>
              <w:t>Actors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0A5AD" w14:textId="77777777" w:rsidR="0018683F" w:rsidRDefault="0018683F">
            <w:r>
              <w:t>Manager</w:t>
            </w:r>
          </w:p>
        </w:tc>
      </w:tr>
      <w:tr w:rsidR="0018683F" w14:paraId="7D86AB3D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A143D" w14:textId="77777777" w:rsidR="0018683F" w:rsidRDefault="0018683F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74E83" w14:textId="446BD4FC" w:rsidR="0018683F" w:rsidRPr="0018683F" w:rsidRDefault="0018683F" w:rsidP="0018683F">
            <w:pPr>
              <w:pStyle w:val="u1"/>
              <w:widowControl/>
              <w:numPr>
                <w:ilvl w:val="0"/>
                <w:numId w:val="50"/>
              </w:numPr>
              <w:spacing w:after="200" w:line="240" w:lineRule="auto"/>
              <w:rPr>
                <w:rFonts w:ascii="Times New Roman" w:hAnsi="Times New Roman"/>
                <w:b w:val="0"/>
                <w:bCs/>
                <w:sz w:val="20"/>
              </w:rPr>
            </w:pPr>
            <w:bookmarkStart w:id="65" w:name="_Toc24790480"/>
            <w:bookmarkStart w:id="66" w:name="_Toc24790676"/>
            <w:r w:rsidRPr="0018683F">
              <w:rPr>
                <w:rFonts w:ascii="Times New Roman" w:hAnsi="Times New Roman"/>
                <w:b w:val="0"/>
                <w:bCs/>
                <w:color w:val="000000"/>
                <w:sz w:val="20"/>
              </w:rPr>
              <w:t>At manager’s homepage, the manager presses the Statistic profit button</w:t>
            </w:r>
            <w:bookmarkEnd w:id="65"/>
            <w:bookmarkEnd w:id="66"/>
          </w:p>
          <w:p w14:paraId="1B2BD63A" w14:textId="7E9468EA" w:rsidR="0018683F" w:rsidRPr="0018683F" w:rsidRDefault="0018683F" w:rsidP="0018683F">
            <w:pPr>
              <w:pStyle w:val="u1"/>
              <w:widowControl/>
              <w:numPr>
                <w:ilvl w:val="0"/>
                <w:numId w:val="50"/>
              </w:numPr>
              <w:spacing w:after="200" w:line="240" w:lineRule="auto"/>
              <w:rPr>
                <w:rFonts w:ascii="Times New Roman" w:hAnsi="Times New Roman"/>
                <w:b w:val="0"/>
                <w:bCs/>
                <w:sz w:val="20"/>
              </w:rPr>
            </w:pPr>
            <w:bookmarkStart w:id="67" w:name="_Toc24790481"/>
            <w:bookmarkStart w:id="68" w:name="_Toc24790677"/>
            <w:r w:rsidRPr="0018683F">
              <w:rPr>
                <w:rFonts w:ascii="Times New Roman" w:hAnsi="Times New Roman"/>
                <w:b w:val="0"/>
                <w:bCs/>
                <w:sz w:val="20"/>
              </w:rPr>
              <w:t>User select the start date and end date in date box, press show to see the data</w:t>
            </w:r>
            <w:bookmarkEnd w:id="67"/>
            <w:bookmarkEnd w:id="68"/>
          </w:p>
          <w:p w14:paraId="7BC6325A" w14:textId="77777777" w:rsidR="0018683F" w:rsidRDefault="0018683F" w:rsidP="0018683F">
            <w:pPr>
              <w:pStyle w:val="u1"/>
            </w:pPr>
            <w:bookmarkStart w:id="69" w:name="_Toc24790482"/>
            <w:bookmarkStart w:id="70" w:name="_Toc24790678"/>
            <w:r w:rsidRPr="0018683F">
              <w:rPr>
                <w:rFonts w:ascii="Times New Roman" w:hAnsi="Times New Roman"/>
                <w:b w:val="0"/>
                <w:bCs/>
                <w:sz w:val="20"/>
              </w:rPr>
              <w:t>System will show the total profit of store per month, year.</w:t>
            </w:r>
            <w:bookmarkEnd w:id="69"/>
            <w:bookmarkEnd w:id="70"/>
          </w:p>
        </w:tc>
      </w:tr>
      <w:tr w:rsidR="0018683F" w14:paraId="0157A39E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44FCD" w14:textId="77777777" w:rsidR="0018683F" w:rsidRDefault="0018683F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4310" w14:textId="77777777" w:rsidR="0018683F" w:rsidRDefault="0018683F"/>
        </w:tc>
      </w:tr>
      <w:tr w:rsidR="0018683F" w14:paraId="04CCE372" w14:textId="77777777" w:rsidTr="0018683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C9FF8" w14:textId="77777777" w:rsidR="0018683F" w:rsidRDefault="0018683F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1B015" w14:textId="77777777" w:rsidR="0018683F" w:rsidRDefault="0018683F">
            <w:r>
              <w:t>The user can see the statistic profit of store per month, year.</w:t>
            </w:r>
          </w:p>
        </w:tc>
      </w:tr>
    </w:tbl>
    <w:p w14:paraId="4C6CBE0B" w14:textId="77777777" w:rsidR="00CC3B89" w:rsidRPr="00B92B14" w:rsidRDefault="00CC3B89" w:rsidP="00CC3B89"/>
    <w:sectPr w:rsidR="00CC3B89" w:rsidRPr="00B92B14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CDADF" w14:textId="77777777" w:rsidR="00287C5A" w:rsidRDefault="00287C5A">
      <w:pPr>
        <w:spacing w:line="240" w:lineRule="auto"/>
      </w:pPr>
      <w:r>
        <w:separator/>
      </w:r>
    </w:p>
  </w:endnote>
  <w:endnote w:type="continuationSeparator" w:id="0">
    <w:p w14:paraId="5B1558BD" w14:textId="77777777" w:rsidR="00287C5A" w:rsidRDefault="00287C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8683F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18683F" w:rsidRDefault="0018683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04D18DC1" w:rsidR="0018683F" w:rsidRDefault="0018683F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77777777" w:rsidR="0018683F" w:rsidRDefault="0018683F">
          <w:pPr>
            <w:jc w:val="right"/>
          </w:pPr>
          <w:r>
            <w:t xml:space="preserve">Page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4</w:t>
          </w:r>
          <w:r>
            <w:rPr>
              <w:rStyle w:val="Strang"/>
            </w:rPr>
            <w:fldChar w:fldCharType="end"/>
          </w:r>
        </w:p>
      </w:tc>
    </w:tr>
  </w:tbl>
  <w:p w14:paraId="740D3423" w14:textId="77777777" w:rsidR="0018683F" w:rsidRDefault="0018683F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B533E" w14:textId="77777777" w:rsidR="00287C5A" w:rsidRDefault="00287C5A">
      <w:pPr>
        <w:spacing w:line="240" w:lineRule="auto"/>
      </w:pPr>
      <w:r>
        <w:separator/>
      </w:r>
    </w:p>
  </w:footnote>
  <w:footnote w:type="continuationSeparator" w:id="0">
    <w:p w14:paraId="7342017D" w14:textId="77777777" w:rsidR="00287C5A" w:rsidRDefault="00287C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4E62" w14:textId="77777777" w:rsidR="0018683F" w:rsidRDefault="0018683F">
    <w:pPr>
      <w:rPr>
        <w:sz w:val="24"/>
      </w:rPr>
    </w:pPr>
  </w:p>
  <w:p w14:paraId="6B05F8DF" w14:textId="77777777" w:rsidR="0018683F" w:rsidRDefault="0018683F">
    <w:pPr>
      <w:pBdr>
        <w:top w:val="single" w:sz="6" w:space="1" w:color="auto"/>
      </w:pBdr>
      <w:rPr>
        <w:sz w:val="24"/>
      </w:rPr>
    </w:pPr>
  </w:p>
  <w:p w14:paraId="5F2979D9" w14:textId="2D5137B1" w:rsidR="0018683F" w:rsidRDefault="0018683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 04</w:t>
    </w:r>
  </w:p>
  <w:p w14:paraId="553456F8" w14:textId="77777777" w:rsidR="0018683F" w:rsidRDefault="0018683F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18683F" w:rsidRDefault="0018683F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8683F" w14:paraId="28BB3B33" w14:textId="77777777">
      <w:tc>
        <w:tcPr>
          <w:tcW w:w="6379" w:type="dxa"/>
        </w:tcPr>
        <w:p w14:paraId="797306E1" w14:textId="651E7391" w:rsidR="0018683F" w:rsidRDefault="0018683F">
          <w:r>
            <w:t>Management store</w:t>
          </w:r>
        </w:p>
      </w:tc>
      <w:tc>
        <w:tcPr>
          <w:tcW w:w="3179" w:type="dxa"/>
        </w:tcPr>
        <w:p w14:paraId="4CDBD65B" w14:textId="48BF02DD" w:rsidR="0018683F" w:rsidRDefault="0018683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8683F" w14:paraId="489C52E7" w14:textId="77777777">
      <w:tc>
        <w:tcPr>
          <w:tcW w:w="6379" w:type="dxa"/>
        </w:tcPr>
        <w:p w14:paraId="31DADAB6" w14:textId="68494EE3" w:rsidR="0018683F" w:rsidRDefault="0018683F">
          <w:fldSimple w:instr="title  \* Mergeformat ">
            <w:r>
              <w:t xml:space="preserve">Use-Case Specification: </w:t>
            </w:r>
            <w:r w:rsidR="008828EB">
              <w:t>Use- Case management</w:t>
            </w:r>
          </w:fldSimple>
        </w:p>
      </w:tc>
      <w:tc>
        <w:tcPr>
          <w:tcW w:w="3179" w:type="dxa"/>
        </w:tcPr>
        <w:p w14:paraId="34054106" w14:textId="21D096FE" w:rsidR="0018683F" w:rsidRDefault="0018683F">
          <w:r>
            <w:t xml:space="preserve">  Date:  14/11/2019</w:t>
          </w:r>
        </w:p>
      </w:tc>
    </w:tr>
    <w:tr w:rsidR="0018683F" w14:paraId="21DF6F90" w14:textId="77777777">
      <w:tc>
        <w:tcPr>
          <w:tcW w:w="9558" w:type="dxa"/>
          <w:gridSpan w:val="2"/>
        </w:tcPr>
        <w:p w14:paraId="30254BF3" w14:textId="77777777" w:rsidR="0018683F" w:rsidRDefault="0018683F">
          <w:r>
            <w:t>&lt;document identifier&gt;</w:t>
          </w:r>
        </w:p>
      </w:tc>
    </w:tr>
  </w:tbl>
  <w:p w14:paraId="13C7A954" w14:textId="77777777" w:rsidR="0018683F" w:rsidRDefault="0018683F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5F0AE14"/>
    <w:lvl w:ilvl="0">
      <w:start w:val="1"/>
      <w:numFmt w:val="decimal"/>
      <w:pStyle w:val="u1"/>
      <w:lvlText w:val="%1."/>
      <w:legacy w:legacy="1" w:legacySpace="144" w:legacyIndent="0"/>
      <w:lvlJc w:val="left"/>
      <w:rPr>
        <w:rFonts w:ascii="Times New Roman" w:hAnsi="Times New Roman" w:cs="Times New Roman" w:hint="default"/>
        <w:b w:val="0"/>
        <w:bCs/>
        <w:sz w:val="20"/>
        <w:szCs w:val="20"/>
      </w:rPr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83D0C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769C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A629D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20B2E"/>
    <w:multiLevelType w:val="hybridMultilevel"/>
    <w:tmpl w:val="DB28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2E1182"/>
    <w:multiLevelType w:val="hybridMultilevel"/>
    <w:tmpl w:val="DB28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905F81"/>
    <w:multiLevelType w:val="hybridMultilevel"/>
    <w:tmpl w:val="80F01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62D75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D973AB"/>
    <w:multiLevelType w:val="hybridMultilevel"/>
    <w:tmpl w:val="8EC45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A024EB"/>
    <w:multiLevelType w:val="hybridMultilevel"/>
    <w:tmpl w:val="01FA5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1470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62216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31504"/>
    <w:multiLevelType w:val="hybridMultilevel"/>
    <w:tmpl w:val="ED78B454"/>
    <w:lvl w:ilvl="0" w:tplc="9DE84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131C9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361A39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9B1341"/>
    <w:multiLevelType w:val="multilevel"/>
    <w:tmpl w:val="D3526EE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6" w15:restartNumberingAfterBreak="0">
    <w:nsid w:val="1CD66532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C6734A"/>
    <w:multiLevelType w:val="multilevel"/>
    <w:tmpl w:val="41B2BF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Arial" w:hAnsi="Arial" w:cs="Arial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Arial" w:hAnsi="Arial" w:cs="Arial" w:hint="default"/>
        <w:color w:val="000000"/>
      </w:rPr>
    </w:lvl>
  </w:abstractNum>
  <w:abstractNum w:abstractNumId="18" w15:restartNumberingAfterBreak="0">
    <w:nsid w:val="22FD78B4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0C5488"/>
    <w:multiLevelType w:val="hybridMultilevel"/>
    <w:tmpl w:val="DB28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5914B1"/>
    <w:multiLevelType w:val="hybridMultilevel"/>
    <w:tmpl w:val="9F26F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08511C"/>
    <w:multiLevelType w:val="hybridMultilevel"/>
    <w:tmpl w:val="DB28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9C777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792F4F"/>
    <w:multiLevelType w:val="hybridMultilevel"/>
    <w:tmpl w:val="5D96C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173781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230990"/>
    <w:multiLevelType w:val="multilevel"/>
    <w:tmpl w:val="1812C69E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39C0411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0C1503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C938B0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1212B2"/>
    <w:multiLevelType w:val="hybridMultilevel"/>
    <w:tmpl w:val="DB28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D71B09"/>
    <w:multiLevelType w:val="hybridMultilevel"/>
    <w:tmpl w:val="9154F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3E2FAC"/>
    <w:multiLevelType w:val="hybridMultilevel"/>
    <w:tmpl w:val="24A88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FD2542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2A5228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BA5CE4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88285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297B04"/>
    <w:multiLevelType w:val="hybridMultilevel"/>
    <w:tmpl w:val="DB28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A62D55"/>
    <w:multiLevelType w:val="hybridMultilevel"/>
    <w:tmpl w:val="C4382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9E1845"/>
    <w:multiLevelType w:val="hybridMultilevel"/>
    <w:tmpl w:val="6BDC7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EE3DDE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59798C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4" w15:restartNumberingAfterBreak="0">
    <w:nsid w:val="71AD52FA"/>
    <w:multiLevelType w:val="hybridMultilevel"/>
    <w:tmpl w:val="F6A8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0001F2"/>
    <w:multiLevelType w:val="hybridMultilevel"/>
    <w:tmpl w:val="E6109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3651A0"/>
    <w:multiLevelType w:val="hybridMultilevel"/>
    <w:tmpl w:val="A4FCC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C05764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4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4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4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38"/>
  </w:num>
  <w:num w:numId="37">
    <w:abstractNumId w:val="45"/>
  </w:num>
  <w:num w:numId="38">
    <w:abstractNumId w:val="31"/>
  </w:num>
  <w:num w:numId="39">
    <w:abstractNumId w:val="46"/>
  </w:num>
  <w:num w:numId="40">
    <w:abstractNumId w:val="12"/>
  </w:num>
  <w:num w:numId="41">
    <w:abstractNumId w:val="20"/>
  </w:num>
  <w:num w:numId="42">
    <w:abstractNumId w:val="8"/>
  </w:num>
  <w:num w:numId="43">
    <w:abstractNumId w:val="32"/>
  </w:num>
  <w:num w:numId="44">
    <w:abstractNumId w:val="6"/>
  </w:num>
  <w:num w:numId="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1"/>
  </w:num>
  <w:num w:numId="48">
    <w:abstractNumId w:val="23"/>
  </w:num>
  <w:num w:numId="49">
    <w:abstractNumId w:val="39"/>
  </w:num>
  <w:num w:numId="50">
    <w:abstractNumId w:val="0"/>
    <w:lvlOverride w:ilvl="0">
      <w:startOverride w:val="1"/>
    </w:lvlOverride>
  </w:num>
  <w:num w:numId="51">
    <w:abstractNumId w:val="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16409"/>
    <w:rsid w:val="000266C1"/>
    <w:rsid w:val="00036824"/>
    <w:rsid w:val="000379FC"/>
    <w:rsid w:val="0005448B"/>
    <w:rsid w:val="000A0E7B"/>
    <w:rsid w:val="000A4D5C"/>
    <w:rsid w:val="000C0AE6"/>
    <w:rsid w:val="000C5EAE"/>
    <w:rsid w:val="000C7E2A"/>
    <w:rsid w:val="000D02B5"/>
    <w:rsid w:val="000F6A6F"/>
    <w:rsid w:val="00116E74"/>
    <w:rsid w:val="00145797"/>
    <w:rsid w:val="0018683F"/>
    <w:rsid w:val="001926FD"/>
    <w:rsid w:val="001960C9"/>
    <w:rsid w:val="001C1F0A"/>
    <w:rsid w:val="001C21FD"/>
    <w:rsid w:val="001E597A"/>
    <w:rsid w:val="001E5E15"/>
    <w:rsid w:val="001F7DF6"/>
    <w:rsid w:val="00203A10"/>
    <w:rsid w:val="00240CB1"/>
    <w:rsid w:val="00241189"/>
    <w:rsid w:val="00253488"/>
    <w:rsid w:val="00255B17"/>
    <w:rsid w:val="00261EE2"/>
    <w:rsid w:val="00286BF7"/>
    <w:rsid w:val="00287C5A"/>
    <w:rsid w:val="00294E16"/>
    <w:rsid w:val="002B37D6"/>
    <w:rsid w:val="002C788A"/>
    <w:rsid w:val="002C7CB2"/>
    <w:rsid w:val="00303B75"/>
    <w:rsid w:val="0034779E"/>
    <w:rsid w:val="00366692"/>
    <w:rsid w:val="003912F0"/>
    <w:rsid w:val="00396598"/>
    <w:rsid w:val="003B55A1"/>
    <w:rsid w:val="003D081E"/>
    <w:rsid w:val="003F741E"/>
    <w:rsid w:val="004078A2"/>
    <w:rsid w:val="004A46CA"/>
    <w:rsid w:val="004D146C"/>
    <w:rsid w:val="004D14DB"/>
    <w:rsid w:val="004E3DCC"/>
    <w:rsid w:val="00512D5C"/>
    <w:rsid w:val="00512FAF"/>
    <w:rsid w:val="005835BF"/>
    <w:rsid w:val="00591379"/>
    <w:rsid w:val="005B2D99"/>
    <w:rsid w:val="005B6CA7"/>
    <w:rsid w:val="005E3ADD"/>
    <w:rsid w:val="00621BED"/>
    <w:rsid w:val="00630073"/>
    <w:rsid w:val="00661C90"/>
    <w:rsid w:val="006D0A9A"/>
    <w:rsid w:val="00705E25"/>
    <w:rsid w:val="007201F3"/>
    <w:rsid w:val="00722628"/>
    <w:rsid w:val="00727D12"/>
    <w:rsid w:val="00735E6A"/>
    <w:rsid w:val="007C150D"/>
    <w:rsid w:val="007C6855"/>
    <w:rsid w:val="00804E89"/>
    <w:rsid w:val="00810936"/>
    <w:rsid w:val="00856E78"/>
    <w:rsid w:val="00876F9C"/>
    <w:rsid w:val="008828EB"/>
    <w:rsid w:val="008A0730"/>
    <w:rsid w:val="008A7F64"/>
    <w:rsid w:val="008C235D"/>
    <w:rsid w:val="008C4E4E"/>
    <w:rsid w:val="008D2367"/>
    <w:rsid w:val="00930E23"/>
    <w:rsid w:val="00941ADF"/>
    <w:rsid w:val="00952E28"/>
    <w:rsid w:val="00962FFB"/>
    <w:rsid w:val="00970592"/>
    <w:rsid w:val="0099736E"/>
    <w:rsid w:val="009B420A"/>
    <w:rsid w:val="009B5D81"/>
    <w:rsid w:val="009C307A"/>
    <w:rsid w:val="009D00EE"/>
    <w:rsid w:val="009D033E"/>
    <w:rsid w:val="009F55EC"/>
    <w:rsid w:val="00A013D1"/>
    <w:rsid w:val="00A149F1"/>
    <w:rsid w:val="00A347E9"/>
    <w:rsid w:val="00A43CFC"/>
    <w:rsid w:val="00A5265D"/>
    <w:rsid w:val="00A5675A"/>
    <w:rsid w:val="00A6373E"/>
    <w:rsid w:val="00A734D9"/>
    <w:rsid w:val="00A83A76"/>
    <w:rsid w:val="00A9740D"/>
    <w:rsid w:val="00AA2DFE"/>
    <w:rsid w:val="00AA7C3B"/>
    <w:rsid w:val="00AF7300"/>
    <w:rsid w:val="00B27476"/>
    <w:rsid w:val="00B305DC"/>
    <w:rsid w:val="00B50DB6"/>
    <w:rsid w:val="00B808A1"/>
    <w:rsid w:val="00B84F54"/>
    <w:rsid w:val="00B92B14"/>
    <w:rsid w:val="00BA460E"/>
    <w:rsid w:val="00BF2D2B"/>
    <w:rsid w:val="00BF554F"/>
    <w:rsid w:val="00C55CA7"/>
    <w:rsid w:val="00C63672"/>
    <w:rsid w:val="00C71211"/>
    <w:rsid w:val="00C940E9"/>
    <w:rsid w:val="00C95372"/>
    <w:rsid w:val="00C975CC"/>
    <w:rsid w:val="00CC1AB1"/>
    <w:rsid w:val="00CC3B89"/>
    <w:rsid w:val="00CC554D"/>
    <w:rsid w:val="00CD4E74"/>
    <w:rsid w:val="00CE05C2"/>
    <w:rsid w:val="00CF47BE"/>
    <w:rsid w:val="00D35282"/>
    <w:rsid w:val="00D4008C"/>
    <w:rsid w:val="00D8281D"/>
    <w:rsid w:val="00D931B6"/>
    <w:rsid w:val="00D95CAB"/>
    <w:rsid w:val="00DC44DD"/>
    <w:rsid w:val="00DE2F23"/>
    <w:rsid w:val="00E03F5B"/>
    <w:rsid w:val="00E06BE7"/>
    <w:rsid w:val="00E170AA"/>
    <w:rsid w:val="00E27CBE"/>
    <w:rsid w:val="00E46B3F"/>
    <w:rsid w:val="00E654C4"/>
    <w:rsid w:val="00E9175C"/>
    <w:rsid w:val="00EC00CE"/>
    <w:rsid w:val="00EC45E3"/>
    <w:rsid w:val="00EE3922"/>
    <w:rsid w:val="00F02F9F"/>
    <w:rsid w:val="00F25C41"/>
    <w:rsid w:val="00F54DC2"/>
    <w:rsid w:val="00F77891"/>
    <w:rsid w:val="00F92264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  <w:pPr>
      <w:widowControl w:val="0"/>
      <w:spacing w:line="240" w:lineRule="atLeast"/>
    </w:p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u2">
    <w:name w:val="heading 2"/>
    <w:basedOn w:val="u1"/>
    <w:next w:val="Binhthng"/>
    <w:link w:val="u2Char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semiHidden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left" w:pos="1440"/>
        <w:tab w:val="right" w:pos="9360"/>
      </w:tabs>
      <w:ind w:left="864"/>
    </w:p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customStyle="1" w:styleId="Paragraph3">
    <w:name w:val="Paragraph3"/>
    <w:basedOn w:val="Binhthng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Binhthng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semiHidden/>
    <w:pPr>
      <w:keepLines/>
      <w:spacing w:after="120"/>
      <w:ind w:left="72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customStyle="1" w:styleId="Bullet1">
    <w:name w:val="Bullet1"/>
    <w:basedOn w:val="Binhthng"/>
    <w:pPr>
      <w:ind w:left="720" w:hanging="432"/>
    </w:pPr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Binhthng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styleId="Thnvnban2">
    <w:name w:val="Body Text 2"/>
    <w:basedOn w:val="Binhthng"/>
    <w:semiHidden/>
    <w:rPr>
      <w:i/>
      <w:color w:val="0000FF"/>
    </w:rPr>
  </w:style>
  <w:style w:type="paragraph" w:styleId="ThutlThnVnban">
    <w:name w:val="Body Text Indent"/>
    <w:basedOn w:val="Binhthng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Binhthng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Binhthng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Binhthng"/>
    <w:next w:val="ThnVnban"/>
    <w:autoRedefine/>
    <w:pPr>
      <w:spacing w:after="120"/>
      <w:ind w:left="720"/>
    </w:pPr>
    <w:rPr>
      <w:i/>
      <w:color w:val="0000FF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paragraph" w:styleId="ThngthngWeb">
    <w:name w:val="Normal (Web)"/>
    <w:basedOn w:val="Binhthng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LiBang">
    <w:name w:val="Table Grid"/>
    <w:basedOn w:val="BangThngthng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C788A"/>
    <w:rPr>
      <w:rFonts w:ascii="Tahoma" w:hAnsi="Tahoma" w:cs="Tahoma"/>
      <w:sz w:val="16"/>
      <w:szCs w:val="16"/>
    </w:rPr>
  </w:style>
  <w:style w:type="character" w:customStyle="1" w:styleId="TiuChar">
    <w:name w:val="Tiêu đề Char"/>
    <w:basedOn w:val="Phngmcinhcuaoanvn"/>
    <w:link w:val="Tiu"/>
    <w:rsid w:val="00A5265D"/>
    <w:rPr>
      <w:rFonts w:ascii="Arial" w:hAnsi="Arial"/>
      <w:b/>
      <w:sz w:val="36"/>
    </w:rPr>
  </w:style>
  <w:style w:type="character" w:customStyle="1" w:styleId="u2Char">
    <w:name w:val="Đầu đề 2 Char"/>
    <w:basedOn w:val="Phngmcinhcuaoanvn"/>
    <w:link w:val="u2"/>
    <w:rsid w:val="00CC3B89"/>
    <w:rPr>
      <w:rFonts w:ascii="Arial" w:hAnsi="Arial"/>
      <w:b/>
    </w:rPr>
  </w:style>
  <w:style w:type="paragraph" w:styleId="uMucluc">
    <w:name w:val="TOC Heading"/>
    <w:basedOn w:val="u1"/>
    <w:next w:val="Binhthng"/>
    <w:uiPriority w:val="39"/>
    <w:unhideWhenUsed/>
    <w:qFormat/>
    <w:rsid w:val="008828E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0EDA2-5B60-4C5E-B1EE-D28D40415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221</TotalTime>
  <Pages>12</Pages>
  <Words>2863</Words>
  <Characters>16320</Characters>
  <Application>Microsoft Office Word</Application>
  <DocSecurity>0</DocSecurity>
  <Lines>136</Lines>
  <Paragraphs>38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lythanhlongst.0310@gmail.com</cp:lastModifiedBy>
  <cp:revision>6</cp:revision>
  <cp:lastPrinted>1900-12-31T16:59:00Z</cp:lastPrinted>
  <dcterms:created xsi:type="dcterms:W3CDTF">2017-11-02T11:15:00Z</dcterms:created>
  <dcterms:modified xsi:type="dcterms:W3CDTF">2019-11-16T04:06:00Z</dcterms:modified>
</cp:coreProperties>
</file>
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CE24" w14:textId="77777777" w:rsidR="009C307A" w:rsidRDefault="0022352F">
      <w:pPr>
        <w:pStyle w:val="Title"/>
        <w:jc w:val="right"/>
      </w:pPr>
      <w:fldSimple w:instr=" SUBJECT  \* MERGEFORMAT ">
        <w:r w:rsidR="00512FAF">
          <w:t>&lt;Project Name&gt;</w:t>
        </w:r>
      </w:fldSimple>
    </w:p>
    <w:p w14:paraId="10DB093B" w14:textId="77777777" w:rsidR="009C307A" w:rsidRDefault="0022352F">
      <w:pPr>
        <w:pStyle w:val="Title"/>
        <w:jc w:val="right"/>
      </w:pPr>
      <w:fldSimple w:instr="title  \* Mergeformat ">
        <w:r w:rsidR="00512FAF">
          <w:t>Use-Case Specification: &lt;Use-Case Name&gt;</w:t>
        </w:r>
      </w:fldSimple>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63A35983" w:rsidR="009C307A" w:rsidRDefault="00981842">
            <w:pPr>
              <w:pStyle w:val="Tabletext"/>
            </w:pPr>
            <w:r>
              <w:t>14/11/2019</w:t>
            </w:r>
          </w:p>
        </w:tc>
        <w:tc>
          <w:tcPr>
            <w:tcW w:w="1152" w:type="dxa"/>
          </w:tcPr>
          <w:p w14:paraId="1A6E6517" w14:textId="444A1BCC" w:rsidR="009C307A" w:rsidRDefault="00981842">
            <w:pPr>
              <w:pStyle w:val="Tabletext"/>
            </w:pPr>
            <w:r>
              <w:t>1.0</w:t>
            </w:r>
          </w:p>
        </w:tc>
        <w:tc>
          <w:tcPr>
            <w:tcW w:w="3744" w:type="dxa"/>
          </w:tcPr>
          <w:p w14:paraId="1828F4A8" w14:textId="27CCED21" w:rsidR="009C307A" w:rsidRDefault="00981842" w:rsidP="00981842">
            <w:pPr>
              <w:pStyle w:val="Tabletext"/>
              <w:tabs>
                <w:tab w:val="left" w:pos="1310"/>
              </w:tabs>
            </w:pPr>
            <w:r w:rsidRPr="00981842">
              <w:t>Use-case specification feature</w:t>
            </w:r>
            <w:r>
              <w:t>:</w:t>
            </w:r>
            <w:r w:rsidRPr="00981842">
              <w:t xml:space="preserve"> </w:t>
            </w:r>
            <w:r w:rsidR="001F26C1">
              <w:t xml:space="preserve">Search </w:t>
            </w:r>
            <w:r w:rsidRPr="00981842">
              <w:t>product</w:t>
            </w:r>
            <w:r w:rsidR="006D399F">
              <w:t>,</w:t>
            </w:r>
            <w:r w:rsidRPr="00981842">
              <w:t xml:space="preserve"> Add </w:t>
            </w:r>
            <w:r w:rsidR="006D399F">
              <w:t xml:space="preserve">a </w:t>
            </w:r>
            <w:r w:rsidRPr="00981842">
              <w:t>bill</w:t>
            </w:r>
            <w:r w:rsidR="006D399F">
              <w:t>,</w:t>
            </w:r>
            <w:r w:rsidRPr="00981842">
              <w:t xml:space="preserve"> </w:t>
            </w:r>
            <w:r w:rsidR="006D399F">
              <w:t xml:space="preserve">Add a product to bill, </w:t>
            </w:r>
            <w:r w:rsidRPr="00981842">
              <w:t>Export</w:t>
            </w:r>
            <w:r w:rsidR="006D399F">
              <w:t xml:space="preserve"> a</w:t>
            </w:r>
            <w:r w:rsidRPr="00981842">
              <w:t xml:space="preserve"> bill, Search </w:t>
            </w:r>
            <w:r w:rsidR="006D399F">
              <w:t xml:space="preserve">a </w:t>
            </w:r>
            <w:r w:rsidRPr="00981842">
              <w:t xml:space="preserve">member, Statistics by </w:t>
            </w:r>
            <w:r w:rsidR="00614584">
              <w:t>product</w:t>
            </w:r>
            <w:r w:rsidR="006D399F">
              <w:t>, Statistics by</w:t>
            </w:r>
            <w:r w:rsidRPr="00981842">
              <w:t xml:space="preserve"> </w:t>
            </w:r>
            <w:r w:rsidR="00614584">
              <w:t>product</w:t>
            </w:r>
            <w:r w:rsidRPr="00981842">
              <w:t xml:space="preserve"> type, Statistics product many buyer</w:t>
            </w:r>
            <w:r w:rsidR="00614584">
              <w:t xml:space="preserve">, Add a staff, Delete a staff, Search a staff. </w:t>
            </w:r>
          </w:p>
        </w:tc>
        <w:tc>
          <w:tcPr>
            <w:tcW w:w="2304" w:type="dxa"/>
          </w:tcPr>
          <w:p w14:paraId="763E8793" w14:textId="50F8FAB9" w:rsidR="009C307A" w:rsidRDefault="00981842">
            <w:pPr>
              <w:pStyle w:val="Tabletext"/>
            </w:pPr>
            <w:r>
              <w:t>Nguyễn Lý Nhật Phương</w:t>
            </w:r>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4BA8D63F" w:rsidR="006D0A9A" w:rsidRDefault="006D0A9A" w:rsidP="001F26C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77777777" w:rsidR="004E3DCC" w:rsidRDefault="004E3DCC" w:rsidP="00876F9C">
      <w:pPr>
        <w:pStyle w:val="Heading1"/>
      </w:pPr>
      <w:bookmarkStart w:id="0" w:name="_Toc416105490"/>
      <w:r>
        <w:lastRenderedPageBreak/>
        <w:t>Use-case Model</w:t>
      </w:r>
      <w:bookmarkEnd w:id="0"/>
    </w:p>
    <w:p w14:paraId="5348AA2D"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25B55BFD" w14:textId="77777777" w:rsidR="004E3DCC" w:rsidRDefault="004078A2" w:rsidP="004078A2">
      <w:pPr>
        <w:jc w:val="center"/>
      </w:pPr>
      <w:r>
        <w:rPr>
          <w:noProof/>
        </w:rPr>
        <w:drawing>
          <wp:inline distT="0" distB="0" distL="0" distR="0" wp14:anchorId="3324FE8C" wp14:editId="662283E7">
            <wp:extent cx="5073650" cy="40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092" cy="4008381"/>
                    </a:xfrm>
                    <a:prstGeom prst="rect">
                      <a:avLst/>
                    </a:prstGeom>
                    <a:noFill/>
                    <a:ln>
                      <a:noFill/>
                    </a:ln>
                  </pic:spPr>
                </pic:pic>
              </a:graphicData>
            </a:graphic>
          </wp:inline>
        </w:drawing>
      </w:r>
    </w:p>
    <w:p w14:paraId="3996B202" w14:textId="77777777" w:rsidR="004E3DCC" w:rsidRDefault="004E3DCC"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B8E28AF" w14:textId="730B5D15" w:rsidR="003E5300" w:rsidRDefault="003E5300" w:rsidP="00876F9C">
      <w:pPr>
        <w:pStyle w:val="Heading2"/>
      </w:pPr>
      <w:bookmarkStart w:id="2" w:name="_Toc416105492"/>
      <w:r>
        <w:t xml:space="preserve">Use-case: </w:t>
      </w:r>
      <w:bookmarkStart w:id="3" w:name="_Hlk24656596"/>
      <w:r w:rsidR="00D8615E">
        <w:t xml:space="preserve">Search </w:t>
      </w:r>
      <w:r>
        <w:t>product in</w:t>
      </w:r>
      <w:r w:rsidR="00D8615E">
        <w:t xml:space="preserve"> the</w:t>
      </w:r>
      <w:r>
        <w:t xml:space="preserve"> store</w:t>
      </w:r>
      <w:bookmarkEnd w:id="3"/>
    </w:p>
    <w:tbl>
      <w:tblPr>
        <w:tblStyle w:val="TableGrid"/>
        <w:tblW w:w="0" w:type="auto"/>
        <w:tblLook w:val="04A0" w:firstRow="1" w:lastRow="0" w:firstColumn="1" w:lastColumn="0" w:noHBand="0" w:noVBand="1"/>
      </w:tblPr>
      <w:tblGrid>
        <w:gridCol w:w="2088"/>
        <w:gridCol w:w="7488"/>
      </w:tblGrid>
      <w:tr w:rsidR="003E5300" w14:paraId="3E6FADE9" w14:textId="77777777" w:rsidTr="00AA1500">
        <w:tc>
          <w:tcPr>
            <w:tcW w:w="2088" w:type="dxa"/>
          </w:tcPr>
          <w:p w14:paraId="1BBF9370" w14:textId="77777777" w:rsidR="003E5300" w:rsidRDefault="003E5300" w:rsidP="00AA1500">
            <w:r>
              <w:t>Use case Name</w:t>
            </w:r>
          </w:p>
        </w:tc>
        <w:tc>
          <w:tcPr>
            <w:tcW w:w="7488" w:type="dxa"/>
          </w:tcPr>
          <w:p w14:paraId="1F87F932" w14:textId="0F17B5FF" w:rsidR="003E5300" w:rsidRDefault="00D8615E" w:rsidP="00AA1500">
            <w:r>
              <w:t>Search pr</w:t>
            </w:r>
            <w:r w:rsidR="003E5300">
              <w:t>oduct in</w:t>
            </w:r>
            <w:r>
              <w:t xml:space="preserve"> the</w:t>
            </w:r>
            <w:r w:rsidR="003E5300">
              <w:t xml:space="preserve"> store.</w:t>
            </w:r>
          </w:p>
        </w:tc>
      </w:tr>
      <w:tr w:rsidR="003E5300" w14:paraId="11A2007A" w14:textId="77777777" w:rsidTr="00AA1500">
        <w:tc>
          <w:tcPr>
            <w:tcW w:w="2088" w:type="dxa"/>
          </w:tcPr>
          <w:p w14:paraId="5D6F86B4" w14:textId="77777777" w:rsidR="003E5300" w:rsidRDefault="003E5300" w:rsidP="00AA1500">
            <w:r>
              <w:t>Brief description</w:t>
            </w:r>
          </w:p>
        </w:tc>
        <w:tc>
          <w:tcPr>
            <w:tcW w:w="7488" w:type="dxa"/>
          </w:tcPr>
          <w:p w14:paraId="1A8F9709" w14:textId="38042660" w:rsidR="003E5300" w:rsidRDefault="003E5300" w:rsidP="00AA1500">
            <w:r w:rsidRPr="00253488">
              <w:t>This use case describes how the</w:t>
            </w:r>
            <w:r>
              <w:t xml:space="preserve"> st</w:t>
            </w:r>
            <w:r w:rsidR="0022352F">
              <w:t>aff</w:t>
            </w:r>
            <w:r>
              <w:t>s</w:t>
            </w:r>
            <w:r w:rsidR="00AA1500">
              <w:t xml:space="preserve"> </w:t>
            </w:r>
            <w:r w:rsidR="008C6301">
              <w:t>can</w:t>
            </w:r>
            <w:r>
              <w:t xml:space="preserve"> </w:t>
            </w:r>
            <w:r w:rsidR="008C6301">
              <w:t>see the information of a product in the store</w:t>
            </w:r>
            <w:r>
              <w:t>.</w:t>
            </w:r>
          </w:p>
        </w:tc>
      </w:tr>
      <w:tr w:rsidR="003E5300" w14:paraId="62305D3E" w14:textId="77777777" w:rsidTr="00AA1500">
        <w:tc>
          <w:tcPr>
            <w:tcW w:w="2088" w:type="dxa"/>
          </w:tcPr>
          <w:p w14:paraId="0EF8F162" w14:textId="77777777" w:rsidR="003E5300" w:rsidRDefault="003E5300" w:rsidP="00AA1500">
            <w:r>
              <w:t>Actors</w:t>
            </w:r>
          </w:p>
        </w:tc>
        <w:tc>
          <w:tcPr>
            <w:tcW w:w="7488" w:type="dxa"/>
          </w:tcPr>
          <w:p w14:paraId="7F5104C1" w14:textId="19C2826E" w:rsidR="003E5300" w:rsidRDefault="003E5300" w:rsidP="00AA1500">
            <w:r>
              <w:t>St</w:t>
            </w:r>
            <w:r w:rsidR="0022352F">
              <w:t>aff</w:t>
            </w:r>
            <w:r>
              <w:t>s.</w:t>
            </w:r>
          </w:p>
        </w:tc>
      </w:tr>
      <w:tr w:rsidR="003E5300" w14:paraId="1503110F" w14:textId="77777777" w:rsidTr="00AA1500">
        <w:tc>
          <w:tcPr>
            <w:tcW w:w="2088" w:type="dxa"/>
          </w:tcPr>
          <w:p w14:paraId="7475FA8C" w14:textId="77777777" w:rsidR="003E5300" w:rsidRDefault="003E5300" w:rsidP="00AA1500">
            <w:r>
              <w:t>Basic Flow</w:t>
            </w:r>
          </w:p>
        </w:tc>
        <w:tc>
          <w:tcPr>
            <w:tcW w:w="7488" w:type="dxa"/>
          </w:tcPr>
          <w:p w14:paraId="107560CE" w14:textId="7924CE55" w:rsidR="003E5300" w:rsidRPr="008C6301" w:rsidRDefault="003E5300" w:rsidP="002B7770">
            <w:pPr>
              <w:pStyle w:val="ListParagraph"/>
              <w:numPr>
                <w:ilvl w:val="0"/>
                <w:numId w:val="2"/>
              </w:numPr>
              <w:spacing w:after="0" w:line="240" w:lineRule="auto"/>
            </w:pPr>
            <w:r w:rsidRPr="008C6301">
              <w:t>At the</w:t>
            </w:r>
            <w:r w:rsidR="00F243ED">
              <w:t xml:space="preserve"> main</w:t>
            </w:r>
            <w:r w:rsidRPr="008C6301">
              <w:t xml:space="preserve"> menu, user clicks on ‘Check</w:t>
            </w:r>
            <w:r w:rsidR="008C6301">
              <w:t xml:space="preserve"> product in store</w:t>
            </w:r>
            <w:r w:rsidRPr="008C6301">
              <w:t xml:space="preserve">’ button to </w:t>
            </w:r>
            <w:r w:rsidR="008C6301">
              <w:t>open search product window</w:t>
            </w:r>
            <w:r w:rsidR="00F243ED">
              <w:t>.</w:t>
            </w:r>
          </w:p>
          <w:p w14:paraId="020F69EC" w14:textId="358F81A8" w:rsidR="003E5300" w:rsidRDefault="003E5300" w:rsidP="002B7770">
            <w:pPr>
              <w:pStyle w:val="ListParagraph"/>
              <w:numPr>
                <w:ilvl w:val="0"/>
                <w:numId w:val="2"/>
              </w:numPr>
              <w:spacing w:after="0" w:line="240" w:lineRule="auto"/>
            </w:pPr>
            <w:r>
              <w:t xml:space="preserve">System displays the </w:t>
            </w:r>
            <w:r w:rsidR="008C6301">
              <w:t>search product window</w:t>
            </w:r>
            <w:r w:rsidR="00F243ED">
              <w:t>.</w:t>
            </w:r>
          </w:p>
          <w:p w14:paraId="245F4739" w14:textId="5D6DD495" w:rsidR="003E5300" w:rsidRDefault="003E5300" w:rsidP="002B7770">
            <w:pPr>
              <w:pStyle w:val="ListParagraph"/>
              <w:numPr>
                <w:ilvl w:val="0"/>
                <w:numId w:val="2"/>
              </w:numPr>
              <w:spacing w:after="0" w:line="240" w:lineRule="auto"/>
            </w:pPr>
            <w:r>
              <w:t xml:space="preserve">User </w:t>
            </w:r>
            <w:r w:rsidR="008C6301">
              <w:t>enters the ID of the product</w:t>
            </w:r>
            <w:r w:rsidR="00D8615E">
              <w:t xml:space="preserve"> on the ‘Search’ field</w:t>
            </w:r>
            <w:r w:rsidR="00F243ED">
              <w:t>.</w:t>
            </w:r>
          </w:p>
          <w:p w14:paraId="4FBF6E19" w14:textId="59814E11" w:rsidR="008C6301" w:rsidRDefault="008C6301" w:rsidP="002B7770">
            <w:pPr>
              <w:pStyle w:val="ListParagraph"/>
              <w:numPr>
                <w:ilvl w:val="0"/>
                <w:numId w:val="2"/>
              </w:numPr>
              <w:spacing w:after="0" w:line="240" w:lineRule="auto"/>
            </w:pPr>
            <w:r>
              <w:t>User clicks on the ‘Search’ button to start searching a product</w:t>
            </w:r>
            <w:r w:rsidR="00F243ED">
              <w:t>.</w:t>
            </w:r>
          </w:p>
          <w:p w14:paraId="7855F774" w14:textId="4C8A7D06" w:rsidR="003E5300" w:rsidRPr="00F02F9F" w:rsidRDefault="003E5300" w:rsidP="002B7770">
            <w:pPr>
              <w:pStyle w:val="ListParagraph"/>
              <w:numPr>
                <w:ilvl w:val="0"/>
                <w:numId w:val="2"/>
              </w:numPr>
              <w:spacing w:after="0" w:line="240" w:lineRule="auto"/>
            </w:pPr>
            <w:r>
              <w:t xml:space="preserve">System </w:t>
            </w:r>
            <w:r w:rsidR="008C6301">
              <w:t>displays the products found.</w:t>
            </w:r>
          </w:p>
        </w:tc>
      </w:tr>
      <w:tr w:rsidR="003E5300" w14:paraId="32B85A0B" w14:textId="77777777" w:rsidTr="00AA1500">
        <w:tc>
          <w:tcPr>
            <w:tcW w:w="2088" w:type="dxa"/>
          </w:tcPr>
          <w:p w14:paraId="31B21FED" w14:textId="77777777" w:rsidR="003E5300" w:rsidRDefault="003E5300" w:rsidP="00AA1500">
            <w:r>
              <w:t>Alternative Flows</w:t>
            </w:r>
          </w:p>
        </w:tc>
        <w:tc>
          <w:tcPr>
            <w:tcW w:w="7488" w:type="dxa"/>
          </w:tcPr>
          <w:p w14:paraId="197F98C6" w14:textId="77777777" w:rsidR="003E5300" w:rsidRPr="00613915" w:rsidRDefault="003E5300" w:rsidP="00AA1500">
            <w:pPr>
              <w:rPr>
                <w:b/>
              </w:rPr>
            </w:pPr>
            <w:r w:rsidRPr="00613915">
              <w:rPr>
                <w:b/>
              </w:rPr>
              <w:t>Alternative flow 1: User cannot find products searched</w:t>
            </w:r>
          </w:p>
          <w:p w14:paraId="4F1496F5" w14:textId="509CB845" w:rsidR="003E5300" w:rsidRDefault="003E5300" w:rsidP="002B7770">
            <w:pPr>
              <w:pStyle w:val="ListParagraph"/>
              <w:numPr>
                <w:ilvl w:val="0"/>
                <w:numId w:val="3"/>
              </w:numPr>
              <w:spacing w:after="0" w:line="240" w:lineRule="auto"/>
            </w:pPr>
            <w:r>
              <w:t>From #</w:t>
            </w:r>
            <w:r w:rsidR="008C6301">
              <w:t>3</w:t>
            </w:r>
            <w:r>
              <w:t xml:space="preserve"> of the basic flow, user enters another term</w:t>
            </w:r>
            <w:r w:rsidR="00F243ED">
              <w:t>.</w:t>
            </w:r>
          </w:p>
          <w:p w14:paraId="63F0033A" w14:textId="2755FD98" w:rsidR="003E5300" w:rsidRDefault="003E5300" w:rsidP="002B7770">
            <w:pPr>
              <w:pStyle w:val="ListParagraph"/>
              <w:numPr>
                <w:ilvl w:val="0"/>
                <w:numId w:val="3"/>
              </w:numPr>
              <w:spacing w:after="0" w:line="240" w:lineRule="auto"/>
            </w:pPr>
            <w:r>
              <w:t>Continue step #</w:t>
            </w:r>
            <w:r w:rsidR="008C6301">
              <w:t>4</w:t>
            </w:r>
            <w:r>
              <w:t xml:space="preserve"> in the basic flow</w:t>
            </w:r>
            <w:r w:rsidR="00F243ED">
              <w:t>.</w:t>
            </w:r>
          </w:p>
          <w:p w14:paraId="09B8BA31" w14:textId="77777777" w:rsidR="003E5300" w:rsidRDefault="003E5300" w:rsidP="00AA1500"/>
          <w:p w14:paraId="0ECB8F6B" w14:textId="0B5C9321" w:rsidR="003E5300" w:rsidRPr="00613915" w:rsidRDefault="003E5300" w:rsidP="00AA1500">
            <w:pPr>
              <w:rPr>
                <w:b/>
              </w:rPr>
            </w:pPr>
            <w:r>
              <w:rPr>
                <w:b/>
              </w:rPr>
              <w:t>Alternative flow 2</w:t>
            </w:r>
            <w:r w:rsidRPr="00613915">
              <w:rPr>
                <w:b/>
              </w:rPr>
              <w:t xml:space="preserve">: </w:t>
            </w:r>
            <w:r w:rsidR="00D8615E">
              <w:rPr>
                <w:b/>
              </w:rPr>
              <w:t>User le</w:t>
            </w:r>
            <w:r w:rsidR="001C559C">
              <w:rPr>
                <w:b/>
              </w:rPr>
              <w:t>aves</w:t>
            </w:r>
            <w:r w:rsidR="00D8615E">
              <w:rPr>
                <w:b/>
              </w:rPr>
              <w:t xml:space="preserve"> the ‘Search’ field blank</w:t>
            </w:r>
          </w:p>
          <w:p w14:paraId="50E6EED9" w14:textId="7F3F30C0" w:rsidR="003E5300" w:rsidRDefault="00D8615E" w:rsidP="002B7770">
            <w:pPr>
              <w:pStyle w:val="ListParagraph"/>
              <w:numPr>
                <w:ilvl w:val="0"/>
                <w:numId w:val="4"/>
              </w:numPr>
              <w:spacing w:after="0" w:line="240" w:lineRule="auto"/>
            </w:pPr>
            <w:r>
              <w:t>System displays information of all the product in the store.</w:t>
            </w:r>
          </w:p>
          <w:p w14:paraId="4AFBA366" w14:textId="5A4BDA88" w:rsidR="003E5300" w:rsidRDefault="003E5300" w:rsidP="00AA1500"/>
        </w:tc>
      </w:tr>
      <w:tr w:rsidR="003E5300" w14:paraId="3459857B" w14:textId="77777777" w:rsidTr="00AA1500">
        <w:tc>
          <w:tcPr>
            <w:tcW w:w="2088" w:type="dxa"/>
          </w:tcPr>
          <w:p w14:paraId="6563379A" w14:textId="77777777" w:rsidR="003E5300" w:rsidRDefault="003E5300" w:rsidP="00AA1500">
            <w:r>
              <w:lastRenderedPageBreak/>
              <w:t>Pre-conditions</w:t>
            </w:r>
          </w:p>
        </w:tc>
        <w:tc>
          <w:tcPr>
            <w:tcW w:w="7488" w:type="dxa"/>
          </w:tcPr>
          <w:p w14:paraId="2A590675" w14:textId="3D49F81F" w:rsidR="003E5300" w:rsidRDefault="003E5300" w:rsidP="00AA1500">
            <w:r>
              <w:t xml:space="preserve">User </w:t>
            </w:r>
            <w:r w:rsidR="00D8615E">
              <w:t>goes to main menu</w:t>
            </w:r>
            <w:r w:rsidR="00F243ED">
              <w:t>.</w:t>
            </w:r>
          </w:p>
        </w:tc>
      </w:tr>
      <w:tr w:rsidR="003E5300" w14:paraId="0F005FEC" w14:textId="77777777" w:rsidTr="00AA1500">
        <w:tc>
          <w:tcPr>
            <w:tcW w:w="2088" w:type="dxa"/>
          </w:tcPr>
          <w:p w14:paraId="69628464" w14:textId="77777777" w:rsidR="003E5300" w:rsidRDefault="003E5300" w:rsidP="00AA1500">
            <w:r>
              <w:t>Post-conditions</w:t>
            </w:r>
          </w:p>
        </w:tc>
        <w:tc>
          <w:tcPr>
            <w:tcW w:w="7488" w:type="dxa"/>
          </w:tcPr>
          <w:p w14:paraId="037DDFD3" w14:textId="428C8A8E" w:rsidR="003E5300" w:rsidRDefault="003E5300" w:rsidP="00AA1500">
            <w:r w:rsidRPr="004D14DB">
              <w:t>The user</w:t>
            </w:r>
            <w:r w:rsidR="00162B63">
              <w:t xml:space="preserve"> sucessfully</w:t>
            </w:r>
            <w:r>
              <w:t xml:space="preserve"> sees information of the</w:t>
            </w:r>
            <w:r w:rsidR="00D8615E">
              <w:t xml:space="preserve"> searched</w:t>
            </w:r>
            <w:r>
              <w:t xml:space="preserve"> product</w:t>
            </w:r>
            <w:r w:rsidR="00D8615E">
              <w:t xml:space="preserve"> or sees information of all the product in the store</w:t>
            </w:r>
            <w:r>
              <w:t>.</w:t>
            </w:r>
          </w:p>
        </w:tc>
      </w:tr>
    </w:tbl>
    <w:p w14:paraId="36E21EAD" w14:textId="77777777" w:rsidR="003E5300" w:rsidRPr="003E5300" w:rsidRDefault="003E5300" w:rsidP="003E5300"/>
    <w:p w14:paraId="25E50368" w14:textId="43E62600" w:rsidR="004E3DCC" w:rsidRDefault="00B84F54" w:rsidP="00876F9C">
      <w:pPr>
        <w:pStyle w:val="Heading2"/>
      </w:pPr>
      <w:bookmarkStart w:id="4" w:name="_Hlk24662343"/>
      <w:r>
        <w:t xml:space="preserve">Use-case: </w:t>
      </w:r>
      <w:bookmarkEnd w:id="2"/>
      <w:r w:rsidR="007D7F12" w:rsidRPr="007D7F12">
        <w:t>Search product in the stor</w:t>
      </w:r>
      <w:r w:rsidR="007D7F12">
        <w:t>age</w:t>
      </w:r>
    </w:p>
    <w:tbl>
      <w:tblPr>
        <w:tblStyle w:val="TableGrid"/>
        <w:tblW w:w="0" w:type="auto"/>
        <w:tblLook w:val="04A0" w:firstRow="1" w:lastRow="0" w:firstColumn="1" w:lastColumn="0" w:noHBand="0" w:noVBand="1"/>
      </w:tblPr>
      <w:tblGrid>
        <w:gridCol w:w="2088"/>
        <w:gridCol w:w="7488"/>
      </w:tblGrid>
      <w:tr w:rsidR="004E3DCC" w14:paraId="58B1DAA4" w14:textId="77777777" w:rsidTr="00AA1500">
        <w:tc>
          <w:tcPr>
            <w:tcW w:w="2088" w:type="dxa"/>
          </w:tcPr>
          <w:p w14:paraId="5DC070BD" w14:textId="77777777" w:rsidR="004E3DCC" w:rsidRDefault="004E3DCC" w:rsidP="00AA1500">
            <w:bookmarkStart w:id="5" w:name="_Hlk24581840"/>
            <w:r>
              <w:t>Use case Name</w:t>
            </w:r>
          </w:p>
        </w:tc>
        <w:tc>
          <w:tcPr>
            <w:tcW w:w="7488" w:type="dxa"/>
          </w:tcPr>
          <w:p w14:paraId="3AB1F933" w14:textId="29F81ECD" w:rsidR="004E3DCC" w:rsidRDefault="00AA1500" w:rsidP="007201F3">
            <w:r w:rsidRPr="00AA1500">
              <w:t>Search product in the storage</w:t>
            </w:r>
            <w:r w:rsidR="00F243ED">
              <w:t>.</w:t>
            </w:r>
          </w:p>
        </w:tc>
      </w:tr>
      <w:tr w:rsidR="004E3DCC" w14:paraId="55E30986" w14:textId="77777777" w:rsidTr="00AA1500">
        <w:tc>
          <w:tcPr>
            <w:tcW w:w="2088" w:type="dxa"/>
          </w:tcPr>
          <w:p w14:paraId="3A1D9980" w14:textId="77777777" w:rsidR="004E3DCC" w:rsidRDefault="004E3DCC" w:rsidP="00AA1500">
            <w:r>
              <w:t>Brief description</w:t>
            </w:r>
          </w:p>
        </w:tc>
        <w:tc>
          <w:tcPr>
            <w:tcW w:w="7488" w:type="dxa"/>
          </w:tcPr>
          <w:p w14:paraId="1C9687C3" w14:textId="5456A1EC" w:rsidR="004E3DCC" w:rsidRDefault="00AA1500" w:rsidP="00D8281D">
            <w:r w:rsidRPr="00AA1500">
              <w:t xml:space="preserve">This use case describes how the </w:t>
            </w:r>
            <w:r w:rsidR="0022352F">
              <w:t>warehouse</w:t>
            </w:r>
            <w:r>
              <w:t xml:space="preserve"> staffs </w:t>
            </w:r>
            <w:r w:rsidRPr="00AA1500">
              <w:t>can see the information of a product in the stor</w:t>
            </w:r>
            <w:r>
              <w:t>age</w:t>
            </w:r>
            <w:r w:rsidRPr="00AA1500">
              <w:t>.</w:t>
            </w:r>
          </w:p>
        </w:tc>
      </w:tr>
      <w:tr w:rsidR="004E3DCC" w14:paraId="1A067976" w14:textId="77777777" w:rsidTr="00AA1500">
        <w:tc>
          <w:tcPr>
            <w:tcW w:w="2088" w:type="dxa"/>
          </w:tcPr>
          <w:p w14:paraId="01F130AD" w14:textId="77777777" w:rsidR="004E3DCC" w:rsidRDefault="004E3DCC" w:rsidP="00AA1500">
            <w:r>
              <w:t>Actors</w:t>
            </w:r>
          </w:p>
        </w:tc>
        <w:tc>
          <w:tcPr>
            <w:tcW w:w="7488" w:type="dxa"/>
          </w:tcPr>
          <w:p w14:paraId="1CE50BE8" w14:textId="06CF505B" w:rsidR="004E3DCC" w:rsidRDefault="0022352F" w:rsidP="00AA1500">
            <w:r>
              <w:t>Warehouse staff</w:t>
            </w:r>
            <w:r w:rsidR="00507E5E">
              <w:t>s.</w:t>
            </w:r>
          </w:p>
        </w:tc>
      </w:tr>
      <w:tr w:rsidR="00AA1500" w14:paraId="7F3EABEA" w14:textId="77777777" w:rsidTr="00AA1500">
        <w:tc>
          <w:tcPr>
            <w:tcW w:w="2088" w:type="dxa"/>
          </w:tcPr>
          <w:p w14:paraId="056E5480" w14:textId="77777777" w:rsidR="00AA1500" w:rsidRDefault="00AA1500" w:rsidP="00AA1500">
            <w:r>
              <w:t>Basic Flow</w:t>
            </w:r>
          </w:p>
        </w:tc>
        <w:tc>
          <w:tcPr>
            <w:tcW w:w="7488" w:type="dxa"/>
          </w:tcPr>
          <w:p w14:paraId="1DB71D0B" w14:textId="3392E7E4" w:rsidR="00AA1500" w:rsidRPr="008C6301" w:rsidRDefault="00AA1500" w:rsidP="002B7770">
            <w:pPr>
              <w:pStyle w:val="ListParagraph"/>
              <w:numPr>
                <w:ilvl w:val="0"/>
                <w:numId w:val="12"/>
              </w:numPr>
              <w:spacing w:after="0" w:line="240" w:lineRule="auto"/>
            </w:pPr>
            <w:r w:rsidRPr="008C6301">
              <w:t xml:space="preserve">At the </w:t>
            </w:r>
            <w:r w:rsidR="00F243ED">
              <w:t xml:space="preserve">main </w:t>
            </w:r>
            <w:r w:rsidRPr="008C6301">
              <w:t>menu, user clicks on ‘Check</w:t>
            </w:r>
            <w:r>
              <w:t xml:space="preserve"> inventory in storage</w:t>
            </w:r>
            <w:r w:rsidRPr="008C6301">
              <w:t>’ button</w:t>
            </w:r>
            <w:r>
              <w:t xml:space="preserve"> to open search product window</w:t>
            </w:r>
            <w:r w:rsidR="00F243ED">
              <w:t>.</w:t>
            </w:r>
          </w:p>
          <w:p w14:paraId="14E2034B" w14:textId="4347E363" w:rsidR="00AA1500" w:rsidRDefault="00AA1500" w:rsidP="002B7770">
            <w:pPr>
              <w:pStyle w:val="ListParagraph"/>
              <w:numPr>
                <w:ilvl w:val="0"/>
                <w:numId w:val="12"/>
              </w:numPr>
              <w:spacing w:after="0" w:line="240" w:lineRule="auto"/>
            </w:pPr>
            <w:r>
              <w:t>System displays the search product window</w:t>
            </w:r>
            <w:r w:rsidR="00F243ED">
              <w:t>.</w:t>
            </w:r>
          </w:p>
          <w:p w14:paraId="3DA514FC" w14:textId="37EB1CEA" w:rsidR="00AA1500" w:rsidRDefault="00AA1500" w:rsidP="002B7770">
            <w:pPr>
              <w:pStyle w:val="ListParagraph"/>
              <w:numPr>
                <w:ilvl w:val="0"/>
                <w:numId w:val="12"/>
              </w:numPr>
              <w:spacing w:after="0" w:line="240" w:lineRule="auto"/>
            </w:pPr>
            <w:r>
              <w:t>User enters the ID of the product on the ‘Search’ field</w:t>
            </w:r>
            <w:r w:rsidR="00F243ED">
              <w:t>.</w:t>
            </w:r>
          </w:p>
          <w:p w14:paraId="0122DEFE" w14:textId="51C10F94" w:rsidR="00AA1500" w:rsidRDefault="00AA1500" w:rsidP="002B7770">
            <w:pPr>
              <w:pStyle w:val="ListParagraph"/>
              <w:numPr>
                <w:ilvl w:val="0"/>
                <w:numId w:val="12"/>
              </w:numPr>
              <w:spacing w:after="0" w:line="240" w:lineRule="auto"/>
            </w:pPr>
            <w:r>
              <w:t>User clicks on the ‘Search’ button to start searching a product</w:t>
            </w:r>
            <w:r w:rsidR="00F243ED">
              <w:t>.</w:t>
            </w:r>
          </w:p>
          <w:p w14:paraId="1980DA2D" w14:textId="31D168C7" w:rsidR="00AA1500" w:rsidRPr="00F02F9F" w:rsidRDefault="00AA1500" w:rsidP="002B7770">
            <w:pPr>
              <w:pStyle w:val="ListParagraph"/>
              <w:numPr>
                <w:ilvl w:val="0"/>
                <w:numId w:val="12"/>
              </w:numPr>
              <w:spacing w:after="0" w:line="240" w:lineRule="auto"/>
            </w:pPr>
            <w:r>
              <w:t>System displays the products found.</w:t>
            </w:r>
          </w:p>
        </w:tc>
      </w:tr>
      <w:tr w:rsidR="00AA1500" w14:paraId="0F5AE111" w14:textId="77777777" w:rsidTr="00AA1500">
        <w:tc>
          <w:tcPr>
            <w:tcW w:w="2088" w:type="dxa"/>
          </w:tcPr>
          <w:p w14:paraId="2256195C" w14:textId="77777777" w:rsidR="00AA1500" w:rsidRDefault="00AA1500" w:rsidP="00AA1500">
            <w:r>
              <w:t>Alternative Flows</w:t>
            </w:r>
          </w:p>
        </w:tc>
        <w:tc>
          <w:tcPr>
            <w:tcW w:w="7488" w:type="dxa"/>
          </w:tcPr>
          <w:p w14:paraId="1AFFFF8D" w14:textId="77777777" w:rsidR="00AA1500" w:rsidRPr="00613915" w:rsidRDefault="00AA1500" w:rsidP="00AA1500">
            <w:pPr>
              <w:rPr>
                <w:b/>
              </w:rPr>
            </w:pPr>
            <w:r w:rsidRPr="00613915">
              <w:rPr>
                <w:b/>
              </w:rPr>
              <w:t>Alternative flow 1: User cannot find products searched</w:t>
            </w:r>
          </w:p>
          <w:p w14:paraId="69FB75D3" w14:textId="148692DD" w:rsidR="00AA1500" w:rsidRDefault="00AA1500" w:rsidP="002B7770">
            <w:pPr>
              <w:pStyle w:val="ListParagraph"/>
              <w:numPr>
                <w:ilvl w:val="0"/>
                <w:numId w:val="13"/>
              </w:numPr>
              <w:spacing w:after="0" w:line="240" w:lineRule="auto"/>
            </w:pPr>
            <w:r>
              <w:t>From #3 of the basic flow, user enters another term</w:t>
            </w:r>
            <w:r w:rsidR="00F243ED">
              <w:t>.</w:t>
            </w:r>
          </w:p>
          <w:p w14:paraId="6EE402EE" w14:textId="767F810C" w:rsidR="00AA1500" w:rsidRDefault="00AA1500" w:rsidP="002B7770">
            <w:pPr>
              <w:pStyle w:val="ListParagraph"/>
              <w:numPr>
                <w:ilvl w:val="0"/>
                <w:numId w:val="13"/>
              </w:numPr>
              <w:spacing w:after="0" w:line="240" w:lineRule="auto"/>
            </w:pPr>
            <w:r>
              <w:t>Continue step #4 in the basic flow</w:t>
            </w:r>
            <w:r w:rsidR="00F243ED">
              <w:t>.</w:t>
            </w:r>
          </w:p>
          <w:p w14:paraId="3C515827" w14:textId="77777777" w:rsidR="00AA1500" w:rsidRDefault="00AA1500" w:rsidP="00AA1500"/>
          <w:p w14:paraId="17AF9508" w14:textId="648992C6" w:rsidR="00AA1500" w:rsidRPr="00613915" w:rsidRDefault="00AA1500" w:rsidP="00AA1500">
            <w:pPr>
              <w:rPr>
                <w:b/>
              </w:rPr>
            </w:pPr>
            <w:r>
              <w:rPr>
                <w:b/>
              </w:rPr>
              <w:t>Alternative flow 2</w:t>
            </w:r>
            <w:r w:rsidRPr="00613915">
              <w:rPr>
                <w:b/>
              </w:rPr>
              <w:t xml:space="preserve">: </w:t>
            </w:r>
            <w:r>
              <w:rPr>
                <w:b/>
              </w:rPr>
              <w:t>User le</w:t>
            </w:r>
            <w:r w:rsidR="001C559C">
              <w:rPr>
                <w:b/>
              </w:rPr>
              <w:t>aves</w:t>
            </w:r>
            <w:r>
              <w:rPr>
                <w:b/>
              </w:rPr>
              <w:t xml:space="preserve"> the ‘Search’ field blank</w:t>
            </w:r>
          </w:p>
          <w:p w14:paraId="45F5049C" w14:textId="3AA5A5A1" w:rsidR="00AA1500" w:rsidRDefault="00AA1500" w:rsidP="002B7770">
            <w:pPr>
              <w:pStyle w:val="ListParagraph"/>
              <w:numPr>
                <w:ilvl w:val="0"/>
                <w:numId w:val="14"/>
              </w:numPr>
              <w:spacing w:after="0" w:line="240" w:lineRule="auto"/>
            </w:pPr>
            <w:r>
              <w:t>System displays information of all the product in the stor</w:t>
            </w:r>
            <w:r w:rsidR="00997E08">
              <w:t>age</w:t>
            </w:r>
            <w:r>
              <w:t>.</w:t>
            </w:r>
          </w:p>
          <w:p w14:paraId="57811DA3" w14:textId="49AD5E1B" w:rsidR="00AA1500" w:rsidRDefault="00AA1500" w:rsidP="00AA1500"/>
        </w:tc>
      </w:tr>
      <w:tr w:rsidR="00AA1500" w14:paraId="25B359E7" w14:textId="77777777" w:rsidTr="00AA1500">
        <w:tc>
          <w:tcPr>
            <w:tcW w:w="2088" w:type="dxa"/>
          </w:tcPr>
          <w:p w14:paraId="2C78FD67" w14:textId="77777777" w:rsidR="00AA1500" w:rsidRDefault="00AA1500" w:rsidP="00AA1500">
            <w:r>
              <w:t>Pre-conditions</w:t>
            </w:r>
          </w:p>
        </w:tc>
        <w:tc>
          <w:tcPr>
            <w:tcW w:w="7488" w:type="dxa"/>
          </w:tcPr>
          <w:p w14:paraId="389E230C" w14:textId="0DC42F87" w:rsidR="00AA1500" w:rsidRDefault="00AA1500" w:rsidP="00AA1500">
            <w:r>
              <w:t>User goes to main menu</w:t>
            </w:r>
            <w:r w:rsidR="00F243ED">
              <w:t>.</w:t>
            </w:r>
          </w:p>
        </w:tc>
      </w:tr>
      <w:tr w:rsidR="00AA1500" w14:paraId="57691CC0" w14:textId="77777777" w:rsidTr="00AA1500">
        <w:tc>
          <w:tcPr>
            <w:tcW w:w="2088" w:type="dxa"/>
          </w:tcPr>
          <w:p w14:paraId="6C8CC4E3" w14:textId="77777777" w:rsidR="00AA1500" w:rsidRDefault="00AA1500" w:rsidP="00AA1500">
            <w:r>
              <w:t>Post-conditions</w:t>
            </w:r>
          </w:p>
        </w:tc>
        <w:tc>
          <w:tcPr>
            <w:tcW w:w="7488" w:type="dxa"/>
          </w:tcPr>
          <w:p w14:paraId="6F6A2DBA" w14:textId="082A8207" w:rsidR="00AA1500" w:rsidRDefault="00AA1500" w:rsidP="00AA1500">
            <w:r w:rsidRPr="004D14DB">
              <w:t>The user</w:t>
            </w:r>
            <w:r w:rsidR="00162B63">
              <w:t xml:space="preserve"> sucessfully</w:t>
            </w:r>
            <w:r>
              <w:t xml:space="preserve"> sees information of the searched product or sees information of all the product in the store.</w:t>
            </w:r>
          </w:p>
        </w:tc>
      </w:tr>
      <w:bookmarkEnd w:id="4"/>
      <w:bookmarkEnd w:id="5"/>
    </w:tbl>
    <w:p w14:paraId="7680C60B" w14:textId="11CF80E7" w:rsidR="004E3DCC" w:rsidRDefault="004E3DCC" w:rsidP="004E3DCC"/>
    <w:p w14:paraId="6090DD88" w14:textId="77777777" w:rsidR="00981842" w:rsidRDefault="00981842" w:rsidP="004E3DCC"/>
    <w:p w14:paraId="24BC7CCD" w14:textId="4C3E3591" w:rsidR="00AA1500" w:rsidRDefault="00AA1500" w:rsidP="00AA1500">
      <w:pPr>
        <w:pStyle w:val="Heading2"/>
      </w:pPr>
      <w:bookmarkStart w:id="6" w:name="_Toc416105493"/>
      <w:r>
        <w:t xml:space="preserve">Use-case: </w:t>
      </w:r>
      <w:r w:rsidRPr="007D7F12">
        <w:t xml:space="preserve">Search product </w:t>
      </w:r>
      <w:r>
        <w:t>in all the system</w:t>
      </w:r>
    </w:p>
    <w:tbl>
      <w:tblPr>
        <w:tblStyle w:val="TableGrid"/>
        <w:tblW w:w="0" w:type="auto"/>
        <w:tblLook w:val="04A0" w:firstRow="1" w:lastRow="0" w:firstColumn="1" w:lastColumn="0" w:noHBand="0" w:noVBand="1"/>
      </w:tblPr>
      <w:tblGrid>
        <w:gridCol w:w="2088"/>
        <w:gridCol w:w="7488"/>
      </w:tblGrid>
      <w:tr w:rsidR="00AA1500" w14:paraId="7FA4B435" w14:textId="77777777" w:rsidTr="00AA1500">
        <w:tc>
          <w:tcPr>
            <w:tcW w:w="2088" w:type="dxa"/>
          </w:tcPr>
          <w:p w14:paraId="6E0C8EE0" w14:textId="77777777" w:rsidR="00AA1500" w:rsidRDefault="00AA1500" w:rsidP="00AA1500">
            <w:bookmarkStart w:id="7" w:name="_Hlk24740365"/>
            <w:r>
              <w:t>Use case Name</w:t>
            </w:r>
          </w:p>
        </w:tc>
        <w:tc>
          <w:tcPr>
            <w:tcW w:w="7488" w:type="dxa"/>
          </w:tcPr>
          <w:p w14:paraId="72D20F5F" w14:textId="07C0F57B" w:rsidR="00AA1500" w:rsidRDefault="00AA1500" w:rsidP="00AA1500">
            <w:r w:rsidRPr="00AA1500">
              <w:t>Search product in the storage</w:t>
            </w:r>
            <w:r w:rsidR="00F243ED">
              <w:t>.</w:t>
            </w:r>
          </w:p>
        </w:tc>
      </w:tr>
      <w:tr w:rsidR="00AA1500" w14:paraId="19ACB82E" w14:textId="77777777" w:rsidTr="00AA1500">
        <w:tc>
          <w:tcPr>
            <w:tcW w:w="2088" w:type="dxa"/>
          </w:tcPr>
          <w:p w14:paraId="6CA24977" w14:textId="77777777" w:rsidR="00AA1500" w:rsidRDefault="00AA1500" w:rsidP="00AA1500">
            <w:r>
              <w:t>Brief description</w:t>
            </w:r>
          </w:p>
        </w:tc>
        <w:tc>
          <w:tcPr>
            <w:tcW w:w="7488" w:type="dxa"/>
          </w:tcPr>
          <w:p w14:paraId="28E94FF2" w14:textId="69D484CE" w:rsidR="00AA1500" w:rsidRDefault="00AA1500" w:rsidP="00AA1500">
            <w:r w:rsidRPr="00AA1500">
              <w:t>This use case describes how the</w:t>
            </w:r>
            <w:r w:rsidR="0022352F">
              <w:t xml:space="preserve"> administrator</w:t>
            </w:r>
            <w:r w:rsidRPr="00AA1500">
              <w:t xml:space="preserve"> can see the information of a product in</w:t>
            </w:r>
            <w:r>
              <w:t xml:space="preserve"> both the store and</w:t>
            </w:r>
            <w:r w:rsidRPr="00AA1500">
              <w:t xml:space="preserve"> the stor</w:t>
            </w:r>
            <w:r>
              <w:t>age</w:t>
            </w:r>
            <w:r w:rsidRPr="00AA1500">
              <w:t>.</w:t>
            </w:r>
          </w:p>
        </w:tc>
      </w:tr>
      <w:tr w:rsidR="00AA1500" w14:paraId="3AF054DD" w14:textId="77777777" w:rsidTr="00AA1500">
        <w:tc>
          <w:tcPr>
            <w:tcW w:w="2088" w:type="dxa"/>
          </w:tcPr>
          <w:p w14:paraId="12227835" w14:textId="77777777" w:rsidR="00AA1500" w:rsidRDefault="00AA1500" w:rsidP="00AA1500">
            <w:r>
              <w:t>Actors</w:t>
            </w:r>
          </w:p>
        </w:tc>
        <w:tc>
          <w:tcPr>
            <w:tcW w:w="7488" w:type="dxa"/>
          </w:tcPr>
          <w:p w14:paraId="4F6A4545" w14:textId="2F80008A" w:rsidR="00AA1500" w:rsidRDefault="0022352F" w:rsidP="00AA1500">
            <w:r>
              <w:t>Administrator</w:t>
            </w:r>
            <w:r w:rsidR="00AA1500">
              <w:t>.</w:t>
            </w:r>
          </w:p>
        </w:tc>
      </w:tr>
      <w:tr w:rsidR="00AA1500" w14:paraId="1E7A12FC" w14:textId="77777777" w:rsidTr="00AA1500">
        <w:tc>
          <w:tcPr>
            <w:tcW w:w="2088" w:type="dxa"/>
          </w:tcPr>
          <w:p w14:paraId="30F4723C" w14:textId="77777777" w:rsidR="00AA1500" w:rsidRDefault="00AA1500" w:rsidP="00AA1500">
            <w:r>
              <w:t>Basic Flow</w:t>
            </w:r>
          </w:p>
        </w:tc>
        <w:tc>
          <w:tcPr>
            <w:tcW w:w="7488" w:type="dxa"/>
          </w:tcPr>
          <w:p w14:paraId="16F122E2" w14:textId="15B3A53B" w:rsidR="00997E08" w:rsidRPr="00997E08" w:rsidRDefault="00AA1500" w:rsidP="002B7770">
            <w:pPr>
              <w:pStyle w:val="ListParagraph"/>
              <w:numPr>
                <w:ilvl w:val="0"/>
                <w:numId w:val="15"/>
              </w:numPr>
              <w:spacing w:after="0" w:line="240" w:lineRule="auto"/>
            </w:pPr>
            <w:r w:rsidRPr="008C6301">
              <w:t xml:space="preserve">At the </w:t>
            </w:r>
            <w:r w:rsidR="00F243ED">
              <w:t xml:space="preserve">main </w:t>
            </w:r>
            <w:r w:rsidRPr="008C6301">
              <w:t xml:space="preserve">menu, user clicks on </w:t>
            </w:r>
            <w:r w:rsidR="00B85DB8">
              <w:t>‘</w:t>
            </w:r>
            <w:r>
              <w:t xml:space="preserve">Check product’ </w:t>
            </w:r>
            <w:r w:rsidR="00997E08">
              <w:t xml:space="preserve">button </w:t>
            </w:r>
            <w:r w:rsidRPr="008C6301">
              <w:t xml:space="preserve">to </w:t>
            </w:r>
            <w:r>
              <w:t>open search product window</w:t>
            </w:r>
            <w:r w:rsidR="00F243ED">
              <w:t>.</w:t>
            </w:r>
          </w:p>
          <w:p w14:paraId="759D3316" w14:textId="0BA41DFA" w:rsidR="00997E08" w:rsidRDefault="00AA1500" w:rsidP="002B7770">
            <w:pPr>
              <w:pStyle w:val="ListParagraph"/>
              <w:numPr>
                <w:ilvl w:val="0"/>
                <w:numId w:val="15"/>
              </w:numPr>
              <w:spacing w:after="0" w:line="240" w:lineRule="auto"/>
            </w:pPr>
            <w:r>
              <w:t>System displays the search product window</w:t>
            </w:r>
            <w:r w:rsidR="00997E08">
              <w:t xml:space="preserve"> </w:t>
            </w:r>
            <w:r w:rsidR="00F243ED">
              <w:t>.</w:t>
            </w:r>
          </w:p>
          <w:p w14:paraId="66F34D75" w14:textId="321EC475" w:rsidR="00AA1500" w:rsidRDefault="00AA1500" w:rsidP="002B7770">
            <w:pPr>
              <w:pStyle w:val="ListParagraph"/>
              <w:numPr>
                <w:ilvl w:val="0"/>
                <w:numId w:val="15"/>
              </w:numPr>
              <w:spacing w:after="0" w:line="240" w:lineRule="auto"/>
            </w:pPr>
            <w:r>
              <w:t>User enters the ID of the product on the ‘Search’ field</w:t>
            </w:r>
            <w:r w:rsidR="00F243ED">
              <w:t>.</w:t>
            </w:r>
          </w:p>
          <w:p w14:paraId="3E96F32D" w14:textId="61637EAA" w:rsidR="00997E08" w:rsidRDefault="00997E08" w:rsidP="002B7770">
            <w:pPr>
              <w:pStyle w:val="ListParagraph"/>
              <w:numPr>
                <w:ilvl w:val="0"/>
                <w:numId w:val="15"/>
              </w:numPr>
              <w:spacing w:after="0" w:line="240" w:lineRule="auto"/>
            </w:pPr>
            <w:r>
              <w:t>User can check in ‘In store’ button to search for product in the store, check in ‘In storage’ button to search for product in the storage</w:t>
            </w:r>
            <w:r w:rsidR="00F243ED">
              <w:t>.</w:t>
            </w:r>
          </w:p>
          <w:p w14:paraId="1EEF781E" w14:textId="40FF2882" w:rsidR="00AA1500" w:rsidRDefault="00AA1500" w:rsidP="002B7770">
            <w:pPr>
              <w:pStyle w:val="ListParagraph"/>
              <w:numPr>
                <w:ilvl w:val="0"/>
                <w:numId w:val="15"/>
              </w:numPr>
              <w:spacing w:after="0" w:line="240" w:lineRule="auto"/>
            </w:pPr>
            <w:r>
              <w:t>User clicks on the ‘Search’ button to start searching a product</w:t>
            </w:r>
            <w:r w:rsidR="00F243ED">
              <w:t>.</w:t>
            </w:r>
          </w:p>
          <w:p w14:paraId="63DFDEFA" w14:textId="29AEB1D8" w:rsidR="00AA1500" w:rsidRPr="00F02F9F" w:rsidRDefault="00AA1500" w:rsidP="002B7770">
            <w:pPr>
              <w:pStyle w:val="ListParagraph"/>
              <w:numPr>
                <w:ilvl w:val="0"/>
                <w:numId w:val="15"/>
              </w:numPr>
              <w:spacing w:after="0" w:line="240" w:lineRule="auto"/>
            </w:pPr>
            <w:r>
              <w:t>System displays the product found.</w:t>
            </w:r>
          </w:p>
        </w:tc>
      </w:tr>
      <w:tr w:rsidR="00AA1500" w14:paraId="367B8EB7" w14:textId="77777777" w:rsidTr="00AA1500">
        <w:tc>
          <w:tcPr>
            <w:tcW w:w="2088" w:type="dxa"/>
          </w:tcPr>
          <w:p w14:paraId="4C37122E" w14:textId="77777777" w:rsidR="00AA1500" w:rsidRDefault="00AA1500" w:rsidP="00AA1500">
            <w:r>
              <w:t>Alternative Flows</w:t>
            </w:r>
          </w:p>
        </w:tc>
        <w:tc>
          <w:tcPr>
            <w:tcW w:w="7488" w:type="dxa"/>
          </w:tcPr>
          <w:p w14:paraId="77C1573C" w14:textId="77777777" w:rsidR="00AA1500" w:rsidRPr="00613915" w:rsidRDefault="00AA1500" w:rsidP="00AA1500">
            <w:pPr>
              <w:rPr>
                <w:b/>
              </w:rPr>
            </w:pPr>
            <w:r w:rsidRPr="00613915">
              <w:rPr>
                <w:b/>
              </w:rPr>
              <w:t>Alternative flow 1: User cannot find products searched</w:t>
            </w:r>
          </w:p>
          <w:p w14:paraId="4F3C818C" w14:textId="3C959BF1" w:rsidR="00AA1500" w:rsidRDefault="00AA1500" w:rsidP="002B7770">
            <w:pPr>
              <w:pStyle w:val="ListParagraph"/>
              <w:numPr>
                <w:ilvl w:val="0"/>
                <w:numId w:val="16"/>
              </w:numPr>
              <w:spacing w:after="0" w:line="240" w:lineRule="auto"/>
            </w:pPr>
            <w:r>
              <w:t>From #3 of the basic flow, user enters another term</w:t>
            </w:r>
            <w:r w:rsidR="00F243ED">
              <w:t>.</w:t>
            </w:r>
          </w:p>
          <w:p w14:paraId="5F42AF4D" w14:textId="4AC99D4F" w:rsidR="00AA1500" w:rsidRDefault="00AA1500" w:rsidP="002B7770">
            <w:pPr>
              <w:pStyle w:val="ListParagraph"/>
              <w:numPr>
                <w:ilvl w:val="0"/>
                <w:numId w:val="16"/>
              </w:numPr>
              <w:spacing w:after="0" w:line="240" w:lineRule="auto"/>
            </w:pPr>
            <w:r>
              <w:t>Continue step #4 in the basic flow</w:t>
            </w:r>
            <w:r w:rsidR="00F243ED">
              <w:t>.</w:t>
            </w:r>
          </w:p>
          <w:p w14:paraId="1C4BF5D7" w14:textId="77777777" w:rsidR="00AA1500" w:rsidRDefault="00AA1500" w:rsidP="00AA1500"/>
          <w:p w14:paraId="2922FCEB" w14:textId="0C6E39CD" w:rsidR="00AA1500" w:rsidRPr="00613915" w:rsidRDefault="00AA1500" w:rsidP="00AA1500">
            <w:pPr>
              <w:rPr>
                <w:b/>
              </w:rPr>
            </w:pPr>
            <w:r>
              <w:rPr>
                <w:b/>
              </w:rPr>
              <w:t>Alternative flow 2</w:t>
            </w:r>
            <w:r w:rsidRPr="00613915">
              <w:rPr>
                <w:b/>
              </w:rPr>
              <w:t xml:space="preserve">: </w:t>
            </w:r>
            <w:r>
              <w:rPr>
                <w:b/>
              </w:rPr>
              <w:t xml:space="preserve">User </w:t>
            </w:r>
            <w:r w:rsidR="001C559C">
              <w:rPr>
                <w:b/>
              </w:rPr>
              <w:t>leaves</w:t>
            </w:r>
            <w:r>
              <w:rPr>
                <w:b/>
              </w:rPr>
              <w:t xml:space="preserve"> the ‘Search’ field blank</w:t>
            </w:r>
          </w:p>
          <w:p w14:paraId="3E4D859C" w14:textId="7EF6E322" w:rsidR="00AA1500" w:rsidRDefault="00AA1500" w:rsidP="002B7770">
            <w:pPr>
              <w:pStyle w:val="ListParagraph"/>
              <w:numPr>
                <w:ilvl w:val="0"/>
                <w:numId w:val="17"/>
              </w:numPr>
              <w:spacing w:after="0" w:line="240" w:lineRule="auto"/>
            </w:pPr>
            <w:r>
              <w:lastRenderedPageBreak/>
              <w:t>System displays information of all the product.</w:t>
            </w:r>
          </w:p>
          <w:p w14:paraId="2265877C" w14:textId="77777777" w:rsidR="00AA1500" w:rsidRDefault="00AA1500" w:rsidP="00AA1500"/>
          <w:p w14:paraId="07BEFD50" w14:textId="7FB1A312" w:rsidR="000F56A0" w:rsidRPr="00613915" w:rsidRDefault="000F56A0" w:rsidP="000F56A0">
            <w:pPr>
              <w:rPr>
                <w:b/>
              </w:rPr>
            </w:pPr>
            <w:r>
              <w:rPr>
                <w:b/>
              </w:rPr>
              <w:t>Alternative flow 3</w:t>
            </w:r>
            <w:r w:rsidRPr="00613915">
              <w:rPr>
                <w:b/>
              </w:rPr>
              <w:t xml:space="preserve">: </w:t>
            </w:r>
            <w:r>
              <w:rPr>
                <w:b/>
              </w:rPr>
              <w:t>User d</w:t>
            </w:r>
            <w:r w:rsidR="001C559C">
              <w:rPr>
                <w:b/>
              </w:rPr>
              <w:t>oesn</w:t>
            </w:r>
            <w:r>
              <w:rPr>
                <w:b/>
              </w:rPr>
              <w:t>’t check ‘In store’ or ‘In storage’</w:t>
            </w:r>
          </w:p>
          <w:p w14:paraId="45088EF9" w14:textId="2746B45C" w:rsidR="000F56A0" w:rsidRDefault="000F56A0" w:rsidP="002B7770">
            <w:pPr>
              <w:pStyle w:val="ListParagraph"/>
              <w:numPr>
                <w:ilvl w:val="0"/>
                <w:numId w:val="18"/>
              </w:numPr>
              <w:spacing w:after="0" w:line="240" w:lineRule="auto"/>
            </w:pPr>
            <w:r>
              <w:t>System displays information of the product with quantity is sum of the product quantity in the store and in the storage.</w:t>
            </w:r>
          </w:p>
          <w:p w14:paraId="3F0B7B07" w14:textId="1552BE91" w:rsidR="000F56A0" w:rsidRDefault="000F56A0" w:rsidP="00AA1500"/>
        </w:tc>
      </w:tr>
      <w:tr w:rsidR="00AA1500" w14:paraId="0589D479" w14:textId="77777777" w:rsidTr="00AA1500">
        <w:tc>
          <w:tcPr>
            <w:tcW w:w="2088" w:type="dxa"/>
          </w:tcPr>
          <w:p w14:paraId="3D1ECDC9" w14:textId="77777777" w:rsidR="00AA1500" w:rsidRDefault="00AA1500" w:rsidP="00AA1500">
            <w:r>
              <w:lastRenderedPageBreak/>
              <w:t>Pre-conditions</w:t>
            </w:r>
          </w:p>
        </w:tc>
        <w:tc>
          <w:tcPr>
            <w:tcW w:w="7488" w:type="dxa"/>
          </w:tcPr>
          <w:p w14:paraId="61C9608C" w14:textId="640BDF49" w:rsidR="00AA1500" w:rsidRDefault="00AA1500" w:rsidP="00AA1500">
            <w:r>
              <w:t>User goes to main menu</w:t>
            </w:r>
            <w:r w:rsidR="003F1850">
              <w:t>.</w:t>
            </w:r>
          </w:p>
        </w:tc>
      </w:tr>
      <w:tr w:rsidR="00AA1500" w14:paraId="50F77112" w14:textId="77777777" w:rsidTr="00AA1500">
        <w:tc>
          <w:tcPr>
            <w:tcW w:w="2088" w:type="dxa"/>
          </w:tcPr>
          <w:p w14:paraId="13A8D1DE" w14:textId="77777777" w:rsidR="00AA1500" w:rsidRDefault="00AA1500" w:rsidP="00AA1500">
            <w:r>
              <w:t>Post-conditions</w:t>
            </w:r>
          </w:p>
        </w:tc>
        <w:tc>
          <w:tcPr>
            <w:tcW w:w="7488" w:type="dxa"/>
          </w:tcPr>
          <w:p w14:paraId="4E87F60F" w14:textId="53C8ECD8" w:rsidR="00AA1500" w:rsidRDefault="00AA1500" w:rsidP="00AA1500">
            <w:r w:rsidRPr="004D14DB">
              <w:t>The user</w:t>
            </w:r>
            <w:r>
              <w:t xml:space="preserve"> </w:t>
            </w:r>
            <w:r w:rsidR="00162B63">
              <w:t xml:space="preserve">successfully </w:t>
            </w:r>
            <w:r>
              <w:t>sees information of the searched product or sees information of all the product</w:t>
            </w:r>
            <w:r w:rsidR="00941510">
              <w:t xml:space="preserve"> in the store or in the storage or both</w:t>
            </w:r>
            <w:r>
              <w:t>.</w:t>
            </w:r>
          </w:p>
        </w:tc>
      </w:tr>
      <w:bookmarkEnd w:id="7"/>
    </w:tbl>
    <w:p w14:paraId="4E221147" w14:textId="77777777" w:rsidR="00AA1500" w:rsidRDefault="00AA1500" w:rsidP="00AA1500">
      <w:pPr>
        <w:pStyle w:val="Heading2"/>
        <w:numPr>
          <w:ilvl w:val="0"/>
          <w:numId w:val="0"/>
        </w:numPr>
        <w:ind w:left="720" w:hanging="720"/>
      </w:pPr>
    </w:p>
    <w:p w14:paraId="4A8EE662" w14:textId="50E6FD18" w:rsidR="003E5300" w:rsidRPr="003E5300" w:rsidRDefault="00981842" w:rsidP="003E5300">
      <w:pPr>
        <w:pStyle w:val="Heading2"/>
      </w:pPr>
      <w:r>
        <w:t xml:space="preserve">Use-case: Add </w:t>
      </w:r>
      <w:r w:rsidR="00507E5E">
        <w:t xml:space="preserve">a </w:t>
      </w:r>
      <w:r>
        <w:t>bill</w:t>
      </w:r>
    </w:p>
    <w:tbl>
      <w:tblPr>
        <w:tblStyle w:val="TableGrid"/>
        <w:tblW w:w="0" w:type="auto"/>
        <w:tblLook w:val="04A0" w:firstRow="1" w:lastRow="0" w:firstColumn="1" w:lastColumn="0" w:noHBand="0" w:noVBand="1"/>
      </w:tblPr>
      <w:tblGrid>
        <w:gridCol w:w="2088"/>
        <w:gridCol w:w="7488"/>
      </w:tblGrid>
      <w:tr w:rsidR="00981842" w14:paraId="715A6C77" w14:textId="77777777" w:rsidTr="00AA1500">
        <w:tc>
          <w:tcPr>
            <w:tcW w:w="2088" w:type="dxa"/>
          </w:tcPr>
          <w:p w14:paraId="2A8FFF32" w14:textId="77777777" w:rsidR="00981842" w:rsidRDefault="00981842" w:rsidP="00AA1500">
            <w:bookmarkStart w:id="8" w:name="_Hlk24736837"/>
            <w:r>
              <w:t>Use case Name</w:t>
            </w:r>
          </w:p>
        </w:tc>
        <w:tc>
          <w:tcPr>
            <w:tcW w:w="7488" w:type="dxa"/>
          </w:tcPr>
          <w:p w14:paraId="713DF7DA" w14:textId="5A808E38" w:rsidR="00981842" w:rsidRDefault="00981842" w:rsidP="00AA1500">
            <w:r w:rsidRPr="000C5EAE">
              <w:t xml:space="preserve">Add </w:t>
            </w:r>
            <w:r w:rsidR="00507E5E">
              <w:t>a bill</w:t>
            </w:r>
            <w:r>
              <w:t>.</w:t>
            </w:r>
          </w:p>
        </w:tc>
      </w:tr>
      <w:tr w:rsidR="00981842" w14:paraId="662B2BE3" w14:textId="77777777" w:rsidTr="00AA1500">
        <w:tc>
          <w:tcPr>
            <w:tcW w:w="2088" w:type="dxa"/>
          </w:tcPr>
          <w:p w14:paraId="34FFFE41" w14:textId="77777777" w:rsidR="00981842" w:rsidRDefault="00981842" w:rsidP="00AA1500">
            <w:r>
              <w:t>Brief description</w:t>
            </w:r>
          </w:p>
        </w:tc>
        <w:tc>
          <w:tcPr>
            <w:tcW w:w="7488" w:type="dxa"/>
          </w:tcPr>
          <w:p w14:paraId="5BC9C22D" w14:textId="59EE9845" w:rsidR="00981842" w:rsidRDefault="00981842" w:rsidP="00AA1500">
            <w:r w:rsidRPr="00253488">
              <w:t xml:space="preserve">This use case describes how </w:t>
            </w:r>
            <w:r w:rsidR="0022352F">
              <w:t xml:space="preserve">the </w:t>
            </w:r>
            <w:r w:rsidR="00507E5E">
              <w:t>s</w:t>
            </w:r>
            <w:r w:rsidR="0022352F">
              <w:t>taff</w:t>
            </w:r>
            <w:r w:rsidR="00507E5E">
              <w:t>s and</w:t>
            </w:r>
            <w:r w:rsidR="0022352F">
              <w:t xml:space="preserve"> the administrator</w:t>
            </w:r>
            <w:r w:rsidR="00507E5E">
              <w:t xml:space="preserve"> can</w:t>
            </w:r>
            <w:r w:rsidR="0061095D">
              <w:t xml:space="preserve"> </w:t>
            </w:r>
            <w:r w:rsidR="00507E5E">
              <w:t xml:space="preserve">add it to the </w:t>
            </w:r>
            <w:r w:rsidR="009E1D38">
              <w:t>database</w:t>
            </w:r>
            <w:r>
              <w:t>.</w:t>
            </w:r>
          </w:p>
        </w:tc>
      </w:tr>
      <w:tr w:rsidR="00981842" w14:paraId="24098C17" w14:textId="77777777" w:rsidTr="00AA1500">
        <w:tc>
          <w:tcPr>
            <w:tcW w:w="2088" w:type="dxa"/>
          </w:tcPr>
          <w:p w14:paraId="213F80C1" w14:textId="77777777" w:rsidR="00981842" w:rsidRDefault="00981842" w:rsidP="00AA1500">
            <w:r>
              <w:t>Actors</w:t>
            </w:r>
          </w:p>
        </w:tc>
        <w:tc>
          <w:tcPr>
            <w:tcW w:w="7488" w:type="dxa"/>
          </w:tcPr>
          <w:p w14:paraId="1C3B2510" w14:textId="75D928D9" w:rsidR="00981842" w:rsidRDefault="0022352F" w:rsidP="00AA1500">
            <w:r>
              <w:t>Staffs</w:t>
            </w:r>
            <w:r w:rsidR="00507E5E">
              <w:t xml:space="preserve">, </w:t>
            </w:r>
            <w:r>
              <w:t>administrator</w:t>
            </w:r>
            <w:r w:rsidR="00507E5E">
              <w:t>.</w:t>
            </w:r>
          </w:p>
        </w:tc>
      </w:tr>
      <w:tr w:rsidR="00981842" w14:paraId="7728B81C" w14:textId="77777777" w:rsidTr="00AA1500">
        <w:tc>
          <w:tcPr>
            <w:tcW w:w="2088" w:type="dxa"/>
          </w:tcPr>
          <w:p w14:paraId="1D500774" w14:textId="77777777" w:rsidR="00981842" w:rsidRDefault="00981842" w:rsidP="00AA1500">
            <w:bookmarkStart w:id="9" w:name="_Hlk24738988"/>
            <w:r>
              <w:t>Basic Flow</w:t>
            </w:r>
          </w:p>
        </w:tc>
        <w:tc>
          <w:tcPr>
            <w:tcW w:w="7488" w:type="dxa"/>
          </w:tcPr>
          <w:p w14:paraId="597E0515" w14:textId="03447995" w:rsidR="00933B36" w:rsidRDefault="00981842" w:rsidP="002B7770">
            <w:pPr>
              <w:pStyle w:val="ListParagraph"/>
              <w:numPr>
                <w:ilvl w:val="0"/>
                <w:numId w:val="6"/>
              </w:numPr>
              <w:spacing w:after="0" w:line="240" w:lineRule="auto"/>
            </w:pPr>
            <w:r>
              <w:t xml:space="preserve">At the </w:t>
            </w:r>
            <w:r w:rsidR="00933B36">
              <w:t>main menu, the user clicks ‘Check bill’ button.</w:t>
            </w:r>
          </w:p>
          <w:p w14:paraId="3EA5C500" w14:textId="77777777" w:rsidR="00933B36" w:rsidRDefault="00933B36" w:rsidP="002B7770">
            <w:pPr>
              <w:pStyle w:val="ListParagraph"/>
              <w:numPr>
                <w:ilvl w:val="0"/>
                <w:numId w:val="6"/>
              </w:numPr>
              <w:spacing w:after="0" w:line="240" w:lineRule="auto"/>
            </w:pPr>
            <w:r>
              <w:t xml:space="preserve">System displays the </w:t>
            </w:r>
            <w:r w:rsidR="000C0AA0">
              <w:t>bill</w:t>
            </w:r>
            <w:r w:rsidR="00F243ED">
              <w:t xml:space="preserve"> window</w:t>
            </w:r>
            <w:r>
              <w:t>.</w:t>
            </w:r>
          </w:p>
          <w:p w14:paraId="4DA19944" w14:textId="78835EFF" w:rsidR="00981842" w:rsidRPr="000C0AA0" w:rsidRDefault="00933B36" w:rsidP="002B7770">
            <w:pPr>
              <w:pStyle w:val="ListParagraph"/>
              <w:numPr>
                <w:ilvl w:val="0"/>
                <w:numId w:val="6"/>
              </w:numPr>
              <w:spacing w:after="0" w:line="240" w:lineRule="auto"/>
            </w:pPr>
            <w:r>
              <w:t>U</w:t>
            </w:r>
            <w:r w:rsidR="00981842" w:rsidRPr="000C0AA0">
              <w:t xml:space="preserve">ser clicks ‘Add </w:t>
            </w:r>
            <w:r w:rsidR="00E83EB5" w:rsidRPr="000C0AA0">
              <w:t xml:space="preserve">a </w:t>
            </w:r>
            <w:r w:rsidR="00F243ED" w:rsidRPr="000C0AA0">
              <w:t>bill</w:t>
            </w:r>
            <w:r w:rsidR="00981842" w:rsidRPr="000C0AA0">
              <w:t>’ button</w:t>
            </w:r>
            <w:r w:rsidR="00F243ED" w:rsidRPr="000C0AA0">
              <w:t>.</w:t>
            </w:r>
          </w:p>
          <w:p w14:paraId="7DE4169F" w14:textId="317A81FF" w:rsidR="00F243ED" w:rsidRDefault="00981842" w:rsidP="002B7770">
            <w:pPr>
              <w:pStyle w:val="ListParagraph"/>
              <w:numPr>
                <w:ilvl w:val="0"/>
                <w:numId w:val="6"/>
              </w:numPr>
              <w:spacing w:after="0" w:line="240" w:lineRule="auto"/>
            </w:pPr>
            <w:r>
              <w:t xml:space="preserve">System </w:t>
            </w:r>
            <w:r w:rsidR="00F243ED">
              <w:t>displays the add bill window.</w:t>
            </w:r>
          </w:p>
          <w:p w14:paraId="326AC04B" w14:textId="3421867A" w:rsidR="00981842" w:rsidRDefault="00D95AC9" w:rsidP="002B7770">
            <w:pPr>
              <w:pStyle w:val="ListParagraph"/>
              <w:numPr>
                <w:ilvl w:val="0"/>
                <w:numId w:val="6"/>
              </w:numPr>
              <w:spacing w:after="0" w:line="240" w:lineRule="auto"/>
            </w:pPr>
            <w:r>
              <w:t>User add</w:t>
            </w:r>
            <w:r w:rsidR="00821EB2">
              <w:t>s</w:t>
            </w:r>
            <w:r>
              <w:t xml:space="preserve"> all product the customer </w:t>
            </w:r>
            <w:r w:rsidR="00E83EB5">
              <w:t xml:space="preserve">bought </w:t>
            </w:r>
            <w:r>
              <w:t>to the bill.</w:t>
            </w:r>
          </w:p>
          <w:p w14:paraId="506B4DFF" w14:textId="75AE6991" w:rsidR="00D95AC9" w:rsidRDefault="00D95AC9" w:rsidP="002B7770">
            <w:pPr>
              <w:pStyle w:val="ListParagraph"/>
              <w:numPr>
                <w:ilvl w:val="0"/>
                <w:numId w:val="6"/>
              </w:numPr>
              <w:spacing w:after="0" w:line="240" w:lineRule="auto"/>
            </w:pPr>
            <w:r>
              <w:t>User click</w:t>
            </w:r>
            <w:r w:rsidR="00821EB2">
              <w:t>s</w:t>
            </w:r>
            <w:r>
              <w:t xml:space="preserve"> ‘Add bill’ button.</w:t>
            </w:r>
          </w:p>
          <w:p w14:paraId="3F14D251" w14:textId="2626B0E9" w:rsidR="00366443" w:rsidRDefault="00366443" w:rsidP="002B7770">
            <w:pPr>
              <w:pStyle w:val="ListParagraph"/>
              <w:numPr>
                <w:ilvl w:val="0"/>
                <w:numId w:val="6"/>
              </w:numPr>
              <w:spacing w:after="0" w:line="240" w:lineRule="auto"/>
            </w:pPr>
            <w:r>
              <w:t>System adds the bill to the database.</w:t>
            </w:r>
          </w:p>
          <w:p w14:paraId="48DD91A1" w14:textId="5DBBE0F2" w:rsidR="00D95AC9" w:rsidRPr="00F02F9F" w:rsidRDefault="00D95AC9" w:rsidP="002B7770">
            <w:pPr>
              <w:pStyle w:val="ListParagraph"/>
              <w:numPr>
                <w:ilvl w:val="0"/>
                <w:numId w:val="6"/>
              </w:numPr>
              <w:spacing w:after="0" w:line="240" w:lineRule="auto"/>
            </w:pPr>
            <w:r>
              <w:t>System display</w:t>
            </w:r>
            <w:r w:rsidR="00821EB2">
              <w:t>s</w:t>
            </w:r>
            <w:r>
              <w:t xml:space="preserve"> </w:t>
            </w:r>
            <w:r w:rsidR="00635363">
              <w:t>all the information of the bill added</w:t>
            </w:r>
            <w:r>
              <w:t>.</w:t>
            </w:r>
          </w:p>
        </w:tc>
      </w:tr>
      <w:bookmarkEnd w:id="9"/>
      <w:tr w:rsidR="00981842" w14:paraId="27F8F483" w14:textId="77777777" w:rsidTr="00AA1500">
        <w:tc>
          <w:tcPr>
            <w:tcW w:w="2088" w:type="dxa"/>
          </w:tcPr>
          <w:p w14:paraId="702BF637" w14:textId="77777777" w:rsidR="00981842" w:rsidRDefault="00981842" w:rsidP="00AA1500">
            <w:r>
              <w:t>Alternative Flows</w:t>
            </w:r>
          </w:p>
        </w:tc>
        <w:tc>
          <w:tcPr>
            <w:tcW w:w="7488" w:type="dxa"/>
          </w:tcPr>
          <w:p w14:paraId="6191997C" w14:textId="29707F30" w:rsidR="00981842" w:rsidRPr="00613915" w:rsidRDefault="00981842" w:rsidP="00AA1500">
            <w:pPr>
              <w:rPr>
                <w:b/>
              </w:rPr>
            </w:pPr>
            <w:r w:rsidRPr="00613915">
              <w:rPr>
                <w:b/>
              </w:rPr>
              <w:t xml:space="preserve">Alternative flow 1: </w:t>
            </w:r>
            <w:r w:rsidR="00A01EE9">
              <w:rPr>
                <w:b/>
              </w:rPr>
              <w:t>T</w:t>
            </w:r>
            <w:r w:rsidR="00D95AC9">
              <w:rPr>
                <w:b/>
              </w:rPr>
              <w:t>he customer is a member</w:t>
            </w:r>
          </w:p>
          <w:p w14:paraId="29BA0D7A" w14:textId="7F4072B5" w:rsidR="00981842" w:rsidRDefault="003F1850" w:rsidP="002B7770">
            <w:pPr>
              <w:pStyle w:val="ListParagraph"/>
              <w:numPr>
                <w:ilvl w:val="0"/>
                <w:numId w:val="7"/>
              </w:numPr>
              <w:spacing w:after="0" w:line="240" w:lineRule="auto"/>
            </w:pPr>
            <w:r>
              <w:t>After</w:t>
            </w:r>
            <w:r w:rsidR="00D95AC9">
              <w:t xml:space="preserve"> step</w:t>
            </w:r>
            <w:r w:rsidR="00981842">
              <w:t xml:space="preserve"> #</w:t>
            </w:r>
            <w:r>
              <w:t>4</w:t>
            </w:r>
            <w:r w:rsidR="00981842">
              <w:t xml:space="preserve"> of the basic flow, user enters </w:t>
            </w:r>
            <w:r>
              <w:t>the member id of the customer.</w:t>
            </w:r>
          </w:p>
          <w:p w14:paraId="61A3DC95" w14:textId="00518368" w:rsidR="00981842" w:rsidRDefault="00981842" w:rsidP="002B7770">
            <w:pPr>
              <w:pStyle w:val="ListParagraph"/>
              <w:numPr>
                <w:ilvl w:val="0"/>
                <w:numId w:val="7"/>
              </w:numPr>
              <w:spacing w:after="0" w:line="240" w:lineRule="auto"/>
            </w:pPr>
            <w:r>
              <w:t>Continue step #</w:t>
            </w:r>
            <w:r w:rsidR="003F1850">
              <w:t>5</w:t>
            </w:r>
            <w:r>
              <w:t xml:space="preserve"> in the basic flow</w:t>
            </w:r>
            <w:r w:rsidR="00A01EE9">
              <w:t>.</w:t>
            </w:r>
          </w:p>
          <w:p w14:paraId="5AC7F1D9" w14:textId="77777777" w:rsidR="00981842" w:rsidRDefault="00981842" w:rsidP="00AA1500"/>
          <w:p w14:paraId="5B47AF6A" w14:textId="7C23F2E5" w:rsidR="00635363" w:rsidRPr="00613915" w:rsidRDefault="00635363" w:rsidP="00635363">
            <w:pPr>
              <w:rPr>
                <w:b/>
              </w:rPr>
            </w:pPr>
            <w:r w:rsidRPr="00613915">
              <w:rPr>
                <w:b/>
              </w:rPr>
              <w:t xml:space="preserve">Alternative flow 1: </w:t>
            </w:r>
            <w:r>
              <w:rPr>
                <w:b/>
              </w:rPr>
              <w:t>Add bill failed</w:t>
            </w:r>
          </w:p>
          <w:p w14:paraId="601EE450" w14:textId="68847F03" w:rsidR="00635363" w:rsidRDefault="00635363" w:rsidP="002B7770">
            <w:pPr>
              <w:pStyle w:val="ListParagraph"/>
              <w:numPr>
                <w:ilvl w:val="0"/>
                <w:numId w:val="26"/>
              </w:numPr>
              <w:spacing w:after="0" w:line="240" w:lineRule="auto"/>
            </w:pPr>
            <w:r>
              <w:t>Do again from step #5 of the basic flow.</w:t>
            </w:r>
          </w:p>
          <w:p w14:paraId="70026C12" w14:textId="362594BD" w:rsidR="00635363" w:rsidRDefault="00635363" w:rsidP="00AA1500"/>
        </w:tc>
      </w:tr>
      <w:tr w:rsidR="00981842" w14:paraId="451C74ED" w14:textId="77777777" w:rsidTr="00AA1500">
        <w:tc>
          <w:tcPr>
            <w:tcW w:w="2088" w:type="dxa"/>
          </w:tcPr>
          <w:p w14:paraId="14C916BD" w14:textId="77777777" w:rsidR="00981842" w:rsidRDefault="00981842" w:rsidP="00AA1500">
            <w:r>
              <w:t>Pre-conditions</w:t>
            </w:r>
          </w:p>
        </w:tc>
        <w:tc>
          <w:tcPr>
            <w:tcW w:w="7488" w:type="dxa"/>
          </w:tcPr>
          <w:p w14:paraId="017A1FA4" w14:textId="2D0DC7D8" w:rsidR="00981842" w:rsidRDefault="00981842" w:rsidP="00AA1500">
            <w:r>
              <w:t xml:space="preserve">User goes to </w:t>
            </w:r>
            <w:r w:rsidR="000C0AA0">
              <w:t>bill</w:t>
            </w:r>
            <w:r w:rsidR="003F1850">
              <w:t xml:space="preserve"> menu.</w:t>
            </w:r>
          </w:p>
        </w:tc>
      </w:tr>
      <w:tr w:rsidR="00981842" w14:paraId="4CC850E8" w14:textId="77777777" w:rsidTr="00AA1500">
        <w:tc>
          <w:tcPr>
            <w:tcW w:w="2088" w:type="dxa"/>
          </w:tcPr>
          <w:p w14:paraId="6FBE713A" w14:textId="77777777" w:rsidR="00981842" w:rsidRDefault="00981842" w:rsidP="00AA1500">
            <w:r>
              <w:t>Post-conditions</w:t>
            </w:r>
          </w:p>
        </w:tc>
        <w:tc>
          <w:tcPr>
            <w:tcW w:w="7488" w:type="dxa"/>
          </w:tcPr>
          <w:p w14:paraId="780AAE29" w14:textId="1B4D1D15" w:rsidR="00981842" w:rsidRDefault="00981842" w:rsidP="00AA1500">
            <w:r w:rsidRPr="004D14DB">
              <w:t>The user su</w:t>
            </w:r>
            <w:r w:rsidR="00635363">
              <w:t xml:space="preserve">ccessfully </w:t>
            </w:r>
            <w:r w:rsidR="003F1850">
              <w:t>add</w:t>
            </w:r>
            <w:r w:rsidR="00635363">
              <w:t>s</w:t>
            </w:r>
            <w:r w:rsidR="003F1850">
              <w:t xml:space="preserve"> the bill</w:t>
            </w:r>
            <w:r w:rsidR="00635363">
              <w:t xml:space="preserve"> to the database</w:t>
            </w:r>
            <w:r w:rsidR="009E1D38">
              <w:t>.</w:t>
            </w:r>
          </w:p>
        </w:tc>
      </w:tr>
      <w:bookmarkEnd w:id="8"/>
    </w:tbl>
    <w:p w14:paraId="6A7D85C8" w14:textId="77777777" w:rsidR="00981842" w:rsidRPr="00981842" w:rsidRDefault="00981842" w:rsidP="00981842"/>
    <w:p w14:paraId="442A6EEC" w14:textId="34F0C022" w:rsidR="0061095D" w:rsidRDefault="0061095D" w:rsidP="00981842">
      <w:pPr>
        <w:pStyle w:val="Heading2"/>
      </w:pPr>
      <w:bookmarkStart w:id="10" w:name="_Hlk24581563"/>
      <w:r>
        <w:t>Use-case: Add a product to bill</w:t>
      </w:r>
    </w:p>
    <w:tbl>
      <w:tblPr>
        <w:tblStyle w:val="TableGrid"/>
        <w:tblW w:w="0" w:type="auto"/>
        <w:tblLook w:val="04A0" w:firstRow="1" w:lastRow="0" w:firstColumn="1" w:lastColumn="0" w:noHBand="0" w:noVBand="1"/>
      </w:tblPr>
      <w:tblGrid>
        <w:gridCol w:w="2088"/>
        <w:gridCol w:w="7488"/>
      </w:tblGrid>
      <w:tr w:rsidR="0061095D" w14:paraId="7785CB85" w14:textId="77777777" w:rsidTr="0061095D">
        <w:tc>
          <w:tcPr>
            <w:tcW w:w="2088" w:type="dxa"/>
          </w:tcPr>
          <w:p w14:paraId="158E086B" w14:textId="77777777" w:rsidR="0061095D" w:rsidRDefault="0061095D" w:rsidP="0061095D">
            <w:r>
              <w:t>Use case Name</w:t>
            </w:r>
          </w:p>
        </w:tc>
        <w:tc>
          <w:tcPr>
            <w:tcW w:w="7488" w:type="dxa"/>
          </w:tcPr>
          <w:p w14:paraId="04E59B5C" w14:textId="6A2E389E" w:rsidR="0061095D" w:rsidRDefault="0061095D" w:rsidP="0061095D">
            <w:r w:rsidRPr="000C5EAE">
              <w:t xml:space="preserve">Add </w:t>
            </w:r>
            <w:r>
              <w:t>an item to bill.</w:t>
            </w:r>
          </w:p>
        </w:tc>
      </w:tr>
      <w:tr w:rsidR="0061095D" w14:paraId="792D35F2" w14:textId="77777777" w:rsidTr="0061095D">
        <w:tc>
          <w:tcPr>
            <w:tcW w:w="2088" w:type="dxa"/>
          </w:tcPr>
          <w:p w14:paraId="62DDA8DF" w14:textId="77777777" w:rsidR="0061095D" w:rsidRDefault="0061095D" w:rsidP="0061095D">
            <w:r>
              <w:t>Brief description</w:t>
            </w:r>
          </w:p>
        </w:tc>
        <w:tc>
          <w:tcPr>
            <w:tcW w:w="7488" w:type="dxa"/>
          </w:tcPr>
          <w:p w14:paraId="6CA46114" w14:textId="1B014EC8" w:rsidR="0061095D" w:rsidRDefault="0061095D" w:rsidP="0061095D">
            <w:r w:rsidRPr="00253488">
              <w:t xml:space="preserve">This use case describes </w:t>
            </w:r>
            <w:r w:rsidR="0022352F" w:rsidRPr="00253488">
              <w:t xml:space="preserve">how </w:t>
            </w:r>
            <w:r w:rsidR="0022352F">
              <w:t>the staffs and the administrator</w:t>
            </w:r>
            <w:r>
              <w:t xml:space="preserve"> make a bill.</w:t>
            </w:r>
          </w:p>
        </w:tc>
      </w:tr>
      <w:tr w:rsidR="0061095D" w14:paraId="6348C82C" w14:textId="77777777" w:rsidTr="0061095D">
        <w:tc>
          <w:tcPr>
            <w:tcW w:w="2088" w:type="dxa"/>
          </w:tcPr>
          <w:p w14:paraId="567B8484" w14:textId="77777777" w:rsidR="0061095D" w:rsidRDefault="0061095D" w:rsidP="0061095D">
            <w:r>
              <w:t>Actors</w:t>
            </w:r>
          </w:p>
        </w:tc>
        <w:tc>
          <w:tcPr>
            <w:tcW w:w="7488" w:type="dxa"/>
          </w:tcPr>
          <w:p w14:paraId="5B97A2AE" w14:textId="4C314525" w:rsidR="0061095D" w:rsidRDefault="0022352F" w:rsidP="0061095D">
            <w:r>
              <w:t>Staffs, administrator.</w:t>
            </w:r>
          </w:p>
        </w:tc>
      </w:tr>
      <w:tr w:rsidR="0061095D" w14:paraId="459AF7D6" w14:textId="77777777" w:rsidTr="0061095D">
        <w:tc>
          <w:tcPr>
            <w:tcW w:w="2088" w:type="dxa"/>
          </w:tcPr>
          <w:p w14:paraId="7A342D74" w14:textId="77777777" w:rsidR="0061095D" w:rsidRDefault="0061095D" w:rsidP="0061095D">
            <w:r>
              <w:t>Basic Flow</w:t>
            </w:r>
          </w:p>
        </w:tc>
        <w:tc>
          <w:tcPr>
            <w:tcW w:w="7488" w:type="dxa"/>
          </w:tcPr>
          <w:p w14:paraId="3EC0A371" w14:textId="661A9962" w:rsidR="0061095D" w:rsidRDefault="0061095D" w:rsidP="002B7770">
            <w:pPr>
              <w:pStyle w:val="ListParagraph"/>
              <w:numPr>
                <w:ilvl w:val="0"/>
                <w:numId w:val="19"/>
              </w:numPr>
              <w:spacing w:after="0" w:line="240" w:lineRule="auto"/>
            </w:pPr>
            <w:r>
              <w:t xml:space="preserve">At the </w:t>
            </w:r>
            <w:r w:rsidR="00E83EB5">
              <w:t>add</w:t>
            </w:r>
            <w:r>
              <w:t xml:space="preserve"> bill window, the user clicks on the ‘Add product’ button.</w:t>
            </w:r>
          </w:p>
          <w:p w14:paraId="7F4AF9E4" w14:textId="125FB511" w:rsidR="0061095D" w:rsidRDefault="0061095D" w:rsidP="002B7770">
            <w:pPr>
              <w:pStyle w:val="ListParagraph"/>
              <w:numPr>
                <w:ilvl w:val="0"/>
                <w:numId w:val="19"/>
              </w:numPr>
              <w:spacing w:after="0" w:line="240" w:lineRule="auto"/>
            </w:pPr>
            <w:r>
              <w:t>System displays the add product window.</w:t>
            </w:r>
          </w:p>
          <w:p w14:paraId="7A61A9D8" w14:textId="30D82A3E" w:rsidR="0061095D" w:rsidRDefault="0061095D" w:rsidP="002B7770">
            <w:pPr>
              <w:pStyle w:val="ListParagraph"/>
              <w:numPr>
                <w:ilvl w:val="0"/>
                <w:numId w:val="19"/>
              </w:numPr>
              <w:spacing w:after="0" w:line="240" w:lineRule="auto"/>
            </w:pPr>
            <w:r>
              <w:t>User write</w:t>
            </w:r>
            <w:r w:rsidR="00821EB2">
              <w:t>s</w:t>
            </w:r>
            <w:r>
              <w:t xml:space="preserve"> the product id on the ‘Product ID’ field.</w:t>
            </w:r>
          </w:p>
          <w:p w14:paraId="0FBDB3CA" w14:textId="6FD95A39" w:rsidR="0061095D" w:rsidRDefault="00A01EE9" w:rsidP="002B7770">
            <w:pPr>
              <w:pStyle w:val="ListParagraph"/>
              <w:numPr>
                <w:ilvl w:val="0"/>
                <w:numId w:val="19"/>
              </w:numPr>
              <w:spacing w:after="0" w:line="240" w:lineRule="auto"/>
            </w:pPr>
            <w:r>
              <w:t>User write</w:t>
            </w:r>
            <w:r w:rsidR="00821EB2">
              <w:t>s</w:t>
            </w:r>
            <w:r>
              <w:t xml:space="preserve"> the quantity that customer buy of the product. </w:t>
            </w:r>
          </w:p>
          <w:p w14:paraId="525059F8" w14:textId="00672469" w:rsidR="0061095D" w:rsidRDefault="0061095D" w:rsidP="002B7770">
            <w:pPr>
              <w:pStyle w:val="ListParagraph"/>
              <w:numPr>
                <w:ilvl w:val="0"/>
                <w:numId w:val="19"/>
              </w:numPr>
              <w:spacing w:after="0" w:line="240" w:lineRule="auto"/>
            </w:pPr>
            <w:r>
              <w:t>User click</w:t>
            </w:r>
            <w:r w:rsidR="00821EB2">
              <w:t>s</w:t>
            </w:r>
            <w:r>
              <w:t xml:space="preserve"> ‘Add’ button.</w:t>
            </w:r>
          </w:p>
          <w:p w14:paraId="6B1A012B" w14:textId="17423C17" w:rsidR="00821EB2" w:rsidRDefault="00821EB2" w:rsidP="002B7770">
            <w:pPr>
              <w:pStyle w:val="ListParagraph"/>
              <w:numPr>
                <w:ilvl w:val="0"/>
                <w:numId w:val="19"/>
              </w:numPr>
              <w:spacing w:after="0" w:line="240" w:lineRule="auto"/>
            </w:pPr>
            <w:r>
              <w:t>System adds a new product to bill.</w:t>
            </w:r>
          </w:p>
          <w:p w14:paraId="6F986D03" w14:textId="27D4FC1A" w:rsidR="0061095D" w:rsidRPr="00F02F9F" w:rsidRDefault="0061095D" w:rsidP="002B7770">
            <w:pPr>
              <w:pStyle w:val="ListParagraph"/>
              <w:numPr>
                <w:ilvl w:val="0"/>
                <w:numId w:val="19"/>
              </w:numPr>
              <w:spacing w:after="0" w:line="240" w:lineRule="auto"/>
            </w:pPr>
            <w:r>
              <w:lastRenderedPageBreak/>
              <w:t>System display</w:t>
            </w:r>
            <w:r w:rsidR="00821EB2">
              <w:t>s</w:t>
            </w:r>
            <w:r w:rsidR="00A01EE9">
              <w:t xml:space="preserve"> </w:t>
            </w:r>
            <w:r>
              <w:t>the</w:t>
            </w:r>
            <w:r w:rsidR="00A01EE9">
              <w:t xml:space="preserve"> quantity of all products in the bill</w:t>
            </w:r>
            <w:r>
              <w:t>.</w:t>
            </w:r>
          </w:p>
        </w:tc>
      </w:tr>
      <w:tr w:rsidR="0061095D" w14:paraId="56DD311C" w14:textId="77777777" w:rsidTr="0061095D">
        <w:tc>
          <w:tcPr>
            <w:tcW w:w="2088" w:type="dxa"/>
          </w:tcPr>
          <w:p w14:paraId="6522AE5F" w14:textId="77777777" w:rsidR="0061095D" w:rsidRDefault="0061095D" w:rsidP="0061095D">
            <w:r>
              <w:lastRenderedPageBreak/>
              <w:t>Alternative Flows</w:t>
            </w:r>
          </w:p>
        </w:tc>
        <w:tc>
          <w:tcPr>
            <w:tcW w:w="7488" w:type="dxa"/>
          </w:tcPr>
          <w:p w14:paraId="7E886659" w14:textId="737990E1" w:rsidR="0061095D" w:rsidRPr="00613915" w:rsidRDefault="0061095D" w:rsidP="0061095D">
            <w:pPr>
              <w:rPr>
                <w:b/>
              </w:rPr>
            </w:pPr>
            <w:r w:rsidRPr="00613915">
              <w:rPr>
                <w:b/>
              </w:rPr>
              <w:t xml:space="preserve">Alternative flow 1: </w:t>
            </w:r>
            <w:r w:rsidR="00A01EE9">
              <w:rPr>
                <w:b/>
              </w:rPr>
              <w:t xml:space="preserve">User </w:t>
            </w:r>
            <w:r w:rsidR="00821EB2">
              <w:rPr>
                <w:b/>
              </w:rPr>
              <w:t>le</w:t>
            </w:r>
            <w:r w:rsidR="001C559C">
              <w:rPr>
                <w:b/>
              </w:rPr>
              <w:t>aves</w:t>
            </w:r>
            <w:r w:rsidR="00821EB2">
              <w:rPr>
                <w:b/>
              </w:rPr>
              <w:t xml:space="preserve"> the </w:t>
            </w:r>
            <w:r w:rsidR="00614584">
              <w:rPr>
                <w:b/>
              </w:rPr>
              <w:t>‘Q</w:t>
            </w:r>
            <w:r w:rsidR="00821EB2">
              <w:rPr>
                <w:b/>
              </w:rPr>
              <w:t>uantity</w:t>
            </w:r>
            <w:r w:rsidR="00614584">
              <w:rPr>
                <w:b/>
              </w:rPr>
              <w:t>’</w:t>
            </w:r>
            <w:r w:rsidR="00821EB2">
              <w:rPr>
                <w:b/>
              </w:rPr>
              <w:t xml:space="preserve"> field blank</w:t>
            </w:r>
          </w:p>
          <w:p w14:paraId="01CE79AD" w14:textId="09EB86C6" w:rsidR="0061095D" w:rsidRDefault="00A01EE9" w:rsidP="002B7770">
            <w:pPr>
              <w:pStyle w:val="ListParagraph"/>
              <w:numPr>
                <w:ilvl w:val="0"/>
                <w:numId w:val="20"/>
              </w:numPr>
              <w:spacing w:after="0" w:line="240" w:lineRule="auto"/>
            </w:pPr>
            <w:r>
              <w:t>System default the quantity is one.</w:t>
            </w:r>
          </w:p>
          <w:p w14:paraId="5D65841D" w14:textId="77777777" w:rsidR="0061095D" w:rsidRDefault="0061095D" w:rsidP="0061095D"/>
          <w:p w14:paraId="2D6D94B5" w14:textId="6995FABD" w:rsidR="00821EB2" w:rsidRPr="00613915" w:rsidRDefault="00821EB2" w:rsidP="00821EB2">
            <w:pPr>
              <w:rPr>
                <w:b/>
              </w:rPr>
            </w:pPr>
            <w:r w:rsidRPr="00613915">
              <w:rPr>
                <w:b/>
              </w:rPr>
              <w:t xml:space="preserve">Alternative flow </w:t>
            </w:r>
            <w:r>
              <w:rPr>
                <w:b/>
              </w:rPr>
              <w:t>2</w:t>
            </w:r>
            <w:r w:rsidRPr="00613915">
              <w:rPr>
                <w:b/>
              </w:rPr>
              <w:t xml:space="preserve">: </w:t>
            </w:r>
            <w:r>
              <w:rPr>
                <w:b/>
              </w:rPr>
              <w:t>Bill has already had the product</w:t>
            </w:r>
          </w:p>
          <w:p w14:paraId="5FEEBE91" w14:textId="14387FF6" w:rsidR="00821EB2" w:rsidRDefault="00821EB2" w:rsidP="002B7770">
            <w:pPr>
              <w:pStyle w:val="ListParagraph"/>
              <w:numPr>
                <w:ilvl w:val="0"/>
                <w:numId w:val="21"/>
              </w:numPr>
              <w:spacing w:after="0" w:line="240" w:lineRule="auto"/>
            </w:pPr>
            <w:r>
              <w:t>From #6 of the basic flow, system increases the quantity of the product.</w:t>
            </w:r>
          </w:p>
          <w:p w14:paraId="6CA1D177" w14:textId="77777777" w:rsidR="00E83EB5" w:rsidRPr="00E83EB5" w:rsidRDefault="00821EB2" w:rsidP="002B7770">
            <w:pPr>
              <w:pStyle w:val="ListParagraph"/>
              <w:numPr>
                <w:ilvl w:val="0"/>
                <w:numId w:val="21"/>
              </w:numPr>
              <w:spacing w:after="0" w:line="240" w:lineRule="auto"/>
            </w:pPr>
            <w:r>
              <w:t>Continue step #7 in the basic flow.</w:t>
            </w:r>
          </w:p>
          <w:p w14:paraId="691E9F96" w14:textId="1BA03870" w:rsidR="00821EB2" w:rsidRDefault="00E83EB5" w:rsidP="00E83EB5">
            <w:pPr>
              <w:spacing w:line="240" w:lineRule="auto"/>
            </w:pPr>
            <w:r>
              <w:t xml:space="preserve"> </w:t>
            </w:r>
          </w:p>
        </w:tc>
      </w:tr>
      <w:tr w:rsidR="0061095D" w14:paraId="26C4DA73" w14:textId="77777777" w:rsidTr="0061095D">
        <w:tc>
          <w:tcPr>
            <w:tcW w:w="2088" w:type="dxa"/>
          </w:tcPr>
          <w:p w14:paraId="7EB1D410" w14:textId="77777777" w:rsidR="0061095D" w:rsidRDefault="0061095D" w:rsidP="0061095D">
            <w:r>
              <w:t>Pre-conditions</w:t>
            </w:r>
          </w:p>
        </w:tc>
        <w:tc>
          <w:tcPr>
            <w:tcW w:w="7488" w:type="dxa"/>
          </w:tcPr>
          <w:p w14:paraId="0721624D" w14:textId="43CF1CA6" w:rsidR="0061095D" w:rsidRDefault="0061095D" w:rsidP="0061095D">
            <w:r>
              <w:t xml:space="preserve">User goes to the </w:t>
            </w:r>
            <w:r w:rsidR="00E83EB5">
              <w:t>add bill</w:t>
            </w:r>
            <w:r>
              <w:t xml:space="preserve"> menu.</w:t>
            </w:r>
          </w:p>
        </w:tc>
      </w:tr>
      <w:tr w:rsidR="0061095D" w14:paraId="5C0CD0F5" w14:textId="77777777" w:rsidTr="0061095D">
        <w:tc>
          <w:tcPr>
            <w:tcW w:w="2088" w:type="dxa"/>
          </w:tcPr>
          <w:p w14:paraId="68FD2346" w14:textId="77777777" w:rsidR="0061095D" w:rsidRDefault="0061095D" w:rsidP="0061095D">
            <w:r>
              <w:t>Post-conditions</w:t>
            </w:r>
          </w:p>
        </w:tc>
        <w:tc>
          <w:tcPr>
            <w:tcW w:w="7488" w:type="dxa"/>
          </w:tcPr>
          <w:p w14:paraId="523F28CB" w14:textId="53EF2E4E" w:rsidR="0061095D" w:rsidRDefault="0061095D" w:rsidP="0061095D">
            <w:r w:rsidRPr="004D14DB">
              <w:t>The user succe</w:t>
            </w:r>
            <w:r w:rsidR="00635363">
              <w:t>ssfully adds new product to</w:t>
            </w:r>
            <w:r>
              <w:t xml:space="preserve"> the bill</w:t>
            </w:r>
            <w:r w:rsidR="00635363">
              <w:t xml:space="preserve"> or increases quantity of the existing product in the bill</w:t>
            </w:r>
            <w:r>
              <w:t>.</w:t>
            </w:r>
          </w:p>
        </w:tc>
      </w:tr>
    </w:tbl>
    <w:p w14:paraId="3A52456C" w14:textId="013E0193" w:rsidR="0061095D" w:rsidRDefault="0061095D" w:rsidP="0061095D"/>
    <w:p w14:paraId="42CF26DD" w14:textId="77777777" w:rsidR="0061095D" w:rsidRPr="0061095D" w:rsidRDefault="0061095D" w:rsidP="0061095D"/>
    <w:p w14:paraId="450EEF45" w14:textId="6DA092BE" w:rsidR="00981842" w:rsidRDefault="00981842" w:rsidP="00981842">
      <w:pPr>
        <w:pStyle w:val="Heading2"/>
      </w:pPr>
      <w:r>
        <w:t xml:space="preserve">Use-case: </w:t>
      </w:r>
      <w:r w:rsidR="00F243ED">
        <w:t>Export a bill</w:t>
      </w:r>
    </w:p>
    <w:tbl>
      <w:tblPr>
        <w:tblStyle w:val="TableGrid"/>
        <w:tblW w:w="0" w:type="auto"/>
        <w:tblLook w:val="04A0" w:firstRow="1" w:lastRow="0" w:firstColumn="1" w:lastColumn="0" w:noHBand="0" w:noVBand="1"/>
      </w:tblPr>
      <w:tblGrid>
        <w:gridCol w:w="2088"/>
        <w:gridCol w:w="7488"/>
      </w:tblGrid>
      <w:tr w:rsidR="00981842" w14:paraId="22BD4012" w14:textId="77777777" w:rsidTr="00AA1500">
        <w:tc>
          <w:tcPr>
            <w:tcW w:w="2088" w:type="dxa"/>
          </w:tcPr>
          <w:p w14:paraId="6A09F33D" w14:textId="77777777" w:rsidR="00981842" w:rsidRDefault="00981842" w:rsidP="00AA1500">
            <w:r>
              <w:t>Use case Name</w:t>
            </w:r>
          </w:p>
        </w:tc>
        <w:tc>
          <w:tcPr>
            <w:tcW w:w="7488" w:type="dxa"/>
          </w:tcPr>
          <w:p w14:paraId="1AC56B97" w14:textId="0DB4B6BC" w:rsidR="00981842" w:rsidRDefault="003F1850" w:rsidP="00AA1500">
            <w:r>
              <w:t>Export</w:t>
            </w:r>
            <w:r w:rsidR="009E1D38">
              <w:t xml:space="preserve"> a </w:t>
            </w:r>
            <w:r w:rsidR="00507E5E">
              <w:t>bill</w:t>
            </w:r>
            <w:r w:rsidR="00981842">
              <w:t>.</w:t>
            </w:r>
          </w:p>
        </w:tc>
      </w:tr>
      <w:tr w:rsidR="00981842" w14:paraId="4FB5E6BB" w14:textId="77777777" w:rsidTr="00AA1500">
        <w:tc>
          <w:tcPr>
            <w:tcW w:w="2088" w:type="dxa"/>
          </w:tcPr>
          <w:p w14:paraId="514FBF91" w14:textId="77777777" w:rsidR="00981842" w:rsidRDefault="00981842" w:rsidP="00AA1500">
            <w:bookmarkStart w:id="11" w:name="_Hlk24583836"/>
            <w:r>
              <w:t>Brief description</w:t>
            </w:r>
          </w:p>
        </w:tc>
        <w:tc>
          <w:tcPr>
            <w:tcW w:w="7488" w:type="dxa"/>
          </w:tcPr>
          <w:p w14:paraId="7B74ED06" w14:textId="05C13EE6" w:rsidR="00981842" w:rsidRDefault="00981842" w:rsidP="00AA1500">
            <w:r w:rsidRPr="00253488">
              <w:t xml:space="preserve">This use case describes </w:t>
            </w:r>
            <w:r w:rsidR="0022352F" w:rsidRPr="00253488">
              <w:t xml:space="preserve">how </w:t>
            </w:r>
            <w:r w:rsidR="0022352F">
              <w:t xml:space="preserve">the staffs and the administrator </w:t>
            </w:r>
            <w:r w:rsidR="003F1850">
              <w:t>export</w:t>
            </w:r>
            <w:r w:rsidR="009E1D38">
              <w:t xml:space="preserve"> a bill information.</w:t>
            </w:r>
          </w:p>
        </w:tc>
      </w:tr>
      <w:tr w:rsidR="00981842" w14:paraId="497F8996" w14:textId="77777777" w:rsidTr="00AA1500">
        <w:tc>
          <w:tcPr>
            <w:tcW w:w="2088" w:type="dxa"/>
          </w:tcPr>
          <w:p w14:paraId="10616EFA" w14:textId="77777777" w:rsidR="00981842" w:rsidRDefault="00981842" w:rsidP="00AA1500">
            <w:r>
              <w:t>Actors</w:t>
            </w:r>
          </w:p>
        </w:tc>
        <w:tc>
          <w:tcPr>
            <w:tcW w:w="7488" w:type="dxa"/>
          </w:tcPr>
          <w:p w14:paraId="04EB1489" w14:textId="2E2DD892" w:rsidR="00981842" w:rsidRDefault="0022352F" w:rsidP="00AA1500">
            <w:r>
              <w:t>Staffs, administrator.</w:t>
            </w:r>
          </w:p>
        </w:tc>
      </w:tr>
      <w:bookmarkEnd w:id="11"/>
      <w:tr w:rsidR="00E83EB5" w14:paraId="2C248D3E" w14:textId="77777777" w:rsidTr="00AA1500">
        <w:tc>
          <w:tcPr>
            <w:tcW w:w="2088" w:type="dxa"/>
          </w:tcPr>
          <w:p w14:paraId="3CCE13B6" w14:textId="77777777" w:rsidR="00E83EB5" w:rsidRDefault="00E83EB5" w:rsidP="00E83EB5">
            <w:r>
              <w:t>Basic Flow</w:t>
            </w:r>
          </w:p>
        </w:tc>
        <w:tc>
          <w:tcPr>
            <w:tcW w:w="7488" w:type="dxa"/>
          </w:tcPr>
          <w:p w14:paraId="59BA9749" w14:textId="0F593508" w:rsidR="00933B36" w:rsidRDefault="00E83EB5" w:rsidP="002B7770">
            <w:pPr>
              <w:pStyle w:val="ListParagraph"/>
              <w:numPr>
                <w:ilvl w:val="0"/>
                <w:numId w:val="22"/>
              </w:numPr>
              <w:spacing w:after="0" w:line="240" w:lineRule="auto"/>
            </w:pPr>
            <w:r>
              <w:t>At the</w:t>
            </w:r>
            <w:r w:rsidR="00933B36">
              <w:t xml:space="preserve"> main </w:t>
            </w:r>
            <w:r w:rsidR="00162B63">
              <w:t>menu</w:t>
            </w:r>
            <w:r w:rsidR="00933B36">
              <w:t>, the user clicks ‘Check bill’ button.</w:t>
            </w:r>
          </w:p>
          <w:p w14:paraId="3FCE28BC" w14:textId="77777777" w:rsidR="00933B36" w:rsidRDefault="00933B36" w:rsidP="002B7770">
            <w:pPr>
              <w:pStyle w:val="ListParagraph"/>
              <w:numPr>
                <w:ilvl w:val="0"/>
                <w:numId w:val="22"/>
              </w:numPr>
              <w:spacing w:after="0" w:line="240" w:lineRule="auto"/>
            </w:pPr>
            <w:r>
              <w:t>System displays the</w:t>
            </w:r>
            <w:r w:rsidR="000C0AA0">
              <w:t xml:space="preserve"> bill</w:t>
            </w:r>
            <w:r w:rsidR="00E83EB5">
              <w:t xml:space="preserve"> window</w:t>
            </w:r>
            <w:r>
              <w:t>.</w:t>
            </w:r>
          </w:p>
          <w:p w14:paraId="5B7B2636" w14:textId="622EF14C" w:rsidR="000C0AA0" w:rsidRPr="000C0AA0" w:rsidRDefault="00933B36" w:rsidP="002B7770">
            <w:pPr>
              <w:pStyle w:val="ListParagraph"/>
              <w:numPr>
                <w:ilvl w:val="0"/>
                <w:numId w:val="22"/>
              </w:numPr>
              <w:spacing w:after="0" w:line="240" w:lineRule="auto"/>
            </w:pPr>
            <w:r>
              <w:t>U</w:t>
            </w:r>
            <w:r w:rsidR="00E83EB5" w:rsidRPr="000C0AA0">
              <w:t xml:space="preserve">ser </w:t>
            </w:r>
            <w:r>
              <w:t xml:space="preserve">searchs and </w:t>
            </w:r>
            <w:r w:rsidR="00E83EB5" w:rsidRPr="000C0AA0">
              <w:t>se</w:t>
            </w:r>
            <w:r w:rsidR="000C0AA0">
              <w:t>lects the bill to export.</w:t>
            </w:r>
          </w:p>
          <w:p w14:paraId="3814A20A" w14:textId="7B46663B" w:rsidR="00E83EB5" w:rsidRDefault="00E83EB5" w:rsidP="002B7770">
            <w:pPr>
              <w:pStyle w:val="ListParagraph"/>
              <w:numPr>
                <w:ilvl w:val="0"/>
                <w:numId w:val="22"/>
              </w:numPr>
              <w:spacing w:after="0" w:line="240" w:lineRule="auto"/>
            </w:pPr>
            <w:r>
              <w:t>User clicks ‘Export a bill’ button.</w:t>
            </w:r>
          </w:p>
          <w:p w14:paraId="0A993ABE" w14:textId="749CD828" w:rsidR="00E83EB5" w:rsidRDefault="00E83EB5" w:rsidP="002B7770">
            <w:pPr>
              <w:pStyle w:val="ListParagraph"/>
              <w:numPr>
                <w:ilvl w:val="0"/>
                <w:numId w:val="22"/>
              </w:numPr>
              <w:spacing w:after="0" w:line="240" w:lineRule="auto"/>
            </w:pPr>
            <w:r>
              <w:t>System displays the window</w:t>
            </w:r>
            <w:r w:rsidR="000C0AA0">
              <w:t xml:space="preserve"> to choose the output directory and file type</w:t>
            </w:r>
            <w:r>
              <w:t>.</w:t>
            </w:r>
          </w:p>
          <w:p w14:paraId="336F4E16" w14:textId="6EB0C0F2" w:rsidR="00E83EB5" w:rsidRDefault="00E83EB5" w:rsidP="002B7770">
            <w:pPr>
              <w:pStyle w:val="ListParagraph"/>
              <w:numPr>
                <w:ilvl w:val="0"/>
                <w:numId w:val="22"/>
              </w:numPr>
              <w:spacing w:after="0" w:line="240" w:lineRule="auto"/>
            </w:pPr>
            <w:r>
              <w:t xml:space="preserve">User </w:t>
            </w:r>
            <w:r w:rsidR="000C0AA0">
              <w:t>select output directory and file type</w:t>
            </w:r>
            <w:r>
              <w:t>.</w:t>
            </w:r>
          </w:p>
          <w:p w14:paraId="50136B45" w14:textId="2AA25CA3" w:rsidR="00E83EB5" w:rsidRDefault="00E83EB5" w:rsidP="002B7770">
            <w:pPr>
              <w:pStyle w:val="ListParagraph"/>
              <w:numPr>
                <w:ilvl w:val="0"/>
                <w:numId w:val="22"/>
              </w:numPr>
              <w:spacing w:after="0" w:line="240" w:lineRule="auto"/>
            </w:pPr>
            <w:r>
              <w:t xml:space="preserve">User clicks </w:t>
            </w:r>
            <w:r w:rsidR="000C0AA0">
              <w:t>‘OK</w:t>
            </w:r>
            <w:r>
              <w:t>’ button.</w:t>
            </w:r>
          </w:p>
          <w:p w14:paraId="31C89CBA" w14:textId="48587F98" w:rsidR="000C0AA0" w:rsidRDefault="000C0AA0" w:rsidP="002B7770">
            <w:pPr>
              <w:pStyle w:val="ListParagraph"/>
              <w:numPr>
                <w:ilvl w:val="0"/>
                <w:numId w:val="22"/>
              </w:numPr>
              <w:spacing w:after="0" w:line="240" w:lineRule="auto"/>
            </w:pPr>
            <w:r>
              <w:t>System displays the confirm window.</w:t>
            </w:r>
          </w:p>
          <w:p w14:paraId="0623BEE4" w14:textId="31A3BD4D" w:rsidR="000C0AA0" w:rsidRDefault="000C0AA0" w:rsidP="002B7770">
            <w:pPr>
              <w:pStyle w:val="ListParagraph"/>
              <w:numPr>
                <w:ilvl w:val="0"/>
                <w:numId w:val="22"/>
              </w:numPr>
              <w:spacing w:after="0" w:line="240" w:lineRule="auto"/>
            </w:pPr>
            <w:r>
              <w:t>User clicks ‘Yes’ button</w:t>
            </w:r>
            <w:r w:rsidR="00366443">
              <w:t>.</w:t>
            </w:r>
          </w:p>
          <w:p w14:paraId="71A1FEA6" w14:textId="464239C1" w:rsidR="00366443" w:rsidRDefault="00366443" w:rsidP="002B7770">
            <w:pPr>
              <w:pStyle w:val="ListParagraph"/>
              <w:numPr>
                <w:ilvl w:val="0"/>
                <w:numId w:val="22"/>
              </w:numPr>
              <w:spacing w:after="0" w:line="240" w:lineRule="auto"/>
            </w:pPr>
            <w:r>
              <w:t>System export the bill to the selected directory.</w:t>
            </w:r>
          </w:p>
          <w:p w14:paraId="54E68FB9" w14:textId="1C599F72" w:rsidR="00E83EB5" w:rsidRPr="00F02F9F" w:rsidRDefault="00E83EB5" w:rsidP="002B7770">
            <w:pPr>
              <w:pStyle w:val="ListParagraph"/>
              <w:numPr>
                <w:ilvl w:val="0"/>
                <w:numId w:val="22"/>
              </w:numPr>
              <w:spacing w:after="0" w:line="240" w:lineRule="auto"/>
            </w:pPr>
            <w:r>
              <w:t xml:space="preserve">System displays </w:t>
            </w:r>
            <w:r w:rsidR="00635363">
              <w:t>all information of the exported bill</w:t>
            </w:r>
            <w:r>
              <w:t>.</w:t>
            </w:r>
          </w:p>
        </w:tc>
      </w:tr>
      <w:tr w:rsidR="00981842" w14:paraId="1DC2D58C" w14:textId="77777777" w:rsidTr="00AA1500">
        <w:tc>
          <w:tcPr>
            <w:tcW w:w="2088" w:type="dxa"/>
          </w:tcPr>
          <w:p w14:paraId="114B3F9E" w14:textId="77777777" w:rsidR="00981842" w:rsidRDefault="00981842" w:rsidP="00AA1500">
            <w:r>
              <w:t>Alternative Flows</w:t>
            </w:r>
          </w:p>
        </w:tc>
        <w:tc>
          <w:tcPr>
            <w:tcW w:w="7488" w:type="dxa"/>
          </w:tcPr>
          <w:p w14:paraId="78410B12" w14:textId="454CD332" w:rsidR="00933B36" w:rsidRPr="00613915" w:rsidRDefault="00933B36" w:rsidP="00933B36">
            <w:pPr>
              <w:rPr>
                <w:b/>
              </w:rPr>
            </w:pPr>
            <w:r w:rsidRPr="00613915">
              <w:rPr>
                <w:b/>
              </w:rPr>
              <w:t xml:space="preserve">Alternative flow 1: </w:t>
            </w:r>
            <w:r>
              <w:rPr>
                <w:b/>
              </w:rPr>
              <w:t>User c</w:t>
            </w:r>
            <w:r w:rsidR="00832FE5">
              <w:rPr>
                <w:b/>
              </w:rPr>
              <w:t>anno</w:t>
            </w:r>
            <w:r>
              <w:rPr>
                <w:b/>
              </w:rPr>
              <w:t>t find the bill</w:t>
            </w:r>
          </w:p>
          <w:p w14:paraId="32AA29A2" w14:textId="5EBE023C" w:rsidR="00933B36" w:rsidRDefault="00933B36" w:rsidP="002B7770">
            <w:pPr>
              <w:pStyle w:val="ListParagraph"/>
              <w:numPr>
                <w:ilvl w:val="0"/>
                <w:numId w:val="23"/>
              </w:numPr>
              <w:spacing w:after="0" w:line="240" w:lineRule="auto"/>
            </w:pPr>
            <w:r>
              <w:t>From #2 of the basic flow, user searchs and selects another bill.</w:t>
            </w:r>
          </w:p>
          <w:p w14:paraId="6837A641" w14:textId="4AC1AAC9" w:rsidR="00933B36" w:rsidRPr="00933B36" w:rsidRDefault="00933B36" w:rsidP="002B7770">
            <w:pPr>
              <w:pStyle w:val="ListParagraph"/>
              <w:numPr>
                <w:ilvl w:val="0"/>
                <w:numId w:val="23"/>
              </w:numPr>
              <w:spacing w:after="0" w:line="240" w:lineRule="auto"/>
            </w:pPr>
            <w:r>
              <w:t>Continue step #7 in the basic flow.</w:t>
            </w:r>
          </w:p>
          <w:p w14:paraId="013D0A5A" w14:textId="312A4F1B" w:rsidR="00981842" w:rsidRDefault="00981842" w:rsidP="000C0AA0">
            <w:pPr>
              <w:pStyle w:val="ListParagraph"/>
              <w:spacing w:after="0" w:line="240" w:lineRule="auto"/>
            </w:pPr>
          </w:p>
        </w:tc>
      </w:tr>
      <w:tr w:rsidR="00981842" w14:paraId="7F950BB1" w14:textId="77777777" w:rsidTr="00AA1500">
        <w:tc>
          <w:tcPr>
            <w:tcW w:w="2088" w:type="dxa"/>
          </w:tcPr>
          <w:p w14:paraId="56870DD6" w14:textId="77777777" w:rsidR="00981842" w:rsidRDefault="00981842" w:rsidP="00AA1500">
            <w:r>
              <w:t>Pre-conditions</w:t>
            </w:r>
          </w:p>
        </w:tc>
        <w:tc>
          <w:tcPr>
            <w:tcW w:w="7488" w:type="dxa"/>
          </w:tcPr>
          <w:p w14:paraId="162AB601" w14:textId="73C53A10" w:rsidR="00981842" w:rsidRDefault="00981842" w:rsidP="00AA1500">
            <w:r>
              <w:t xml:space="preserve">User goes to </w:t>
            </w:r>
            <w:r w:rsidR="000C0AA0">
              <w:t>bill window.</w:t>
            </w:r>
          </w:p>
        </w:tc>
      </w:tr>
      <w:tr w:rsidR="00981842" w14:paraId="79ECF066" w14:textId="77777777" w:rsidTr="00AA1500">
        <w:tc>
          <w:tcPr>
            <w:tcW w:w="2088" w:type="dxa"/>
          </w:tcPr>
          <w:p w14:paraId="13EE8282" w14:textId="77777777" w:rsidR="00981842" w:rsidRDefault="00981842" w:rsidP="00AA1500">
            <w:r>
              <w:t>Post-conditions</w:t>
            </w:r>
          </w:p>
        </w:tc>
        <w:tc>
          <w:tcPr>
            <w:tcW w:w="7488" w:type="dxa"/>
          </w:tcPr>
          <w:p w14:paraId="40117CC9" w14:textId="706AFB24" w:rsidR="00981842" w:rsidRDefault="00981842" w:rsidP="00AA1500">
            <w:r w:rsidRPr="004D14DB">
              <w:t>The use</w:t>
            </w:r>
            <w:r w:rsidR="0056078E">
              <w:t>r</w:t>
            </w:r>
            <w:r w:rsidRPr="004D14DB">
              <w:t xml:space="preserve"> </w:t>
            </w:r>
            <w:r w:rsidR="009E1D38">
              <w:t>s</w:t>
            </w:r>
            <w:r w:rsidR="00162B63">
              <w:t>ucessfully exports the bill</w:t>
            </w:r>
            <w:r>
              <w:t>.</w:t>
            </w:r>
          </w:p>
        </w:tc>
      </w:tr>
    </w:tbl>
    <w:p w14:paraId="69A7273E" w14:textId="77777777" w:rsidR="00981842" w:rsidRPr="00981842" w:rsidRDefault="00981842" w:rsidP="00981842"/>
    <w:bookmarkEnd w:id="10"/>
    <w:p w14:paraId="660FF2C2" w14:textId="413A9892" w:rsidR="00933B36" w:rsidRDefault="00933B36" w:rsidP="00981842">
      <w:pPr>
        <w:pStyle w:val="Heading2"/>
      </w:pPr>
      <w:r>
        <w:t>Use-case: Search a staff</w:t>
      </w:r>
    </w:p>
    <w:tbl>
      <w:tblPr>
        <w:tblStyle w:val="TableGrid"/>
        <w:tblW w:w="0" w:type="auto"/>
        <w:tblLook w:val="04A0" w:firstRow="1" w:lastRow="0" w:firstColumn="1" w:lastColumn="0" w:noHBand="0" w:noVBand="1"/>
      </w:tblPr>
      <w:tblGrid>
        <w:gridCol w:w="2088"/>
        <w:gridCol w:w="7488"/>
      </w:tblGrid>
      <w:tr w:rsidR="00933B36" w14:paraId="1EE5B425" w14:textId="77777777" w:rsidTr="0022352F">
        <w:tc>
          <w:tcPr>
            <w:tcW w:w="2088" w:type="dxa"/>
          </w:tcPr>
          <w:p w14:paraId="647CCA5A" w14:textId="77777777" w:rsidR="00933B36" w:rsidRDefault="00933B36" w:rsidP="0022352F">
            <w:r>
              <w:t>Use case Name</w:t>
            </w:r>
          </w:p>
        </w:tc>
        <w:tc>
          <w:tcPr>
            <w:tcW w:w="7488" w:type="dxa"/>
          </w:tcPr>
          <w:p w14:paraId="226BDC0D" w14:textId="66061F8F" w:rsidR="00933B36" w:rsidRDefault="00933B36" w:rsidP="0022352F">
            <w:r w:rsidRPr="00AA1500">
              <w:t xml:space="preserve">Search </w:t>
            </w:r>
            <w:r>
              <w:t>a staff.</w:t>
            </w:r>
          </w:p>
        </w:tc>
      </w:tr>
      <w:tr w:rsidR="00933B36" w14:paraId="04F3DA9A" w14:textId="77777777" w:rsidTr="0022352F">
        <w:tc>
          <w:tcPr>
            <w:tcW w:w="2088" w:type="dxa"/>
          </w:tcPr>
          <w:p w14:paraId="6D3CA59D" w14:textId="77777777" w:rsidR="00933B36" w:rsidRDefault="00933B36" w:rsidP="0022352F">
            <w:r>
              <w:t>Brief description</w:t>
            </w:r>
          </w:p>
        </w:tc>
        <w:tc>
          <w:tcPr>
            <w:tcW w:w="7488" w:type="dxa"/>
          </w:tcPr>
          <w:p w14:paraId="4AAA5E63" w14:textId="2F50B6E8" w:rsidR="00933B36" w:rsidRDefault="00933B36" w:rsidP="0022352F">
            <w:r w:rsidRPr="00AA1500">
              <w:t xml:space="preserve">This use case describes how the </w:t>
            </w:r>
            <w:r w:rsidR="0022352F">
              <w:t>administrator</w:t>
            </w:r>
            <w:r w:rsidRPr="00AA1500">
              <w:t xml:space="preserve"> can </w:t>
            </w:r>
            <w:r>
              <w:t>search for a staff who work for the store</w:t>
            </w:r>
            <w:r w:rsidRPr="00AA1500">
              <w:t>.</w:t>
            </w:r>
          </w:p>
        </w:tc>
      </w:tr>
      <w:tr w:rsidR="00933B36" w14:paraId="21D7659A" w14:textId="77777777" w:rsidTr="0022352F">
        <w:tc>
          <w:tcPr>
            <w:tcW w:w="2088" w:type="dxa"/>
          </w:tcPr>
          <w:p w14:paraId="1A16093C" w14:textId="77777777" w:rsidR="00933B36" w:rsidRDefault="00933B36" w:rsidP="0022352F">
            <w:r>
              <w:t>Actors</w:t>
            </w:r>
          </w:p>
        </w:tc>
        <w:tc>
          <w:tcPr>
            <w:tcW w:w="7488" w:type="dxa"/>
          </w:tcPr>
          <w:p w14:paraId="5A6CFA9E" w14:textId="17E2185E" w:rsidR="00933B36" w:rsidRDefault="0022352F" w:rsidP="0022352F">
            <w:r>
              <w:t>Administrator.</w:t>
            </w:r>
          </w:p>
        </w:tc>
      </w:tr>
      <w:tr w:rsidR="00933B36" w14:paraId="06DA786F" w14:textId="77777777" w:rsidTr="0022352F">
        <w:tc>
          <w:tcPr>
            <w:tcW w:w="2088" w:type="dxa"/>
          </w:tcPr>
          <w:p w14:paraId="5F61957E" w14:textId="77777777" w:rsidR="00933B36" w:rsidRDefault="00933B36" w:rsidP="0022352F">
            <w:r>
              <w:t>Basic Flow</w:t>
            </w:r>
          </w:p>
        </w:tc>
        <w:tc>
          <w:tcPr>
            <w:tcW w:w="7488" w:type="dxa"/>
          </w:tcPr>
          <w:p w14:paraId="3DB0E6BA" w14:textId="137726C2" w:rsidR="00933B36" w:rsidRPr="00997E08" w:rsidRDefault="00933B36" w:rsidP="002B7770">
            <w:pPr>
              <w:pStyle w:val="ListParagraph"/>
              <w:numPr>
                <w:ilvl w:val="0"/>
                <w:numId w:val="24"/>
              </w:numPr>
              <w:spacing w:after="0" w:line="240" w:lineRule="auto"/>
            </w:pPr>
            <w:r w:rsidRPr="008C6301">
              <w:t xml:space="preserve">At the </w:t>
            </w:r>
            <w:r>
              <w:t xml:space="preserve">main </w:t>
            </w:r>
            <w:r w:rsidRPr="008C6301">
              <w:t xml:space="preserve">menu, user clicks on </w:t>
            </w:r>
            <w:r w:rsidR="00B85DB8">
              <w:t>‘Staffs’</w:t>
            </w:r>
            <w:r>
              <w:t xml:space="preserve"> button </w:t>
            </w:r>
            <w:r w:rsidRPr="008C6301">
              <w:t xml:space="preserve">to </w:t>
            </w:r>
            <w:r>
              <w:t>open s</w:t>
            </w:r>
            <w:r w:rsidR="00B85DB8">
              <w:t>taffs</w:t>
            </w:r>
            <w:r>
              <w:t xml:space="preserve"> window.</w:t>
            </w:r>
          </w:p>
          <w:p w14:paraId="4690533F" w14:textId="1C77577C" w:rsidR="00933B36" w:rsidRDefault="00933B36" w:rsidP="002B7770">
            <w:pPr>
              <w:pStyle w:val="ListParagraph"/>
              <w:numPr>
                <w:ilvl w:val="0"/>
                <w:numId w:val="24"/>
              </w:numPr>
              <w:spacing w:after="0" w:line="240" w:lineRule="auto"/>
            </w:pPr>
            <w:r>
              <w:t xml:space="preserve">System displays the </w:t>
            </w:r>
            <w:r w:rsidR="00B85DB8">
              <w:t>staffs</w:t>
            </w:r>
            <w:r>
              <w:t xml:space="preserve"> window .</w:t>
            </w:r>
          </w:p>
          <w:p w14:paraId="25A17E0B" w14:textId="2E691030" w:rsidR="00933B36" w:rsidRDefault="00933B36" w:rsidP="002B7770">
            <w:pPr>
              <w:pStyle w:val="ListParagraph"/>
              <w:numPr>
                <w:ilvl w:val="0"/>
                <w:numId w:val="24"/>
              </w:numPr>
              <w:spacing w:after="0" w:line="240" w:lineRule="auto"/>
            </w:pPr>
            <w:r>
              <w:t xml:space="preserve">User enters the ID of the </w:t>
            </w:r>
            <w:r w:rsidR="00B85DB8">
              <w:t>staff</w:t>
            </w:r>
            <w:r>
              <w:t xml:space="preserve"> on the ‘Search’ field.</w:t>
            </w:r>
          </w:p>
          <w:p w14:paraId="3F6D28B0" w14:textId="03AFE37A" w:rsidR="00933B36" w:rsidRDefault="00933B36" w:rsidP="002B7770">
            <w:pPr>
              <w:pStyle w:val="ListParagraph"/>
              <w:numPr>
                <w:ilvl w:val="0"/>
                <w:numId w:val="24"/>
              </w:numPr>
              <w:spacing w:after="0" w:line="240" w:lineRule="auto"/>
            </w:pPr>
            <w:r>
              <w:t xml:space="preserve">User clicks on the ‘Search’ button to start searching </w:t>
            </w:r>
            <w:r w:rsidR="00B85DB8">
              <w:t>the staff</w:t>
            </w:r>
            <w:r>
              <w:t>.</w:t>
            </w:r>
          </w:p>
          <w:p w14:paraId="59BEC6B8" w14:textId="4128073B" w:rsidR="00933B36" w:rsidRPr="00F02F9F" w:rsidRDefault="00933B36" w:rsidP="002B7770">
            <w:pPr>
              <w:pStyle w:val="ListParagraph"/>
              <w:numPr>
                <w:ilvl w:val="0"/>
                <w:numId w:val="24"/>
              </w:numPr>
              <w:spacing w:after="0" w:line="240" w:lineRule="auto"/>
            </w:pPr>
            <w:r>
              <w:lastRenderedPageBreak/>
              <w:t>System displays the</w:t>
            </w:r>
            <w:r w:rsidR="00B85DB8">
              <w:t xml:space="preserve"> staff</w:t>
            </w:r>
            <w:r>
              <w:t xml:space="preserve"> found.</w:t>
            </w:r>
          </w:p>
        </w:tc>
      </w:tr>
      <w:tr w:rsidR="00933B36" w14:paraId="6C96F42E" w14:textId="77777777" w:rsidTr="0022352F">
        <w:tc>
          <w:tcPr>
            <w:tcW w:w="2088" w:type="dxa"/>
          </w:tcPr>
          <w:p w14:paraId="064AE9E8" w14:textId="77777777" w:rsidR="00933B36" w:rsidRDefault="00933B36" w:rsidP="0022352F">
            <w:r>
              <w:lastRenderedPageBreak/>
              <w:t>Alternative Flows</w:t>
            </w:r>
          </w:p>
        </w:tc>
        <w:tc>
          <w:tcPr>
            <w:tcW w:w="7488" w:type="dxa"/>
          </w:tcPr>
          <w:p w14:paraId="02FC29E0" w14:textId="1F2F501D" w:rsidR="00933B36" w:rsidRPr="00613915" w:rsidRDefault="00933B36" w:rsidP="0022352F">
            <w:pPr>
              <w:rPr>
                <w:b/>
              </w:rPr>
            </w:pPr>
            <w:r w:rsidRPr="00613915">
              <w:rPr>
                <w:b/>
              </w:rPr>
              <w:t xml:space="preserve">Alternative flow 1: User cannot find </w:t>
            </w:r>
            <w:r w:rsidR="00B85DB8">
              <w:rPr>
                <w:b/>
              </w:rPr>
              <w:t>the staff</w:t>
            </w:r>
            <w:r w:rsidRPr="00613915">
              <w:rPr>
                <w:b/>
              </w:rPr>
              <w:t xml:space="preserve"> searched</w:t>
            </w:r>
          </w:p>
          <w:p w14:paraId="1EDF1985" w14:textId="77777777" w:rsidR="00933B36" w:rsidRDefault="00933B36" w:rsidP="002B7770">
            <w:pPr>
              <w:pStyle w:val="ListParagraph"/>
              <w:numPr>
                <w:ilvl w:val="0"/>
                <w:numId w:val="25"/>
              </w:numPr>
              <w:spacing w:after="0" w:line="240" w:lineRule="auto"/>
            </w:pPr>
            <w:r>
              <w:t>From #3 of the basic flow, user enters another term.</w:t>
            </w:r>
          </w:p>
          <w:p w14:paraId="736E3FC2" w14:textId="77777777" w:rsidR="00933B36" w:rsidRDefault="00933B36" w:rsidP="002B7770">
            <w:pPr>
              <w:pStyle w:val="ListParagraph"/>
              <w:numPr>
                <w:ilvl w:val="0"/>
                <w:numId w:val="25"/>
              </w:numPr>
              <w:spacing w:after="0" w:line="240" w:lineRule="auto"/>
            </w:pPr>
            <w:r>
              <w:t>Continue step #4 in the basic flow.</w:t>
            </w:r>
          </w:p>
          <w:p w14:paraId="02114BD6" w14:textId="04F984F4" w:rsidR="00B85DB8" w:rsidRPr="00B85DB8" w:rsidRDefault="00B85DB8" w:rsidP="00B85DB8">
            <w:pPr>
              <w:spacing w:line="240" w:lineRule="auto"/>
            </w:pPr>
          </w:p>
        </w:tc>
      </w:tr>
      <w:tr w:rsidR="00933B36" w14:paraId="4C3E5D8B" w14:textId="77777777" w:rsidTr="0022352F">
        <w:tc>
          <w:tcPr>
            <w:tcW w:w="2088" w:type="dxa"/>
          </w:tcPr>
          <w:p w14:paraId="762285B1" w14:textId="77777777" w:rsidR="00933B36" w:rsidRDefault="00933B36" w:rsidP="0022352F">
            <w:r>
              <w:t>Pre-conditions</w:t>
            </w:r>
          </w:p>
        </w:tc>
        <w:tc>
          <w:tcPr>
            <w:tcW w:w="7488" w:type="dxa"/>
          </w:tcPr>
          <w:p w14:paraId="256FC752" w14:textId="77777777" w:rsidR="00933B36" w:rsidRDefault="00933B36" w:rsidP="0022352F">
            <w:r>
              <w:t>User goes to main menu.</w:t>
            </w:r>
          </w:p>
        </w:tc>
      </w:tr>
      <w:tr w:rsidR="00933B36" w14:paraId="648EBE83" w14:textId="77777777" w:rsidTr="0022352F">
        <w:tc>
          <w:tcPr>
            <w:tcW w:w="2088" w:type="dxa"/>
          </w:tcPr>
          <w:p w14:paraId="0F9785A6" w14:textId="77777777" w:rsidR="00933B36" w:rsidRDefault="00933B36" w:rsidP="0022352F">
            <w:r>
              <w:t>Post-conditions</w:t>
            </w:r>
          </w:p>
        </w:tc>
        <w:tc>
          <w:tcPr>
            <w:tcW w:w="7488" w:type="dxa"/>
          </w:tcPr>
          <w:p w14:paraId="42EEF737" w14:textId="5B724D51" w:rsidR="00933B36" w:rsidRDefault="00933B36" w:rsidP="0022352F">
            <w:r w:rsidRPr="004D14DB">
              <w:t>The user</w:t>
            </w:r>
            <w:r>
              <w:t xml:space="preserve"> </w:t>
            </w:r>
            <w:r w:rsidR="00162B63">
              <w:t xml:space="preserve">sucessfully </w:t>
            </w:r>
            <w:r>
              <w:t xml:space="preserve">sees information of the searched </w:t>
            </w:r>
            <w:r w:rsidR="00B85DB8">
              <w:t>staff</w:t>
            </w:r>
            <w:r>
              <w:t>.</w:t>
            </w:r>
          </w:p>
        </w:tc>
      </w:tr>
    </w:tbl>
    <w:p w14:paraId="7FFBF4F9" w14:textId="77777777" w:rsidR="00933B36" w:rsidRPr="00933B36" w:rsidRDefault="00933B36" w:rsidP="00933B36"/>
    <w:p w14:paraId="32360A36" w14:textId="4189FF32" w:rsidR="00981842" w:rsidRDefault="00981842" w:rsidP="00981842">
      <w:pPr>
        <w:pStyle w:val="Heading2"/>
      </w:pPr>
      <w:r w:rsidRPr="00981842">
        <w:t xml:space="preserve">Use-case: </w:t>
      </w:r>
      <w:r w:rsidR="00933B36">
        <w:t>Add a staff</w:t>
      </w:r>
    </w:p>
    <w:tbl>
      <w:tblPr>
        <w:tblStyle w:val="TableGrid"/>
        <w:tblW w:w="0" w:type="auto"/>
        <w:tblLook w:val="04A0" w:firstRow="1" w:lastRow="0" w:firstColumn="1" w:lastColumn="0" w:noHBand="0" w:noVBand="1"/>
      </w:tblPr>
      <w:tblGrid>
        <w:gridCol w:w="2088"/>
        <w:gridCol w:w="7488"/>
      </w:tblGrid>
      <w:tr w:rsidR="00981842" w14:paraId="55DAF33C" w14:textId="77777777" w:rsidTr="00AA1500">
        <w:tc>
          <w:tcPr>
            <w:tcW w:w="2088" w:type="dxa"/>
          </w:tcPr>
          <w:p w14:paraId="6590525A" w14:textId="77777777" w:rsidR="00981842" w:rsidRDefault="00981842" w:rsidP="00AA1500">
            <w:bookmarkStart w:id="12" w:name="_Hlk24742711"/>
            <w:r>
              <w:t>Use case Name</w:t>
            </w:r>
          </w:p>
        </w:tc>
        <w:tc>
          <w:tcPr>
            <w:tcW w:w="7488" w:type="dxa"/>
          </w:tcPr>
          <w:p w14:paraId="6CB42421" w14:textId="0F6C2F7D" w:rsidR="00981842" w:rsidRDefault="00B85DB8" w:rsidP="00AA1500">
            <w:r>
              <w:t>Add</w:t>
            </w:r>
            <w:r w:rsidR="00507E5E">
              <w:t xml:space="preserve"> </w:t>
            </w:r>
            <w:r w:rsidR="009E1D38">
              <w:t xml:space="preserve">a </w:t>
            </w:r>
            <w:r>
              <w:t>staff</w:t>
            </w:r>
            <w:r w:rsidR="00981842">
              <w:t>.</w:t>
            </w:r>
          </w:p>
        </w:tc>
      </w:tr>
      <w:tr w:rsidR="0056078E" w14:paraId="20CF330A" w14:textId="77777777" w:rsidTr="00AA1500">
        <w:tc>
          <w:tcPr>
            <w:tcW w:w="2088" w:type="dxa"/>
          </w:tcPr>
          <w:p w14:paraId="4BB21857" w14:textId="77777777" w:rsidR="0056078E" w:rsidRDefault="0056078E" w:rsidP="0056078E">
            <w:r>
              <w:t>Brief description</w:t>
            </w:r>
          </w:p>
        </w:tc>
        <w:tc>
          <w:tcPr>
            <w:tcW w:w="7488" w:type="dxa"/>
          </w:tcPr>
          <w:p w14:paraId="0A5CAFC1" w14:textId="50E98458" w:rsidR="0056078E" w:rsidRDefault="0056078E" w:rsidP="0056078E">
            <w:r w:rsidRPr="00253488">
              <w:t>This use case describes how the</w:t>
            </w:r>
            <w:r>
              <w:t xml:space="preserve"> </w:t>
            </w:r>
            <w:r w:rsidR="0022352F">
              <w:t>administrator</w:t>
            </w:r>
            <w:r w:rsidRPr="00253488">
              <w:t xml:space="preserve"> can </w:t>
            </w:r>
            <w:r w:rsidR="00366443">
              <w:t xml:space="preserve">add a new staff </w:t>
            </w:r>
            <w:r w:rsidR="00162B63">
              <w:t>when a person apply for the job</w:t>
            </w:r>
            <w:r>
              <w:t>.</w:t>
            </w:r>
          </w:p>
        </w:tc>
      </w:tr>
      <w:tr w:rsidR="0056078E" w14:paraId="33FE11C4" w14:textId="77777777" w:rsidTr="00AA1500">
        <w:tc>
          <w:tcPr>
            <w:tcW w:w="2088" w:type="dxa"/>
          </w:tcPr>
          <w:p w14:paraId="47E5DBC0" w14:textId="77777777" w:rsidR="0056078E" w:rsidRDefault="0056078E" w:rsidP="0056078E">
            <w:r>
              <w:t>Actors</w:t>
            </w:r>
          </w:p>
        </w:tc>
        <w:tc>
          <w:tcPr>
            <w:tcW w:w="7488" w:type="dxa"/>
          </w:tcPr>
          <w:p w14:paraId="582C3BC6" w14:textId="102F82C4" w:rsidR="0056078E" w:rsidRDefault="0022352F" w:rsidP="0056078E">
            <w:r>
              <w:t>Administrator.</w:t>
            </w:r>
          </w:p>
        </w:tc>
      </w:tr>
      <w:tr w:rsidR="00981842" w14:paraId="2F345014" w14:textId="77777777" w:rsidTr="00AA1500">
        <w:tc>
          <w:tcPr>
            <w:tcW w:w="2088" w:type="dxa"/>
          </w:tcPr>
          <w:p w14:paraId="34FC6931" w14:textId="77777777" w:rsidR="00981842" w:rsidRDefault="00981842" w:rsidP="00AA1500">
            <w:r>
              <w:t>Basic Flow</w:t>
            </w:r>
          </w:p>
        </w:tc>
        <w:tc>
          <w:tcPr>
            <w:tcW w:w="7488" w:type="dxa"/>
          </w:tcPr>
          <w:p w14:paraId="525C403C" w14:textId="10E1B75F" w:rsidR="00981842" w:rsidRDefault="00981842" w:rsidP="002B7770">
            <w:pPr>
              <w:pStyle w:val="ListParagraph"/>
              <w:numPr>
                <w:ilvl w:val="0"/>
                <w:numId w:val="8"/>
              </w:numPr>
              <w:spacing w:after="0" w:line="240" w:lineRule="auto"/>
            </w:pPr>
            <w:r>
              <w:t xml:space="preserve">At the </w:t>
            </w:r>
            <w:r w:rsidR="00162B63">
              <w:t>main menu</w:t>
            </w:r>
            <w:r>
              <w:t xml:space="preserve">, the user </w:t>
            </w:r>
            <w:r w:rsidR="00366443">
              <w:t>clicks</w:t>
            </w:r>
            <w:r>
              <w:t xml:space="preserve"> the ‘S</w:t>
            </w:r>
            <w:r w:rsidR="00366443">
              <w:t>taffs</w:t>
            </w:r>
            <w:r>
              <w:t xml:space="preserve">’ </w:t>
            </w:r>
            <w:r w:rsidR="00366443">
              <w:t>button.</w:t>
            </w:r>
          </w:p>
          <w:p w14:paraId="3869FA55" w14:textId="650E39B2" w:rsidR="00981842" w:rsidRDefault="00981842" w:rsidP="002B7770">
            <w:pPr>
              <w:pStyle w:val="ListParagraph"/>
              <w:numPr>
                <w:ilvl w:val="0"/>
                <w:numId w:val="8"/>
              </w:numPr>
              <w:spacing w:after="0" w:line="240" w:lineRule="auto"/>
            </w:pPr>
            <w:r>
              <w:t>System displays the</w:t>
            </w:r>
            <w:r w:rsidR="00366443">
              <w:t xml:space="preserve"> staffs window.</w:t>
            </w:r>
          </w:p>
          <w:p w14:paraId="6DC85760" w14:textId="712114A5" w:rsidR="00366443" w:rsidRDefault="00366443" w:rsidP="002B7770">
            <w:pPr>
              <w:pStyle w:val="ListParagraph"/>
              <w:numPr>
                <w:ilvl w:val="0"/>
                <w:numId w:val="8"/>
              </w:numPr>
              <w:spacing w:after="0" w:line="240" w:lineRule="auto"/>
            </w:pPr>
            <w:r>
              <w:t>User clicks ‘Add a staff’ button.</w:t>
            </w:r>
          </w:p>
          <w:p w14:paraId="1D21F95A" w14:textId="7E32B819" w:rsidR="00366443" w:rsidRDefault="00366443" w:rsidP="002B7770">
            <w:pPr>
              <w:pStyle w:val="ListParagraph"/>
              <w:numPr>
                <w:ilvl w:val="0"/>
                <w:numId w:val="8"/>
              </w:numPr>
              <w:spacing w:after="0" w:line="240" w:lineRule="auto"/>
            </w:pPr>
            <w:r>
              <w:t>User writes down the information of the new staff.</w:t>
            </w:r>
          </w:p>
          <w:p w14:paraId="54B5602D" w14:textId="663AE9B6" w:rsidR="00981842" w:rsidRDefault="00981842" w:rsidP="002B7770">
            <w:pPr>
              <w:pStyle w:val="ListParagraph"/>
              <w:numPr>
                <w:ilvl w:val="0"/>
                <w:numId w:val="8"/>
              </w:numPr>
              <w:spacing w:after="0" w:line="240" w:lineRule="auto"/>
            </w:pPr>
            <w:r>
              <w:t>User clicks ‘Add’ butto</w:t>
            </w:r>
            <w:r w:rsidR="00366443">
              <w:t>n.</w:t>
            </w:r>
          </w:p>
          <w:p w14:paraId="4D377B42" w14:textId="4E6B95D1" w:rsidR="00981842" w:rsidRDefault="00981842" w:rsidP="002B7770">
            <w:pPr>
              <w:pStyle w:val="ListParagraph"/>
              <w:numPr>
                <w:ilvl w:val="0"/>
                <w:numId w:val="8"/>
              </w:numPr>
              <w:spacing w:after="0" w:line="240" w:lineRule="auto"/>
            </w:pPr>
            <w:r>
              <w:t xml:space="preserve">System adds </w:t>
            </w:r>
            <w:r w:rsidR="00366443">
              <w:t>the</w:t>
            </w:r>
            <w:r>
              <w:t xml:space="preserve"> new </w:t>
            </w:r>
            <w:r w:rsidR="00366443">
              <w:t>staff to the database.</w:t>
            </w:r>
          </w:p>
          <w:p w14:paraId="648075CE" w14:textId="7E14CCDE" w:rsidR="00981842" w:rsidRPr="00F02F9F" w:rsidRDefault="00981842" w:rsidP="002B7770">
            <w:pPr>
              <w:pStyle w:val="ListParagraph"/>
              <w:numPr>
                <w:ilvl w:val="0"/>
                <w:numId w:val="8"/>
              </w:numPr>
              <w:spacing w:after="0" w:line="240" w:lineRule="auto"/>
            </w:pPr>
            <w:r>
              <w:t xml:space="preserve">System displays the </w:t>
            </w:r>
            <w:r w:rsidR="00162B63">
              <w:t>information of the new added staff.</w:t>
            </w:r>
          </w:p>
        </w:tc>
      </w:tr>
      <w:tr w:rsidR="00981842" w14:paraId="6DC6EA37" w14:textId="77777777" w:rsidTr="00AA1500">
        <w:tc>
          <w:tcPr>
            <w:tcW w:w="2088" w:type="dxa"/>
          </w:tcPr>
          <w:p w14:paraId="04F0ECDB" w14:textId="77777777" w:rsidR="00981842" w:rsidRDefault="00981842" w:rsidP="00AA1500">
            <w:r>
              <w:t>Alternative Flows</w:t>
            </w:r>
          </w:p>
        </w:tc>
        <w:tc>
          <w:tcPr>
            <w:tcW w:w="7488" w:type="dxa"/>
          </w:tcPr>
          <w:p w14:paraId="29BB3C04" w14:textId="3CFC9E57" w:rsidR="00981842" w:rsidRPr="00613915" w:rsidRDefault="00981842" w:rsidP="00AA1500">
            <w:pPr>
              <w:rPr>
                <w:b/>
              </w:rPr>
            </w:pPr>
            <w:r w:rsidRPr="00613915">
              <w:rPr>
                <w:b/>
              </w:rPr>
              <w:t xml:space="preserve">Alternative flow 1: </w:t>
            </w:r>
            <w:r w:rsidR="00162B63">
              <w:rPr>
                <w:b/>
              </w:rPr>
              <w:t>Add a new staff fail</w:t>
            </w:r>
            <w:r w:rsidRPr="00613915">
              <w:rPr>
                <w:b/>
              </w:rPr>
              <w:t>ed</w:t>
            </w:r>
          </w:p>
          <w:p w14:paraId="2F278B44" w14:textId="6C618463" w:rsidR="00981842" w:rsidRDefault="00162B63" w:rsidP="002B7770">
            <w:pPr>
              <w:pStyle w:val="ListParagraph"/>
              <w:numPr>
                <w:ilvl w:val="0"/>
                <w:numId w:val="9"/>
              </w:numPr>
              <w:spacing w:after="0" w:line="240" w:lineRule="auto"/>
            </w:pPr>
            <w:r>
              <w:t>Do again from step #4 of the basic flow.</w:t>
            </w:r>
          </w:p>
          <w:p w14:paraId="7E7F1EA0" w14:textId="7420CCC9" w:rsidR="00981842" w:rsidRDefault="00981842" w:rsidP="00AA1500"/>
        </w:tc>
      </w:tr>
      <w:tr w:rsidR="00981842" w14:paraId="512FE1C5" w14:textId="77777777" w:rsidTr="00AA1500">
        <w:tc>
          <w:tcPr>
            <w:tcW w:w="2088" w:type="dxa"/>
          </w:tcPr>
          <w:p w14:paraId="03143732" w14:textId="77777777" w:rsidR="00981842" w:rsidRDefault="00981842" w:rsidP="00AA1500">
            <w:r>
              <w:t>Pre-conditions</w:t>
            </w:r>
          </w:p>
        </w:tc>
        <w:tc>
          <w:tcPr>
            <w:tcW w:w="7488" w:type="dxa"/>
          </w:tcPr>
          <w:p w14:paraId="39962C57" w14:textId="0B1673D6" w:rsidR="00981842" w:rsidRDefault="00981842" w:rsidP="00AA1500">
            <w:r>
              <w:t xml:space="preserve">User goes to </w:t>
            </w:r>
            <w:r w:rsidR="00162B63">
              <w:t>main menu.</w:t>
            </w:r>
          </w:p>
        </w:tc>
      </w:tr>
      <w:tr w:rsidR="00981842" w14:paraId="7A525B8B" w14:textId="77777777" w:rsidTr="00AA1500">
        <w:tc>
          <w:tcPr>
            <w:tcW w:w="2088" w:type="dxa"/>
          </w:tcPr>
          <w:p w14:paraId="34F51D15" w14:textId="77777777" w:rsidR="00981842" w:rsidRDefault="00981842" w:rsidP="00AA1500">
            <w:r>
              <w:t>Post-conditions</w:t>
            </w:r>
          </w:p>
        </w:tc>
        <w:tc>
          <w:tcPr>
            <w:tcW w:w="7488" w:type="dxa"/>
          </w:tcPr>
          <w:p w14:paraId="3A69724A" w14:textId="22ACD855" w:rsidR="00981842" w:rsidRDefault="00981842" w:rsidP="00AA1500">
            <w:r w:rsidRPr="004D14DB">
              <w:t xml:space="preserve">The user successfully </w:t>
            </w:r>
            <w:r w:rsidR="00162B63">
              <w:t>adds a new staff to the database.</w:t>
            </w:r>
          </w:p>
        </w:tc>
      </w:tr>
      <w:bookmarkEnd w:id="12"/>
    </w:tbl>
    <w:p w14:paraId="43B72EEF" w14:textId="77777777" w:rsidR="00981842" w:rsidRPr="00981842" w:rsidRDefault="00981842" w:rsidP="00981842"/>
    <w:p w14:paraId="4284722A" w14:textId="5CAE7D84" w:rsidR="00162B63" w:rsidRDefault="00162B63" w:rsidP="00981842">
      <w:pPr>
        <w:pStyle w:val="Heading2"/>
      </w:pPr>
      <w:r>
        <w:t>Use-case: Delete a staff</w:t>
      </w:r>
    </w:p>
    <w:tbl>
      <w:tblPr>
        <w:tblStyle w:val="TableGrid"/>
        <w:tblW w:w="0" w:type="auto"/>
        <w:tblLook w:val="04A0" w:firstRow="1" w:lastRow="0" w:firstColumn="1" w:lastColumn="0" w:noHBand="0" w:noVBand="1"/>
      </w:tblPr>
      <w:tblGrid>
        <w:gridCol w:w="2088"/>
        <w:gridCol w:w="7488"/>
      </w:tblGrid>
      <w:tr w:rsidR="00162B63" w14:paraId="72F1E0A6" w14:textId="77777777" w:rsidTr="0022352F">
        <w:tc>
          <w:tcPr>
            <w:tcW w:w="2088" w:type="dxa"/>
          </w:tcPr>
          <w:p w14:paraId="0CBF5C09" w14:textId="77777777" w:rsidR="00162B63" w:rsidRDefault="00162B63" w:rsidP="0022352F">
            <w:r>
              <w:t>Use case Name</w:t>
            </w:r>
          </w:p>
        </w:tc>
        <w:tc>
          <w:tcPr>
            <w:tcW w:w="7488" w:type="dxa"/>
          </w:tcPr>
          <w:p w14:paraId="243A7D9E" w14:textId="1CA3AF5C" w:rsidR="00162B63" w:rsidRDefault="00162B63" w:rsidP="0022352F">
            <w:r>
              <w:t>Delete a staff.</w:t>
            </w:r>
          </w:p>
        </w:tc>
      </w:tr>
      <w:tr w:rsidR="00162B63" w14:paraId="48E22A5B" w14:textId="77777777" w:rsidTr="0022352F">
        <w:tc>
          <w:tcPr>
            <w:tcW w:w="2088" w:type="dxa"/>
          </w:tcPr>
          <w:p w14:paraId="444440BB" w14:textId="77777777" w:rsidR="00162B63" w:rsidRDefault="00162B63" w:rsidP="0022352F">
            <w:r>
              <w:t>Brief description</w:t>
            </w:r>
          </w:p>
        </w:tc>
        <w:tc>
          <w:tcPr>
            <w:tcW w:w="7488" w:type="dxa"/>
          </w:tcPr>
          <w:p w14:paraId="09742CAA" w14:textId="40B6114B" w:rsidR="00162B63" w:rsidRDefault="00162B63" w:rsidP="0022352F">
            <w:r w:rsidRPr="00253488">
              <w:t>This use case describes how the</w:t>
            </w:r>
            <w:r>
              <w:t xml:space="preserve"> store manager</w:t>
            </w:r>
            <w:r w:rsidRPr="00253488">
              <w:t xml:space="preserve"> can </w:t>
            </w:r>
            <w:r>
              <w:t xml:space="preserve">remove a staff when the person </w:t>
            </w:r>
            <w:r w:rsidR="0022352F">
              <w:t>retire</w:t>
            </w:r>
            <w:r>
              <w:t xml:space="preserve"> the job.</w:t>
            </w:r>
          </w:p>
        </w:tc>
      </w:tr>
      <w:tr w:rsidR="00162B63" w14:paraId="70BB9CD0" w14:textId="77777777" w:rsidTr="0022352F">
        <w:tc>
          <w:tcPr>
            <w:tcW w:w="2088" w:type="dxa"/>
          </w:tcPr>
          <w:p w14:paraId="277FD288" w14:textId="77777777" w:rsidR="00162B63" w:rsidRDefault="00162B63" w:rsidP="0022352F">
            <w:r>
              <w:t>Actors</w:t>
            </w:r>
          </w:p>
        </w:tc>
        <w:tc>
          <w:tcPr>
            <w:tcW w:w="7488" w:type="dxa"/>
          </w:tcPr>
          <w:p w14:paraId="6DBC6D57" w14:textId="5B120310" w:rsidR="00162B63" w:rsidRDefault="0022352F" w:rsidP="0022352F">
            <w:r>
              <w:t>Administrator</w:t>
            </w:r>
            <w:r w:rsidR="00162B63">
              <w:t>.</w:t>
            </w:r>
          </w:p>
        </w:tc>
      </w:tr>
      <w:tr w:rsidR="00162B63" w14:paraId="19B6C59F" w14:textId="77777777" w:rsidTr="0022352F">
        <w:tc>
          <w:tcPr>
            <w:tcW w:w="2088" w:type="dxa"/>
          </w:tcPr>
          <w:p w14:paraId="687BBB4A" w14:textId="77777777" w:rsidR="00162B63" w:rsidRDefault="00162B63" w:rsidP="0022352F">
            <w:r>
              <w:t>Basic Flow</w:t>
            </w:r>
          </w:p>
        </w:tc>
        <w:tc>
          <w:tcPr>
            <w:tcW w:w="7488" w:type="dxa"/>
          </w:tcPr>
          <w:p w14:paraId="6DCCFD17" w14:textId="77777777" w:rsidR="00162B63" w:rsidRDefault="00162B63" w:rsidP="002B7770">
            <w:pPr>
              <w:pStyle w:val="ListParagraph"/>
              <w:numPr>
                <w:ilvl w:val="0"/>
                <w:numId w:val="27"/>
              </w:numPr>
              <w:spacing w:after="0" w:line="240" w:lineRule="auto"/>
            </w:pPr>
            <w:r>
              <w:t>At the main menu, the user clicks the ‘Staffs’ button.</w:t>
            </w:r>
          </w:p>
          <w:p w14:paraId="6C165B2E" w14:textId="4AD94BDB" w:rsidR="00162B63" w:rsidRDefault="00162B63" w:rsidP="002B7770">
            <w:pPr>
              <w:pStyle w:val="ListParagraph"/>
              <w:numPr>
                <w:ilvl w:val="0"/>
                <w:numId w:val="27"/>
              </w:numPr>
              <w:spacing w:after="0" w:line="240" w:lineRule="auto"/>
            </w:pPr>
            <w:r>
              <w:t>System displays the staffs window.</w:t>
            </w:r>
          </w:p>
          <w:p w14:paraId="0D3FDBF1" w14:textId="7AB6A2AB" w:rsidR="00162B63" w:rsidRDefault="00162B63" w:rsidP="002B7770">
            <w:pPr>
              <w:pStyle w:val="ListParagraph"/>
              <w:numPr>
                <w:ilvl w:val="0"/>
                <w:numId w:val="27"/>
              </w:numPr>
              <w:spacing w:after="0" w:line="240" w:lineRule="auto"/>
            </w:pPr>
            <w:r>
              <w:t>User search</w:t>
            </w:r>
            <w:r w:rsidR="00832FE5">
              <w:t>s for the staff want to delete.</w:t>
            </w:r>
          </w:p>
          <w:p w14:paraId="4B8B62DF" w14:textId="0FE9A4C7" w:rsidR="00832FE5" w:rsidRDefault="00832FE5" w:rsidP="002B7770">
            <w:pPr>
              <w:pStyle w:val="ListParagraph"/>
              <w:numPr>
                <w:ilvl w:val="0"/>
                <w:numId w:val="27"/>
              </w:numPr>
              <w:spacing w:after="0" w:line="240" w:lineRule="auto"/>
            </w:pPr>
            <w:r>
              <w:t>User clicks on the staff.</w:t>
            </w:r>
          </w:p>
          <w:p w14:paraId="30B4EF6B" w14:textId="34D7836A" w:rsidR="00162B63" w:rsidRDefault="00162B63" w:rsidP="002B7770">
            <w:pPr>
              <w:pStyle w:val="ListParagraph"/>
              <w:numPr>
                <w:ilvl w:val="0"/>
                <w:numId w:val="27"/>
              </w:numPr>
              <w:spacing w:after="0" w:line="240" w:lineRule="auto"/>
            </w:pPr>
            <w:r>
              <w:t>User clicks ‘Delete a staff’ button.</w:t>
            </w:r>
          </w:p>
          <w:p w14:paraId="2851B184" w14:textId="6C038D61" w:rsidR="00162B63" w:rsidRDefault="00832FE5" w:rsidP="002B7770">
            <w:pPr>
              <w:pStyle w:val="ListParagraph"/>
              <w:numPr>
                <w:ilvl w:val="0"/>
                <w:numId w:val="27"/>
              </w:numPr>
              <w:spacing w:after="0" w:line="240" w:lineRule="auto"/>
            </w:pPr>
            <w:r>
              <w:t>System displays the confirm window.</w:t>
            </w:r>
          </w:p>
          <w:p w14:paraId="6113E008" w14:textId="36CEA2A6" w:rsidR="00162B63" w:rsidRDefault="00162B63" w:rsidP="002B7770">
            <w:pPr>
              <w:pStyle w:val="ListParagraph"/>
              <w:numPr>
                <w:ilvl w:val="0"/>
                <w:numId w:val="27"/>
              </w:numPr>
              <w:spacing w:after="0" w:line="240" w:lineRule="auto"/>
            </w:pPr>
            <w:r>
              <w:t>User clicks ‘</w:t>
            </w:r>
            <w:r w:rsidR="00832FE5">
              <w:t>Yes</w:t>
            </w:r>
            <w:r>
              <w:t>’ button.</w:t>
            </w:r>
          </w:p>
          <w:p w14:paraId="52866CE5" w14:textId="6F913689" w:rsidR="00162B63" w:rsidRDefault="00162B63" w:rsidP="002B7770">
            <w:pPr>
              <w:pStyle w:val="ListParagraph"/>
              <w:numPr>
                <w:ilvl w:val="0"/>
                <w:numId w:val="27"/>
              </w:numPr>
              <w:spacing w:after="0" w:line="240" w:lineRule="auto"/>
            </w:pPr>
            <w:r>
              <w:t xml:space="preserve">System </w:t>
            </w:r>
            <w:r w:rsidR="00832FE5">
              <w:t>delete</w:t>
            </w:r>
            <w:r>
              <w:t xml:space="preserve">s the staff </w:t>
            </w:r>
            <w:r w:rsidR="00832FE5">
              <w:t>from</w:t>
            </w:r>
            <w:r>
              <w:t xml:space="preserve"> the database.</w:t>
            </w:r>
          </w:p>
          <w:p w14:paraId="0A0C6CCE" w14:textId="0A31D627" w:rsidR="00162B63" w:rsidRPr="00F02F9F" w:rsidRDefault="00162B63" w:rsidP="002B7770">
            <w:pPr>
              <w:pStyle w:val="ListParagraph"/>
              <w:numPr>
                <w:ilvl w:val="0"/>
                <w:numId w:val="27"/>
              </w:numPr>
              <w:spacing w:after="0" w:line="240" w:lineRule="auto"/>
            </w:pPr>
            <w:r>
              <w:t xml:space="preserve">System displays </w:t>
            </w:r>
            <w:r w:rsidR="00832FE5">
              <w:t>information of all people who work for the store</w:t>
            </w:r>
            <w:r>
              <w:t>.</w:t>
            </w:r>
          </w:p>
        </w:tc>
      </w:tr>
      <w:tr w:rsidR="00162B63" w14:paraId="27257AED" w14:textId="77777777" w:rsidTr="0022352F">
        <w:tc>
          <w:tcPr>
            <w:tcW w:w="2088" w:type="dxa"/>
          </w:tcPr>
          <w:p w14:paraId="13C833BD" w14:textId="77777777" w:rsidR="00162B63" w:rsidRDefault="00162B63" w:rsidP="0022352F">
            <w:r>
              <w:t>Alternative Flows</w:t>
            </w:r>
          </w:p>
        </w:tc>
        <w:tc>
          <w:tcPr>
            <w:tcW w:w="7488" w:type="dxa"/>
          </w:tcPr>
          <w:p w14:paraId="02759E60" w14:textId="4E220AD8" w:rsidR="00162B63" w:rsidRPr="00613915" w:rsidRDefault="00162B63" w:rsidP="0022352F">
            <w:pPr>
              <w:rPr>
                <w:b/>
              </w:rPr>
            </w:pPr>
            <w:r w:rsidRPr="00613915">
              <w:rPr>
                <w:b/>
              </w:rPr>
              <w:t xml:space="preserve">Alternative flow 1: </w:t>
            </w:r>
            <w:r w:rsidR="00832FE5">
              <w:rPr>
                <w:b/>
              </w:rPr>
              <w:t>Delete staff</w:t>
            </w:r>
            <w:r>
              <w:rPr>
                <w:b/>
              </w:rPr>
              <w:t xml:space="preserve"> fail</w:t>
            </w:r>
            <w:r w:rsidRPr="00613915">
              <w:rPr>
                <w:b/>
              </w:rPr>
              <w:t>ed</w:t>
            </w:r>
          </w:p>
          <w:p w14:paraId="75496BA4" w14:textId="234A9F58" w:rsidR="00162B63" w:rsidRDefault="00162B63" w:rsidP="002B7770">
            <w:pPr>
              <w:pStyle w:val="ListParagraph"/>
              <w:numPr>
                <w:ilvl w:val="0"/>
                <w:numId w:val="28"/>
              </w:numPr>
              <w:spacing w:after="0" w:line="240" w:lineRule="auto"/>
            </w:pPr>
            <w:r>
              <w:t>Do again from step #</w:t>
            </w:r>
            <w:r w:rsidR="00832FE5">
              <w:t>3</w:t>
            </w:r>
            <w:r>
              <w:t xml:space="preserve"> of the basic flow.</w:t>
            </w:r>
          </w:p>
          <w:p w14:paraId="1CB35736" w14:textId="25722651" w:rsidR="00832FE5" w:rsidRDefault="00832FE5" w:rsidP="00832FE5">
            <w:pPr>
              <w:spacing w:line="240" w:lineRule="auto"/>
            </w:pPr>
          </w:p>
        </w:tc>
      </w:tr>
      <w:tr w:rsidR="00162B63" w14:paraId="2C521271" w14:textId="77777777" w:rsidTr="0022352F">
        <w:tc>
          <w:tcPr>
            <w:tcW w:w="2088" w:type="dxa"/>
          </w:tcPr>
          <w:p w14:paraId="63E99470" w14:textId="77777777" w:rsidR="00162B63" w:rsidRDefault="00162B63" w:rsidP="0022352F">
            <w:r>
              <w:t>Pre-conditions</w:t>
            </w:r>
          </w:p>
        </w:tc>
        <w:tc>
          <w:tcPr>
            <w:tcW w:w="7488" w:type="dxa"/>
          </w:tcPr>
          <w:p w14:paraId="12F06B53" w14:textId="77777777" w:rsidR="00162B63" w:rsidRDefault="00162B63" w:rsidP="0022352F">
            <w:r>
              <w:t>User goes to main menu.</w:t>
            </w:r>
          </w:p>
        </w:tc>
      </w:tr>
      <w:tr w:rsidR="00162B63" w14:paraId="346E2B88" w14:textId="77777777" w:rsidTr="0022352F">
        <w:tc>
          <w:tcPr>
            <w:tcW w:w="2088" w:type="dxa"/>
          </w:tcPr>
          <w:p w14:paraId="639A30DF" w14:textId="77777777" w:rsidR="00162B63" w:rsidRDefault="00162B63" w:rsidP="0022352F">
            <w:r>
              <w:t>Post-conditions</w:t>
            </w:r>
          </w:p>
        </w:tc>
        <w:tc>
          <w:tcPr>
            <w:tcW w:w="7488" w:type="dxa"/>
          </w:tcPr>
          <w:p w14:paraId="2D51C137" w14:textId="2B981355" w:rsidR="00162B63" w:rsidRDefault="00162B63" w:rsidP="0022352F">
            <w:r w:rsidRPr="004D14DB">
              <w:t xml:space="preserve">The user successfully </w:t>
            </w:r>
            <w:r w:rsidR="00832FE5">
              <w:t>deletes</w:t>
            </w:r>
            <w:r>
              <w:t xml:space="preserve"> a staff </w:t>
            </w:r>
            <w:r w:rsidR="00832FE5">
              <w:t>from</w:t>
            </w:r>
            <w:r>
              <w:t xml:space="preserve"> the database.</w:t>
            </w:r>
          </w:p>
        </w:tc>
      </w:tr>
    </w:tbl>
    <w:p w14:paraId="2D121835" w14:textId="77777777" w:rsidR="00162B63" w:rsidRPr="00162B63" w:rsidRDefault="00162B63" w:rsidP="00162B63"/>
    <w:p w14:paraId="17473DDF" w14:textId="76789B2A" w:rsidR="00981842" w:rsidRDefault="00981842" w:rsidP="00981842">
      <w:pPr>
        <w:pStyle w:val="Heading2"/>
      </w:pPr>
      <w:r w:rsidRPr="00981842">
        <w:t xml:space="preserve">Use-case: </w:t>
      </w:r>
      <w:r>
        <w:t>Search</w:t>
      </w:r>
      <w:r w:rsidR="009E1D38">
        <w:t xml:space="preserve"> a </w:t>
      </w:r>
      <w:r>
        <w:t>member</w:t>
      </w:r>
    </w:p>
    <w:tbl>
      <w:tblPr>
        <w:tblStyle w:val="TableGrid"/>
        <w:tblW w:w="0" w:type="auto"/>
        <w:tblLook w:val="04A0" w:firstRow="1" w:lastRow="0" w:firstColumn="1" w:lastColumn="0" w:noHBand="0" w:noVBand="1"/>
      </w:tblPr>
      <w:tblGrid>
        <w:gridCol w:w="2088"/>
        <w:gridCol w:w="7488"/>
      </w:tblGrid>
      <w:tr w:rsidR="00981842" w14:paraId="58A8FE72" w14:textId="77777777" w:rsidTr="00AA1500">
        <w:tc>
          <w:tcPr>
            <w:tcW w:w="2088" w:type="dxa"/>
          </w:tcPr>
          <w:p w14:paraId="276EDB51" w14:textId="77777777" w:rsidR="00981842" w:rsidRDefault="00981842" w:rsidP="00AA1500">
            <w:r>
              <w:t>Use case Name</w:t>
            </w:r>
          </w:p>
        </w:tc>
        <w:tc>
          <w:tcPr>
            <w:tcW w:w="7488" w:type="dxa"/>
          </w:tcPr>
          <w:p w14:paraId="62E079AE" w14:textId="4A9283DC" w:rsidR="00981842" w:rsidRDefault="009E1D38" w:rsidP="00AA1500">
            <w:r>
              <w:t>Search a member</w:t>
            </w:r>
            <w:r w:rsidR="00981842">
              <w:t>.</w:t>
            </w:r>
          </w:p>
        </w:tc>
      </w:tr>
      <w:tr w:rsidR="0056078E" w14:paraId="50C58AB4" w14:textId="77777777" w:rsidTr="00AA1500">
        <w:tc>
          <w:tcPr>
            <w:tcW w:w="2088" w:type="dxa"/>
          </w:tcPr>
          <w:p w14:paraId="66364D61" w14:textId="77777777" w:rsidR="0056078E" w:rsidRDefault="0056078E" w:rsidP="0056078E">
            <w:r>
              <w:t>Brief description</w:t>
            </w:r>
          </w:p>
        </w:tc>
        <w:tc>
          <w:tcPr>
            <w:tcW w:w="7488" w:type="dxa"/>
          </w:tcPr>
          <w:p w14:paraId="4C4366A4" w14:textId="798C3BB7" w:rsidR="0056078E" w:rsidRDefault="0056078E" w:rsidP="0056078E">
            <w:r w:rsidRPr="00253488">
              <w:t xml:space="preserve">This use case describes </w:t>
            </w:r>
            <w:r w:rsidR="0022352F" w:rsidRPr="00253488">
              <w:t xml:space="preserve">how </w:t>
            </w:r>
            <w:r w:rsidR="0022352F">
              <w:t xml:space="preserve">the staffs and the administrator </w:t>
            </w:r>
            <w:r w:rsidRPr="00253488">
              <w:t xml:space="preserve">can </w:t>
            </w:r>
            <w:r>
              <w:t>search for a member information.</w:t>
            </w:r>
          </w:p>
        </w:tc>
      </w:tr>
      <w:tr w:rsidR="0056078E" w14:paraId="1075260F" w14:textId="77777777" w:rsidTr="00AA1500">
        <w:tc>
          <w:tcPr>
            <w:tcW w:w="2088" w:type="dxa"/>
          </w:tcPr>
          <w:p w14:paraId="4566EF29" w14:textId="77777777" w:rsidR="0056078E" w:rsidRDefault="0056078E" w:rsidP="0056078E">
            <w:r>
              <w:t>Actors</w:t>
            </w:r>
          </w:p>
        </w:tc>
        <w:tc>
          <w:tcPr>
            <w:tcW w:w="7488" w:type="dxa"/>
          </w:tcPr>
          <w:p w14:paraId="18F1D495" w14:textId="3A01E8C1" w:rsidR="0056078E" w:rsidRDefault="0022352F" w:rsidP="0056078E">
            <w:r>
              <w:t>Staffs, administrator.</w:t>
            </w:r>
          </w:p>
        </w:tc>
      </w:tr>
      <w:tr w:rsidR="00981842" w14:paraId="06D89D80" w14:textId="77777777" w:rsidTr="00AA1500">
        <w:tc>
          <w:tcPr>
            <w:tcW w:w="2088" w:type="dxa"/>
          </w:tcPr>
          <w:p w14:paraId="7941BD53" w14:textId="77777777" w:rsidR="00981842" w:rsidRDefault="00981842" w:rsidP="00AA1500">
            <w:r>
              <w:t>Basic Flow</w:t>
            </w:r>
          </w:p>
        </w:tc>
        <w:tc>
          <w:tcPr>
            <w:tcW w:w="7488" w:type="dxa"/>
          </w:tcPr>
          <w:p w14:paraId="2137661F" w14:textId="6B244D0A" w:rsidR="00832FE5" w:rsidRDefault="00981842" w:rsidP="002B7770">
            <w:pPr>
              <w:pStyle w:val="ListParagraph"/>
              <w:numPr>
                <w:ilvl w:val="0"/>
                <w:numId w:val="10"/>
              </w:numPr>
              <w:spacing w:after="0" w:line="240" w:lineRule="auto"/>
            </w:pPr>
            <w:r>
              <w:t xml:space="preserve">At the </w:t>
            </w:r>
            <w:r w:rsidR="00076A07">
              <w:t>main</w:t>
            </w:r>
            <w:r>
              <w:t>, the user</w:t>
            </w:r>
            <w:r w:rsidR="00832FE5">
              <w:t xml:space="preserve"> click ‘Check member’ button.</w:t>
            </w:r>
          </w:p>
          <w:p w14:paraId="20D7D9E1" w14:textId="77777777" w:rsidR="00832FE5" w:rsidRDefault="00832FE5" w:rsidP="002B7770">
            <w:pPr>
              <w:pStyle w:val="ListParagraph"/>
              <w:numPr>
                <w:ilvl w:val="0"/>
                <w:numId w:val="10"/>
              </w:numPr>
              <w:spacing w:after="0" w:line="240" w:lineRule="auto"/>
            </w:pPr>
            <w:r>
              <w:t>System displays member window.</w:t>
            </w:r>
          </w:p>
          <w:p w14:paraId="6A091BFA" w14:textId="4590A549" w:rsidR="00981842" w:rsidRDefault="00832FE5" w:rsidP="002B7770">
            <w:pPr>
              <w:pStyle w:val="ListParagraph"/>
              <w:numPr>
                <w:ilvl w:val="0"/>
                <w:numId w:val="10"/>
              </w:numPr>
              <w:spacing w:after="0" w:line="240" w:lineRule="auto"/>
            </w:pPr>
            <w:r>
              <w:t>User</w:t>
            </w:r>
            <w:r w:rsidR="00981842">
              <w:t xml:space="preserve"> enters </w:t>
            </w:r>
            <w:r>
              <w:t>the customer ID or phone number</w:t>
            </w:r>
            <w:r w:rsidR="00981842">
              <w:t xml:space="preserve"> on the ‘Search’ field</w:t>
            </w:r>
            <w:r>
              <w:t>.</w:t>
            </w:r>
          </w:p>
          <w:p w14:paraId="7A83255A" w14:textId="299B4AC8" w:rsidR="00981842" w:rsidRPr="002C7CB2" w:rsidRDefault="00981842" w:rsidP="002B7770">
            <w:pPr>
              <w:pStyle w:val="ListParagraph"/>
              <w:numPr>
                <w:ilvl w:val="0"/>
                <w:numId w:val="10"/>
              </w:numPr>
              <w:spacing w:after="0" w:line="240" w:lineRule="auto"/>
            </w:pPr>
            <w:r>
              <w:t xml:space="preserve">Users </w:t>
            </w:r>
            <w:r w:rsidRPr="002C7CB2">
              <w:t xml:space="preserve">clicks on </w:t>
            </w:r>
            <w:r>
              <w:t>‘</w:t>
            </w:r>
            <w:r w:rsidRPr="002C7CB2">
              <w:t>Search</w:t>
            </w:r>
            <w:r>
              <w:t>’</w:t>
            </w:r>
            <w:r w:rsidRPr="002C7CB2">
              <w:t xml:space="preserve"> button to start searching a </w:t>
            </w:r>
            <w:r w:rsidR="00832FE5">
              <w:t>customer.</w:t>
            </w:r>
          </w:p>
          <w:p w14:paraId="5D0AEAA5" w14:textId="633CABE5" w:rsidR="00981842" w:rsidRPr="00F02F9F" w:rsidRDefault="00981842" w:rsidP="002B7770">
            <w:pPr>
              <w:pStyle w:val="ListParagraph"/>
              <w:numPr>
                <w:ilvl w:val="0"/>
                <w:numId w:val="10"/>
              </w:numPr>
              <w:spacing w:after="0" w:line="240" w:lineRule="auto"/>
            </w:pPr>
            <w:r>
              <w:t>System displays the</w:t>
            </w:r>
            <w:r w:rsidR="00832FE5">
              <w:t xml:space="preserve"> customer</w:t>
            </w:r>
            <w:r>
              <w:t xml:space="preserve"> found</w:t>
            </w:r>
            <w:r w:rsidR="00832FE5">
              <w:t>.</w:t>
            </w:r>
          </w:p>
        </w:tc>
      </w:tr>
      <w:tr w:rsidR="00981842" w14:paraId="38BF48F0" w14:textId="77777777" w:rsidTr="00AA1500">
        <w:tc>
          <w:tcPr>
            <w:tcW w:w="2088" w:type="dxa"/>
          </w:tcPr>
          <w:p w14:paraId="3F1EFE02" w14:textId="77777777" w:rsidR="00981842" w:rsidRDefault="00981842" w:rsidP="00AA1500">
            <w:r>
              <w:t>Alternative Flows</w:t>
            </w:r>
          </w:p>
        </w:tc>
        <w:tc>
          <w:tcPr>
            <w:tcW w:w="7488" w:type="dxa"/>
          </w:tcPr>
          <w:p w14:paraId="230369A5" w14:textId="11A0CE25" w:rsidR="00981842" w:rsidRPr="00613915" w:rsidRDefault="00981842" w:rsidP="00AA1500">
            <w:pPr>
              <w:rPr>
                <w:b/>
              </w:rPr>
            </w:pPr>
            <w:r w:rsidRPr="00613915">
              <w:rPr>
                <w:b/>
              </w:rPr>
              <w:t xml:space="preserve">Alternative flow 1: User cannot find </w:t>
            </w:r>
            <w:r w:rsidR="00832FE5">
              <w:rPr>
                <w:b/>
              </w:rPr>
              <w:t>customer</w:t>
            </w:r>
            <w:r w:rsidRPr="00613915">
              <w:rPr>
                <w:b/>
              </w:rPr>
              <w:t xml:space="preserve"> searched</w:t>
            </w:r>
          </w:p>
          <w:p w14:paraId="54F8AD64" w14:textId="3D33C9BA" w:rsidR="00981842" w:rsidRDefault="00981842" w:rsidP="002B7770">
            <w:pPr>
              <w:pStyle w:val="ListParagraph"/>
              <w:numPr>
                <w:ilvl w:val="0"/>
                <w:numId w:val="11"/>
              </w:numPr>
              <w:spacing w:after="0" w:line="240" w:lineRule="auto"/>
            </w:pPr>
            <w:r>
              <w:t>From #</w:t>
            </w:r>
            <w:r w:rsidR="00076A07">
              <w:t>3</w:t>
            </w:r>
            <w:r>
              <w:t xml:space="preserve"> of the basic flow, user enters another term</w:t>
            </w:r>
          </w:p>
          <w:p w14:paraId="6320B5FC" w14:textId="71578CF1" w:rsidR="00981842" w:rsidRDefault="00981842" w:rsidP="002B7770">
            <w:pPr>
              <w:pStyle w:val="ListParagraph"/>
              <w:numPr>
                <w:ilvl w:val="0"/>
                <w:numId w:val="11"/>
              </w:numPr>
              <w:spacing w:after="0" w:line="240" w:lineRule="auto"/>
            </w:pPr>
            <w:r>
              <w:t>Continue step #</w:t>
            </w:r>
            <w:r w:rsidR="00076A07">
              <w:t>4</w:t>
            </w:r>
            <w:r>
              <w:t xml:space="preserve"> in the basic flow</w:t>
            </w:r>
          </w:p>
          <w:p w14:paraId="6E0E617F" w14:textId="06CEAC35" w:rsidR="00981842" w:rsidRDefault="00981842" w:rsidP="00AA1500"/>
        </w:tc>
      </w:tr>
      <w:tr w:rsidR="00981842" w14:paraId="276001ED" w14:textId="77777777" w:rsidTr="00AA1500">
        <w:tc>
          <w:tcPr>
            <w:tcW w:w="2088" w:type="dxa"/>
          </w:tcPr>
          <w:p w14:paraId="1D5DE626" w14:textId="77777777" w:rsidR="00981842" w:rsidRDefault="00981842" w:rsidP="00AA1500">
            <w:r>
              <w:t>Pre-conditions</w:t>
            </w:r>
          </w:p>
        </w:tc>
        <w:tc>
          <w:tcPr>
            <w:tcW w:w="7488" w:type="dxa"/>
          </w:tcPr>
          <w:p w14:paraId="3652F3CE" w14:textId="617D566C" w:rsidR="00981842" w:rsidRDefault="00981842" w:rsidP="00AA1500">
            <w:r>
              <w:t>User goes to</w:t>
            </w:r>
            <w:r w:rsidR="00076A07">
              <w:t xml:space="preserve"> main menu.</w:t>
            </w:r>
          </w:p>
        </w:tc>
      </w:tr>
      <w:tr w:rsidR="00981842" w14:paraId="5554C810" w14:textId="77777777" w:rsidTr="00AA1500">
        <w:tc>
          <w:tcPr>
            <w:tcW w:w="2088" w:type="dxa"/>
          </w:tcPr>
          <w:p w14:paraId="29369DA4" w14:textId="77777777" w:rsidR="00981842" w:rsidRDefault="00981842" w:rsidP="00AA1500">
            <w:r>
              <w:t>Post-conditions</w:t>
            </w:r>
          </w:p>
        </w:tc>
        <w:tc>
          <w:tcPr>
            <w:tcW w:w="7488" w:type="dxa"/>
          </w:tcPr>
          <w:p w14:paraId="2F4A6D6D" w14:textId="40E200CA" w:rsidR="00981842" w:rsidRDefault="00981842" w:rsidP="00AA1500">
            <w:r w:rsidRPr="004D14DB">
              <w:t xml:space="preserve">The user successfully </w:t>
            </w:r>
            <w:r w:rsidR="0056078E">
              <w:t>sees the information of the member seached</w:t>
            </w:r>
            <w:r>
              <w:t>.</w:t>
            </w:r>
          </w:p>
        </w:tc>
      </w:tr>
    </w:tbl>
    <w:p w14:paraId="3785EA00" w14:textId="77777777" w:rsidR="00981842" w:rsidRPr="00981842" w:rsidRDefault="00981842" w:rsidP="00981842"/>
    <w:p w14:paraId="50975A3E" w14:textId="3949CC73" w:rsidR="00981842" w:rsidRDefault="00981842" w:rsidP="00981842">
      <w:pPr>
        <w:pStyle w:val="Heading2"/>
      </w:pPr>
      <w:r w:rsidRPr="00981842">
        <w:t xml:space="preserve">Use-case: </w:t>
      </w:r>
      <w:bookmarkStart w:id="13" w:name="_Hlk24581738"/>
      <w:r>
        <w:t>Statistics</w:t>
      </w:r>
      <w:r w:rsidR="00614584">
        <w:t xml:space="preserve"> </w:t>
      </w:r>
      <w:r>
        <w:t xml:space="preserve">by </w:t>
      </w:r>
      <w:bookmarkEnd w:id="13"/>
      <w:r w:rsidR="00076A07">
        <w:t>product</w:t>
      </w:r>
    </w:p>
    <w:tbl>
      <w:tblPr>
        <w:tblStyle w:val="TableGrid"/>
        <w:tblW w:w="0" w:type="auto"/>
        <w:tblLook w:val="04A0" w:firstRow="1" w:lastRow="0" w:firstColumn="1" w:lastColumn="0" w:noHBand="0" w:noVBand="1"/>
      </w:tblPr>
      <w:tblGrid>
        <w:gridCol w:w="2088"/>
        <w:gridCol w:w="7488"/>
      </w:tblGrid>
      <w:tr w:rsidR="00981842" w14:paraId="53A94C28" w14:textId="77777777" w:rsidTr="00AA1500">
        <w:tc>
          <w:tcPr>
            <w:tcW w:w="2088" w:type="dxa"/>
          </w:tcPr>
          <w:p w14:paraId="622C81A9" w14:textId="77777777" w:rsidR="00981842" w:rsidRDefault="00981842" w:rsidP="00AA1500">
            <w:r>
              <w:t>Use case Name</w:t>
            </w:r>
          </w:p>
        </w:tc>
        <w:tc>
          <w:tcPr>
            <w:tcW w:w="7488" w:type="dxa"/>
          </w:tcPr>
          <w:p w14:paraId="6077168F" w14:textId="7960863D" w:rsidR="00981842" w:rsidRDefault="009E1D38" w:rsidP="00AA1500">
            <w:r w:rsidRPr="009E1D38">
              <w:t xml:space="preserve">Statistics by </w:t>
            </w:r>
            <w:r w:rsidR="00614584">
              <w:t>product</w:t>
            </w:r>
            <w:r w:rsidR="00981842">
              <w:t>.</w:t>
            </w:r>
          </w:p>
        </w:tc>
      </w:tr>
      <w:tr w:rsidR="00981842" w14:paraId="4CD609C8" w14:textId="77777777" w:rsidTr="00AA1500">
        <w:tc>
          <w:tcPr>
            <w:tcW w:w="2088" w:type="dxa"/>
          </w:tcPr>
          <w:p w14:paraId="20DB7D10" w14:textId="77777777" w:rsidR="00981842" w:rsidRDefault="00981842" w:rsidP="00AA1500">
            <w:r>
              <w:t>Brief description</w:t>
            </w:r>
          </w:p>
        </w:tc>
        <w:tc>
          <w:tcPr>
            <w:tcW w:w="7488" w:type="dxa"/>
          </w:tcPr>
          <w:p w14:paraId="1F59A32F" w14:textId="2D12FF4E" w:rsidR="00981842" w:rsidRDefault="00981842" w:rsidP="00AA1500">
            <w:r w:rsidRPr="00253488">
              <w:t>This use case describes how the</w:t>
            </w:r>
            <w:r>
              <w:t xml:space="preserve"> </w:t>
            </w:r>
            <w:r w:rsidR="0022352F">
              <w:t>administrator</w:t>
            </w:r>
            <w:r w:rsidRPr="00253488">
              <w:t xml:space="preserve"> can</w:t>
            </w:r>
            <w:r w:rsidR="0056078E">
              <w:t xml:space="preserve"> make</w:t>
            </w:r>
            <w:r w:rsidRPr="00253488">
              <w:t xml:space="preserve"> </w:t>
            </w:r>
            <w:r w:rsidR="0056078E">
              <w:t xml:space="preserve">statistics of sale by </w:t>
            </w:r>
            <w:r w:rsidR="00076A07">
              <w:t>product</w:t>
            </w:r>
            <w:r>
              <w:t>.</w:t>
            </w:r>
          </w:p>
        </w:tc>
      </w:tr>
      <w:tr w:rsidR="00981842" w14:paraId="77E4C619" w14:textId="77777777" w:rsidTr="00AA1500">
        <w:tc>
          <w:tcPr>
            <w:tcW w:w="2088" w:type="dxa"/>
          </w:tcPr>
          <w:p w14:paraId="4A4210FA" w14:textId="77777777" w:rsidR="00981842" w:rsidRDefault="00981842" w:rsidP="00AA1500">
            <w:r>
              <w:t>Actors</w:t>
            </w:r>
          </w:p>
        </w:tc>
        <w:tc>
          <w:tcPr>
            <w:tcW w:w="7488" w:type="dxa"/>
          </w:tcPr>
          <w:p w14:paraId="6392200F" w14:textId="3C3CCE8D" w:rsidR="00981842" w:rsidRDefault="0022352F" w:rsidP="00AA1500">
            <w:r>
              <w:t>Administrator</w:t>
            </w:r>
            <w:r w:rsidR="0056078E">
              <w:t>.</w:t>
            </w:r>
          </w:p>
        </w:tc>
      </w:tr>
      <w:tr w:rsidR="00981842" w14:paraId="7318DB6A" w14:textId="77777777" w:rsidTr="00AA1500">
        <w:tc>
          <w:tcPr>
            <w:tcW w:w="2088" w:type="dxa"/>
          </w:tcPr>
          <w:p w14:paraId="1E90A771" w14:textId="77777777" w:rsidR="00981842" w:rsidRDefault="00981842" w:rsidP="00AA1500">
            <w:r>
              <w:t>Basic Flow</w:t>
            </w:r>
          </w:p>
        </w:tc>
        <w:tc>
          <w:tcPr>
            <w:tcW w:w="7488" w:type="dxa"/>
          </w:tcPr>
          <w:p w14:paraId="06A49E9D" w14:textId="77777777" w:rsidR="00076A07" w:rsidRDefault="00981842" w:rsidP="002B7770">
            <w:pPr>
              <w:pStyle w:val="ListParagraph"/>
              <w:numPr>
                <w:ilvl w:val="0"/>
                <w:numId w:val="29"/>
              </w:numPr>
              <w:spacing w:after="0" w:line="240" w:lineRule="auto"/>
            </w:pPr>
            <w:r>
              <w:t>At the homepage, the user</w:t>
            </w:r>
            <w:r w:rsidR="00076A07">
              <w:t xml:space="preserve"> clicks</w:t>
            </w:r>
            <w:r>
              <w:t xml:space="preserve"> </w:t>
            </w:r>
            <w:r w:rsidR="00076A07">
              <w:t>‘Statistic’ button.</w:t>
            </w:r>
          </w:p>
          <w:p w14:paraId="499E0C32" w14:textId="4F46A8EA" w:rsidR="00076A07" w:rsidRDefault="00076A07" w:rsidP="002B7770">
            <w:pPr>
              <w:pStyle w:val="ListParagraph"/>
              <w:numPr>
                <w:ilvl w:val="0"/>
                <w:numId w:val="29"/>
              </w:numPr>
              <w:spacing w:after="0" w:line="240" w:lineRule="auto"/>
            </w:pPr>
            <w:r>
              <w:t>System displays the statistic window.</w:t>
            </w:r>
          </w:p>
          <w:p w14:paraId="1A8F5E98" w14:textId="2912088E" w:rsidR="00076A07" w:rsidRDefault="00076A07" w:rsidP="002B7770">
            <w:pPr>
              <w:pStyle w:val="ListParagraph"/>
              <w:numPr>
                <w:ilvl w:val="0"/>
                <w:numId w:val="29"/>
              </w:numPr>
              <w:spacing w:after="0" w:line="240" w:lineRule="auto"/>
            </w:pPr>
            <w:r>
              <w:t xml:space="preserve">User selects the </w:t>
            </w:r>
            <w:r w:rsidR="00614584">
              <w:t>time</w:t>
            </w:r>
            <w:r>
              <w:t xml:space="preserve"> want to statistic.</w:t>
            </w:r>
          </w:p>
          <w:p w14:paraId="2E74655B" w14:textId="6F52EAAA" w:rsidR="00981842" w:rsidRDefault="00076A07" w:rsidP="002B7770">
            <w:pPr>
              <w:pStyle w:val="ListParagraph"/>
              <w:numPr>
                <w:ilvl w:val="0"/>
                <w:numId w:val="29"/>
              </w:numPr>
              <w:spacing w:after="0" w:line="240" w:lineRule="auto"/>
            </w:pPr>
            <w:r>
              <w:t>User clicks ‘Statistic by product’ button</w:t>
            </w:r>
            <w:r w:rsidR="001C559C">
              <w:t>.</w:t>
            </w:r>
          </w:p>
          <w:p w14:paraId="32D73471" w14:textId="4134C0F6" w:rsidR="001C559C" w:rsidRDefault="00981842" w:rsidP="002B7770">
            <w:pPr>
              <w:pStyle w:val="ListParagraph"/>
              <w:numPr>
                <w:ilvl w:val="0"/>
                <w:numId w:val="29"/>
              </w:numPr>
              <w:spacing w:after="0" w:line="240" w:lineRule="auto"/>
            </w:pPr>
            <w:r>
              <w:t xml:space="preserve">System </w:t>
            </w:r>
            <w:r w:rsidR="001C559C">
              <w:t>make</w:t>
            </w:r>
            <w:r w:rsidR="006D399F">
              <w:t>s</w:t>
            </w:r>
            <w:r w:rsidR="001C559C">
              <w:t xml:space="preserve"> statistic</w:t>
            </w:r>
            <w:r w:rsidR="00614584">
              <w:t xml:space="preserve"> by product</w:t>
            </w:r>
            <w:r w:rsidR="001C559C">
              <w:t xml:space="preserve"> in the selected time.</w:t>
            </w:r>
          </w:p>
          <w:p w14:paraId="2FBFFB4F" w14:textId="7E4EA5FE" w:rsidR="00981842" w:rsidRPr="00F02F9F" w:rsidRDefault="00981842" w:rsidP="002B7770">
            <w:pPr>
              <w:pStyle w:val="ListParagraph"/>
              <w:numPr>
                <w:ilvl w:val="0"/>
                <w:numId w:val="29"/>
              </w:numPr>
              <w:spacing w:after="0" w:line="240" w:lineRule="auto"/>
            </w:pPr>
            <w:r>
              <w:t xml:space="preserve">System displays </w:t>
            </w:r>
            <w:r w:rsidR="001C559C">
              <w:t>the statistic result.</w:t>
            </w:r>
          </w:p>
        </w:tc>
      </w:tr>
      <w:tr w:rsidR="00981842" w14:paraId="75309E14" w14:textId="77777777" w:rsidTr="00AA1500">
        <w:tc>
          <w:tcPr>
            <w:tcW w:w="2088" w:type="dxa"/>
          </w:tcPr>
          <w:p w14:paraId="1BA669EC" w14:textId="77777777" w:rsidR="00981842" w:rsidRDefault="00981842" w:rsidP="00AA1500">
            <w:r>
              <w:t>Alternative Flows</w:t>
            </w:r>
          </w:p>
        </w:tc>
        <w:tc>
          <w:tcPr>
            <w:tcW w:w="7488" w:type="dxa"/>
          </w:tcPr>
          <w:p w14:paraId="5A3A3250" w14:textId="55D9678A" w:rsidR="00981842" w:rsidRPr="00613915" w:rsidRDefault="00981842" w:rsidP="00AA1500">
            <w:pPr>
              <w:rPr>
                <w:b/>
              </w:rPr>
            </w:pPr>
            <w:r w:rsidRPr="00613915">
              <w:rPr>
                <w:b/>
              </w:rPr>
              <w:t xml:space="preserve">Alternative flow 1: User </w:t>
            </w:r>
            <w:r w:rsidR="001C559C">
              <w:rPr>
                <w:b/>
              </w:rPr>
              <w:t>doesn’t select the time</w:t>
            </w:r>
          </w:p>
          <w:p w14:paraId="05A90E05" w14:textId="2C1B5D2D" w:rsidR="00981842" w:rsidRDefault="00981842" w:rsidP="002B7770">
            <w:pPr>
              <w:pStyle w:val="ListParagraph"/>
              <w:numPr>
                <w:ilvl w:val="0"/>
                <w:numId w:val="30"/>
              </w:numPr>
              <w:spacing w:after="0" w:line="240" w:lineRule="auto"/>
            </w:pPr>
            <w:r>
              <w:t>From #</w:t>
            </w:r>
            <w:r w:rsidR="001C559C">
              <w:t>5</w:t>
            </w:r>
            <w:r>
              <w:t xml:space="preserve"> of the basic flow, </w:t>
            </w:r>
            <w:r w:rsidR="001C559C">
              <w:t>system make statistic</w:t>
            </w:r>
            <w:r w:rsidR="00614584">
              <w:t xml:space="preserve"> by product</w:t>
            </w:r>
            <w:r w:rsidR="001C559C">
              <w:t xml:space="preserve"> from the beginning of the data to the current time.</w:t>
            </w:r>
          </w:p>
          <w:p w14:paraId="418B78F5" w14:textId="71E2B15D" w:rsidR="00981842" w:rsidRDefault="00981842" w:rsidP="002B7770">
            <w:pPr>
              <w:pStyle w:val="ListParagraph"/>
              <w:numPr>
                <w:ilvl w:val="0"/>
                <w:numId w:val="30"/>
              </w:numPr>
              <w:spacing w:after="0" w:line="240" w:lineRule="auto"/>
            </w:pPr>
            <w:r>
              <w:t>Continue step #</w:t>
            </w:r>
            <w:r w:rsidR="001C559C">
              <w:t>6</w:t>
            </w:r>
            <w:r>
              <w:t xml:space="preserve"> in the basic flow</w:t>
            </w:r>
            <w:r w:rsidR="001C559C">
              <w:t>.</w:t>
            </w:r>
          </w:p>
          <w:p w14:paraId="1EAC301D" w14:textId="77777777" w:rsidR="00981842" w:rsidRDefault="00981842" w:rsidP="00AA1500"/>
          <w:p w14:paraId="44B96CF9" w14:textId="0FEC06CA" w:rsidR="001C559C" w:rsidRPr="00613915" w:rsidRDefault="001C559C" w:rsidP="001C559C">
            <w:pPr>
              <w:rPr>
                <w:b/>
              </w:rPr>
            </w:pPr>
            <w:r w:rsidRPr="00613915">
              <w:rPr>
                <w:b/>
              </w:rPr>
              <w:t xml:space="preserve">Alternative flow </w:t>
            </w:r>
            <w:r w:rsidR="00614584">
              <w:rPr>
                <w:b/>
              </w:rPr>
              <w:t>2</w:t>
            </w:r>
            <w:r w:rsidRPr="00613915">
              <w:rPr>
                <w:b/>
              </w:rPr>
              <w:t xml:space="preserve">: User </w:t>
            </w:r>
            <w:r>
              <w:rPr>
                <w:b/>
              </w:rPr>
              <w:t>just select</w:t>
            </w:r>
            <w:r w:rsidR="00614584">
              <w:rPr>
                <w:b/>
              </w:rPr>
              <w:t>s year and month</w:t>
            </w:r>
          </w:p>
          <w:p w14:paraId="189671FD" w14:textId="1FEB4771" w:rsidR="001C559C" w:rsidRDefault="001C559C" w:rsidP="002B7770">
            <w:pPr>
              <w:pStyle w:val="ListParagraph"/>
              <w:numPr>
                <w:ilvl w:val="0"/>
                <w:numId w:val="31"/>
              </w:numPr>
              <w:spacing w:after="0" w:line="240" w:lineRule="auto"/>
            </w:pPr>
            <w:r>
              <w:t>From #5 of the basic flow, system make statistic</w:t>
            </w:r>
            <w:r w:rsidR="00614584">
              <w:t xml:space="preserve"> by product</w:t>
            </w:r>
            <w:r>
              <w:t xml:space="preserve"> </w:t>
            </w:r>
            <w:r w:rsidR="00614584">
              <w:t>in the selected month of the selected year</w:t>
            </w:r>
            <w:r>
              <w:t>.</w:t>
            </w:r>
          </w:p>
          <w:p w14:paraId="5E9FAF1B" w14:textId="77777777" w:rsidR="001C559C" w:rsidRDefault="001C559C" w:rsidP="002B7770">
            <w:pPr>
              <w:pStyle w:val="ListParagraph"/>
              <w:numPr>
                <w:ilvl w:val="0"/>
                <w:numId w:val="31"/>
              </w:numPr>
              <w:spacing w:after="0" w:line="240" w:lineRule="auto"/>
            </w:pPr>
            <w:r>
              <w:t>Continue step #6 in the basic flow.</w:t>
            </w:r>
          </w:p>
          <w:p w14:paraId="394229E9" w14:textId="77777777" w:rsidR="00981842" w:rsidRDefault="00981842" w:rsidP="00AA1500"/>
          <w:p w14:paraId="50470DD4" w14:textId="47F83A69" w:rsidR="001C559C" w:rsidRPr="00613915" w:rsidRDefault="001C559C" w:rsidP="001C559C">
            <w:pPr>
              <w:rPr>
                <w:b/>
              </w:rPr>
            </w:pPr>
            <w:r w:rsidRPr="00613915">
              <w:rPr>
                <w:b/>
              </w:rPr>
              <w:t xml:space="preserve">Alternative flow </w:t>
            </w:r>
            <w:r w:rsidR="00614584">
              <w:rPr>
                <w:b/>
              </w:rPr>
              <w:t>3</w:t>
            </w:r>
            <w:r w:rsidRPr="00613915">
              <w:rPr>
                <w:b/>
              </w:rPr>
              <w:t xml:space="preserve">: User </w:t>
            </w:r>
            <w:r w:rsidR="00614584">
              <w:rPr>
                <w:b/>
              </w:rPr>
              <w:t>just selects year</w:t>
            </w:r>
          </w:p>
          <w:p w14:paraId="64DD7241" w14:textId="77777777" w:rsidR="00614584" w:rsidRDefault="001C559C" w:rsidP="002B7770">
            <w:pPr>
              <w:pStyle w:val="ListParagraph"/>
              <w:numPr>
                <w:ilvl w:val="0"/>
                <w:numId w:val="32"/>
              </w:numPr>
              <w:spacing w:after="0" w:line="240" w:lineRule="auto"/>
            </w:pPr>
            <w:r>
              <w:t xml:space="preserve">From #5 of the basic flow, system make statistic </w:t>
            </w:r>
            <w:r w:rsidR="00614584">
              <w:t>by product in all the month of the selected year.</w:t>
            </w:r>
          </w:p>
          <w:p w14:paraId="4A6430C8" w14:textId="7FE3E537" w:rsidR="001C559C" w:rsidRDefault="001C559C" w:rsidP="002B7770">
            <w:pPr>
              <w:pStyle w:val="ListParagraph"/>
              <w:numPr>
                <w:ilvl w:val="0"/>
                <w:numId w:val="32"/>
              </w:numPr>
              <w:spacing w:after="0" w:line="240" w:lineRule="auto"/>
            </w:pPr>
            <w:r>
              <w:t>Continue step #6 in the basic flow.</w:t>
            </w:r>
          </w:p>
          <w:p w14:paraId="3A4E9ED8" w14:textId="2505AAD7" w:rsidR="001C559C" w:rsidRDefault="001C559C" w:rsidP="00614584">
            <w:pPr>
              <w:spacing w:line="240" w:lineRule="auto"/>
            </w:pPr>
          </w:p>
        </w:tc>
      </w:tr>
      <w:tr w:rsidR="00981842" w14:paraId="4108FA68" w14:textId="77777777" w:rsidTr="00AA1500">
        <w:tc>
          <w:tcPr>
            <w:tcW w:w="2088" w:type="dxa"/>
          </w:tcPr>
          <w:p w14:paraId="652D6EC2" w14:textId="77777777" w:rsidR="00981842" w:rsidRDefault="00981842" w:rsidP="00AA1500">
            <w:r>
              <w:t>Pre-conditions</w:t>
            </w:r>
          </w:p>
        </w:tc>
        <w:tc>
          <w:tcPr>
            <w:tcW w:w="7488" w:type="dxa"/>
          </w:tcPr>
          <w:p w14:paraId="1AFEEE4F" w14:textId="68E6262E" w:rsidR="00981842" w:rsidRDefault="00981842" w:rsidP="00AA1500">
            <w:r>
              <w:t>User goes to</w:t>
            </w:r>
            <w:r w:rsidR="00614584">
              <w:t xml:space="preserve"> main menu.</w:t>
            </w:r>
          </w:p>
        </w:tc>
      </w:tr>
      <w:tr w:rsidR="00981842" w14:paraId="66A044DD" w14:textId="77777777" w:rsidTr="00AA1500">
        <w:tc>
          <w:tcPr>
            <w:tcW w:w="2088" w:type="dxa"/>
          </w:tcPr>
          <w:p w14:paraId="107B39FB" w14:textId="77777777" w:rsidR="00981842" w:rsidRDefault="00981842" w:rsidP="00AA1500">
            <w:r>
              <w:lastRenderedPageBreak/>
              <w:t>Post-conditions</w:t>
            </w:r>
          </w:p>
        </w:tc>
        <w:tc>
          <w:tcPr>
            <w:tcW w:w="7488" w:type="dxa"/>
          </w:tcPr>
          <w:p w14:paraId="626C0F9F" w14:textId="247A90CD" w:rsidR="00981842" w:rsidRDefault="00981842" w:rsidP="00AA1500">
            <w:r w:rsidRPr="004D14DB">
              <w:t xml:space="preserve">The user </w:t>
            </w:r>
            <w:r w:rsidR="0056078E">
              <w:t>s</w:t>
            </w:r>
            <w:r w:rsidR="00614584">
              <w:t>ucessfully sees the statistic result</w:t>
            </w:r>
            <w:r>
              <w:t>.</w:t>
            </w:r>
          </w:p>
        </w:tc>
      </w:tr>
    </w:tbl>
    <w:p w14:paraId="01908B5D" w14:textId="77777777" w:rsidR="00981842" w:rsidRPr="00981842" w:rsidRDefault="00981842" w:rsidP="00981842"/>
    <w:p w14:paraId="7CA84565" w14:textId="30AD1DE7" w:rsidR="00981842" w:rsidRDefault="00981842" w:rsidP="00981842">
      <w:pPr>
        <w:pStyle w:val="Heading2"/>
      </w:pPr>
      <w:r w:rsidRPr="00981842">
        <w:t xml:space="preserve">Use-case: Statistics by </w:t>
      </w:r>
      <w:r w:rsidR="00614584">
        <w:t>product type</w:t>
      </w:r>
    </w:p>
    <w:tbl>
      <w:tblPr>
        <w:tblStyle w:val="TableGrid"/>
        <w:tblW w:w="0" w:type="auto"/>
        <w:tblLook w:val="04A0" w:firstRow="1" w:lastRow="0" w:firstColumn="1" w:lastColumn="0" w:noHBand="0" w:noVBand="1"/>
      </w:tblPr>
      <w:tblGrid>
        <w:gridCol w:w="2088"/>
        <w:gridCol w:w="7488"/>
      </w:tblGrid>
      <w:tr w:rsidR="00614584" w14:paraId="77940BDD" w14:textId="77777777" w:rsidTr="0022352F">
        <w:tc>
          <w:tcPr>
            <w:tcW w:w="2088" w:type="dxa"/>
          </w:tcPr>
          <w:p w14:paraId="2A281FEB" w14:textId="77777777" w:rsidR="00614584" w:rsidRDefault="00614584" w:rsidP="0022352F">
            <w:r>
              <w:t>Use case Name</w:t>
            </w:r>
          </w:p>
        </w:tc>
        <w:tc>
          <w:tcPr>
            <w:tcW w:w="7488" w:type="dxa"/>
          </w:tcPr>
          <w:p w14:paraId="605D5508" w14:textId="3FDA9E01" w:rsidR="00614584" w:rsidRDefault="00614584" w:rsidP="0022352F">
            <w:r w:rsidRPr="009E1D38">
              <w:t xml:space="preserve">Statistics by </w:t>
            </w:r>
            <w:r>
              <w:t>product type.</w:t>
            </w:r>
          </w:p>
        </w:tc>
      </w:tr>
      <w:tr w:rsidR="00614584" w14:paraId="541109D8" w14:textId="77777777" w:rsidTr="0022352F">
        <w:tc>
          <w:tcPr>
            <w:tcW w:w="2088" w:type="dxa"/>
          </w:tcPr>
          <w:p w14:paraId="05981613" w14:textId="77777777" w:rsidR="00614584" w:rsidRDefault="00614584" w:rsidP="0022352F">
            <w:r>
              <w:t>Brief description</w:t>
            </w:r>
          </w:p>
        </w:tc>
        <w:tc>
          <w:tcPr>
            <w:tcW w:w="7488" w:type="dxa"/>
          </w:tcPr>
          <w:p w14:paraId="369382E3" w14:textId="2EA49EDF" w:rsidR="00614584" w:rsidRDefault="00614584" w:rsidP="0022352F">
            <w:r w:rsidRPr="00253488">
              <w:t>This use case describes how the</w:t>
            </w:r>
            <w:r>
              <w:t xml:space="preserve"> </w:t>
            </w:r>
            <w:r w:rsidR="0022352F">
              <w:t xml:space="preserve">administrator </w:t>
            </w:r>
            <w:r w:rsidRPr="00253488">
              <w:t xml:space="preserve"> can</w:t>
            </w:r>
            <w:r>
              <w:t xml:space="preserve"> make</w:t>
            </w:r>
            <w:r w:rsidRPr="00253488">
              <w:t xml:space="preserve"> </w:t>
            </w:r>
            <w:r>
              <w:t>statistics of sale by product type.</w:t>
            </w:r>
          </w:p>
        </w:tc>
      </w:tr>
      <w:tr w:rsidR="00614584" w14:paraId="09412DFE" w14:textId="77777777" w:rsidTr="0022352F">
        <w:tc>
          <w:tcPr>
            <w:tcW w:w="2088" w:type="dxa"/>
          </w:tcPr>
          <w:p w14:paraId="2CB372F8" w14:textId="77777777" w:rsidR="00614584" w:rsidRDefault="00614584" w:rsidP="0022352F">
            <w:r>
              <w:t>Actors</w:t>
            </w:r>
          </w:p>
        </w:tc>
        <w:tc>
          <w:tcPr>
            <w:tcW w:w="7488" w:type="dxa"/>
          </w:tcPr>
          <w:p w14:paraId="7B4E6337" w14:textId="25220CCA" w:rsidR="00614584" w:rsidRDefault="0022352F" w:rsidP="0022352F">
            <w:r>
              <w:t>Administrator.</w:t>
            </w:r>
          </w:p>
        </w:tc>
      </w:tr>
      <w:tr w:rsidR="00614584" w14:paraId="221E36B0" w14:textId="77777777" w:rsidTr="0022352F">
        <w:tc>
          <w:tcPr>
            <w:tcW w:w="2088" w:type="dxa"/>
          </w:tcPr>
          <w:p w14:paraId="248E2A3D" w14:textId="77777777" w:rsidR="00614584" w:rsidRDefault="00614584" w:rsidP="0022352F">
            <w:r>
              <w:t>Basic Flow</w:t>
            </w:r>
          </w:p>
        </w:tc>
        <w:tc>
          <w:tcPr>
            <w:tcW w:w="7488" w:type="dxa"/>
          </w:tcPr>
          <w:p w14:paraId="7CF72C24" w14:textId="77777777" w:rsidR="00614584" w:rsidRDefault="00614584" w:rsidP="002B7770">
            <w:pPr>
              <w:pStyle w:val="ListParagraph"/>
              <w:numPr>
                <w:ilvl w:val="0"/>
                <w:numId w:val="33"/>
              </w:numPr>
              <w:spacing w:after="0" w:line="240" w:lineRule="auto"/>
            </w:pPr>
            <w:r>
              <w:t>At the homepage, the user clicks ‘Statistic’ button.</w:t>
            </w:r>
          </w:p>
          <w:p w14:paraId="316553F2" w14:textId="77777777" w:rsidR="00614584" w:rsidRDefault="00614584" w:rsidP="002B7770">
            <w:pPr>
              <w:pStyle w:val="ListParagraph"/>
              <w:numPr>
                <w:ilvl w:val="0"/>
                <w:numId w:val="33"/>
              </w:numPr>
              <w:spacing w:after="0" w:line="240" w:lineRule="auto"/>
            </w:pPr>
            <w:r>
              <w:t>System displays the statistic window.</w:t>
            </w:r>
          </w:p>
          <w:p w14:paraId="17522FED" w14:textId="77777777" w:rsidR="00614584" w:rsidRDefault="00614584" w:rsidP="002B7770">
            <w:pPr>
              <w:pStyle w:val="ListParagraph"/>
              <w:numPr>
                <w:ilvl w:val="0"/>
                <w:numId w:val="33"/>
              </w:numPr>
              <w:spacing w:after="0" w:line="240" w:lineRule="auto"/>
            </w:pPr>
            <w:r>
              <w:t>User selects the time want to statistic.</w:t>
            </w:r>
          </w:p>
          <w:p w14:paraId="470555BD" w14:textId="6CA21C83" w:rsidR="00614584" w:rsidRDefault="00614584" w:rsidP="002B7770">
            <w:pPr>
              <w:pStyle w:val="ListParagraph"/>
              <w:numPr>
                <w:ilvl w:val="0"/>
                <w:numId w:val="33"/>
              </w:numPr>
              <w:spacing w:after="0" w:line="240" w:lineRule="auto"/>
            </w:pPr>
            <w:r>
              <w:t>User clicks ‘Statistic by product type’ button.</w:t>
            </w:r>
          </w:p>
          <w:p w14:paraId="32B707CE" w14:textId="6C1A1F6E" w:rsidR="00614584" w:rsidRDefault="00614584" w:rsidP="002B7770">
            <w:pPr>
              <w:pStyle w:val="ListParagraph"/>
              <w:numPr>
                <w:ilvl w:val="0"/>
                <w:numId w:val="33"/>
              </w:numPr>
              <w:spacing w:after="0" w:line="240" w:lineRule="auto"/>
            </w:pPr>
            <w:r>
              <w:t>System make</w:t>
            </w:r>
            <w:r w:rsidR="006D399F">
              <w:t>s</w:t>
            </w:r>
            <w:r>
              <w:t xml:space="preserve"> statistic by product type in the selected time.</w:t>
            </w:r>
          </w:p>
          <w:p w14:paraId="32B34300" w14:textId="77777777" w:rsidR="00614584" w:rsidRPr="00F02F9F" w:rsidRDefault="00614584" w:rsidP="002B7770">
            <w:pPr>
              <w:pStyle w:val="ListParagraph"/>
              <w:numPr>
                <w:ilvl w:val="0"/>
                <w:numId w:val="33"/>
              </w:numPr>
              <w:spacing w:after="0" w:line="240" w:lineRule="auto"/>
            </w:pPr>
            <w:r>
              <w:t>System displays the statistic result.</w:t>
            </w:r>
          </w:p>
        </w:tc>
      </w:tr>
      <w:tr w:rsidR="00614584" w14:paraId="523A93AE" w14:textId="77777777" w:rsidTr="0022352F">
        <w:tc>
          <w:tcPr>
            <w:tcW w:w="2088" w:type="dxa"/>
          </w:tcPr>
          <w:p w14:paraId="7C24AFB0" w14:textId="77777777" w:rsidR="00614584" w:rsidRDefault="00614584" w:rsidP="0022352F">
            <w:r>
              <w:t>Alternative Flows</w:t>
            </w:r>
          </w:p>
        </w:tc>
        <w:tc>
          <w:tcPr>
            <w:tcW w:w="7488" w:type="dxa"/>
          </w:tcPr>
          <w:p w14:paraId="2674E428" w14:textId="77777777" w:rsidR="00614584" w:rsidRPr="00613915" w:rsidRDefault="00614584" w:rsidP="0022352F">
            <w:pPr>
              <w:rPr>
                <w:b/>
              </w:rPr>
            </w:pPr>
            <w:r w:rsidRPr="00613915">
              <w:rPr>
                <w:b/>
              </w:rPr>
              <w:t xml:space="preserve">Alternative flow 1: User </w:t>
            </w:r>
            <w:r>
              <w:rPr>
                <w:b/>
              </w:rPr>
              <w:t>doesn’t select the time</w:t>
            </w:r>
          </w:p>
          <w:p w14:paraId="6D6197B0" w14:textId="16D6AEE3" w:rsidR="00614584" w:rsidRDefault="00614584" w:rsidP="002B7770">
            <w:pPr>
              <w:pStyle w:val="ListParagraph"/>
              <w:numPr>
                <w:ilvl w:val="0"/>
                <w:numId w:val="30"/>
              </w:numPr>
              <w:spacing w:after="0" w:line="240" w:lineRule="auto"/>
            </w:pPr>
            <w:r>
              <w:t>From #5 of the basic flow, system make statistic by product type from the beginning of the data to the current time.</w:t>
            </w:r>
          </w:p>
          <w:p w14:paraId="54052DE0" w14:textId="77777777" w:rsidR="00614584" w:rsidRDefault="00614584" w:rsidP="002B7770">
            <w:pPr>
              <w:pStyle w:val="ListParagraph"/>
              <w:numPr>
                <w:ilvl w:val="0"/>
                <w:numId w:val="30"/>
              </w:numPr>
              <w:spacing w:after="0" w:line="240" w:lineRule="auto"/>
            </w:pPr>
            <w:r>
              <w:t>Continue step #6 in the basic flow.</w:t>
            </w:r>
          </w:p>
          <w:p w14:paraId="65BDDCCA" w14:textId="77777777" w:rsidR="00614584" w:rsidRDefault="00614584" w:rsidP="0022352F"/>
          <w:p w14:paraId="3FCC193C" w14:textId="77777777" w:rsidR="00614584" w:rsidRPr="00613915" w:rsidRDefault="00614584" w:rsidP="0022352F">
            <w:pPr>
              <w:rPr>
                <w:b/>
              </w:rPr>
            </w:pPr>
            <w:r w:rsidRPr="00613915">
              <w:rPr>
                <w:b/>
              </w:rPr>
              <w:t xml:space="preserve">Alternative flow </w:t>
            </w:r>
            <w:r>
              <w:rPr>
                <w:b/>
              </w:rPr>
              <w:t>2</w:t>
            </w:r>
            <w:r w:rsidRPr="00613915">
              <w:rPr>
                <w:b/>
              </w:rPr>
              <w:t xml:space="preserve">: User </w:t>
            </w:r>
            <w:r>
              <w:rPr>
                <w:b/>
              </w:rPr>
              <w:t>just selects year and month</w:t>
            </w:r>
          </w:p>
          <w:p w14:paraId="13F0E333" w14:textId="379FE8AC" w:rsidR="00614584" w:rsidRDefault="00614584" w:rsidP="002B7770">
            <w:pPr>
              <w:pStyle w:val="ListParagraph"/>
              <w:numPr>
                <w:ilvl w:val="0"/>
                <w:numId w:val="31"/>
              </w:numPr>
              <w:spacing w:after="0" w:line="240" w:lineRule="auto"/>
            </w:pPr>
            <w:r>
              <w:t>From #5 of the basic flow, system make statistic by product type in the selected month of the selected year.</w:t>
            </w:r>
          </w:p>
          <w:p w14:paraId="1B48CB2F" w14:textId="77777777" w:rsidR="00614584" w:rsidRDefault="00614584" w:rsidP="002B7770">
            <w:pPr>
              <w:pStyle w:val="ListParagraph"/>
              <w:numPr>
                <w:ilvl w:val="0"/>
                <w:numId w:val="31"/>
              </w:numPr>
              <w:spacing w:after="0" w:line="240" w:lineRule="auto"/>
            </w:pPr>
            <w:r>
              <w:t>Continue step #6 in the basic flow.</w:t>
            </w:r>
          </w:p>
          <w:p w14:paraId="52A791A1" w14:textId="77777777" w:rsidR="00614584" w:rsidRDefault="00614584" w:rsidP="0022352F"/>
          <w:p w14:paraId="018AB93D" w14:textId="77777777" w:rsidR="00614584" w:rsidRPr="00613915" w:rsidRDefault="00614584" w:rsidP="0022352F">
            <w:pPr>
              <w:rPr>
                <w:b/>
              </w:rPr>
            </w:pPr>
            <w:r w:rsidRPr="00613915">
              <w:rPr>
                <w:b/>
              </w:rPr>
              <w:t xml:space="preserve">Alternative flow </w:t>
            </w:r>
            <w:r>
              <w:rPr>
                <w:b/>
              </w:rPr>
              <w:t>3</w:t>
            </w:r>
            <w:r w:rsidRPr="00613915">
              <w:rPr>
                <w:b/>
              </w:rPr>
              <w:t xml:space="preserve">: User </w:t>
            </w:r>
            <w:r>
              <w:rPr>
                <w:b/>
              </w:rPr>
              <w:t>just selects year</w:t>
            </w:r>
          </w:p>
          <w:p w14:paraId="41F11447" w14:textId="3E7F4E45" w:rsidR="00614584" w:rsidRDefault="00614584" w:rsidP="002B7770">
            <w:pPr>
              <w:pStyle w:val="ListParagraph"/>
              <w:numPr>
                <w:ilvl w:val="0"/>
                <w:numId w:val="32"/>
              </w:numPr>
              <w:spacing w:after="0" w:line="240" w:lineRule="auto"/>
            </w:pPr>
            <w:r>
              <w:t>From #5 of the basic flow, system make statistic by product type in all the month of the selected year.</w:t>
            </w:r>
          </w:p>
          <w:p w14:paraId="58A3CDB2" w14:textId="77777777" w:rsidR="00614584" w:rsidRDefault="00614584" w:rsidP="002B7770">
            <w:pPr>
              <w:pStyle w:val="ListParagraph"/>
              <w:numPr>
                <w:ilvl w:val="0"/>
                <w:numId w:val="32"/>
              </w:numPr>
              <w:spacing w:after="0" w:line="240" w:lineRule="auto"/>
            </w:pPr>
            <w:r>
              <w:t>Continue step #6 in the basic flow.</w:t>
            </w:r>
          </w:p>
          <w:p w14:paraId="1F170C2B" w14:textId="77777777" w:rsidR="00614584" w:rsidRDefault="00614584" w:rsidP="0022352F">
            <w:pPr>
              <w:spacing w:line="240" w:lineRule="auto"/>
            </w:pPr>
          </w:p>
        </w:tc>
      </w:tr>
      <w:tr w:rsidR="00614584" w14:paraId="6BB5FB5F" w14:textId="77777777" w:rsidTr="0022352F">
        <w:tc>
          <w:tcPr>
            <w:tcW w:w="2088" w:type="dxa"/>
          </w:tcPr>
          <w:p w14:paraId="2C404DAF" w14:textId="77777777" w:rsidR="00614584" w:rsidRDefault="00614584" w:rsidP="0022352F">
            <w:r>
              <w:t>Pre-conditions</w:t>
            </w:r>
          </w:p>
        </w:tc>
        <w:tc>
          <w:tcPr>
            <w:tcW w:w="7488" w:type="dxa"/>
          </w:tcPr>
          <w:p w14:paraId="39F0F363" w14:textId="77777777" w:rsidR="00614584" w:rsidRDefault="00614584" w:rsidP="0022352F">
            <w:r>
              <w:t>User goes to main menu.</w:t>
            </w:r>
          </w:p>
        </w:tc>
      </w:tr>
      <w:tr w:rsidR="00614584" w14:paraId="7687F9DC" w14:textId="77777777" w:rsidTr="0022352F">
        <w:tc>
          <w:tcPr>
            <w:tcW w:w="2088" w:type="dxa"/>
          </w:tcPr>
          <w:p w14:paraId="3F79669F" w14:textId="77777777" w:rsidR="00614584" w:rsidRDefault="00614584" w:rsidP="0022352F">
            <w:r>
              <w:t>Post-conditions</w:t>
            </w:r>
          </w:p>
        </w:tc>
        <w:tc>
          <w:tcPr>
            <w:tcW w:w="7488" w:type="dxa"/>
          </w:tcPr>
          <w:p w14:paraId="2F62A606" w14:textId="77777777" w:rsidR="00614584" w:rsidRDefault="00614584" w:rsidP="0022352F">
            <w:r w:rsidRPr="004D14DB">
              <w:t xml:space="preserve">The user </w:t>
            </w:r>
            <w:r>
              <w:t>sucessfully sees the statistic result.</w:t>
            </w:r>
          </w:p>
        </w:tc>
      </w:tr>
    </w:tbl>
    <w:p w14:paraId="2E841105" w14:textId="77777777" w:rsidR="00981842" w:rsidRPr="00981842" w:rsidRDefault="00981842" w:rsidP="00981842"/>
    <w:p w14:paraId="3C3314FB" w14:textId="25B28082" w:rsidR="00981842" w:rsidRDefault="00981842" w:rsidP="00981842">
      <w:pPr>
        <w:pStyle w:val="Heading2"/>
      </w:pPr>
      <w:r w:rsidRPr="00981842">
        <w:t xml:space="preserve">Use-case: Statistics </w:t>
      </w:r>
      <w:r>
        <w:t>product many buyer</w:t>
      </w:r>
    </w:p>
    <w:p w14:paraId="4BF8D43E" w14:textId="77777777" w:rsidR="00981842" w:rsidRPr="00981842" w:rsidRDefault="00981842" w:rsidP="00981842"/>
    <w:tbl>
      <w:tblPr>
        <w:tblStyle w:val="TableGrid"/>
        <w:tblW w:w="0" w:type="auto"/>
        <w:tblLook w:val="04A0" w:firstRow="1" w:lastRow="0" w:firstColumn="1" w:lastColumn="0" w:noHBand="0" w:noVBand="1"/>
      </w:tblPr>
      <w:tblGrid>
        <w:gridCol w:w="2088"/>
        <w:gridCol w:w="7488"/>
      </w:tblGrid>
      <w:tr w:rsidR="006D399F" w14:paraId="554E792E" w14:textId="77777777" w:rsidTr="0022352F">
        <w:tc>
          <w:tcPr>
            <w:tcW w:w="2088" w:type="dxa"/>
          </w:tcPr>
          <w:bookmarkEnd w:id="6"/>
          <w:p w14:paraId="63F1A19C" w14:textId="77777777" w:rsidR="006D399F" w:rsidRDefault="006D399F" w:rsidP="0022352F">
            <w:r>
              <w:t>Use case Name</w:t>
            </w:r>
          </w:p>
        </w:tc>
        <w:tc>
          <w:tcPr>
            <w:tcW w:w="7488" w:type="dxa"/>
          </w:tcPr>
          <w:p w14:paraId="47D1C3B9" w14:textId="15EA7AA4" w:rsidR="006D399F" w:rsidRDefault="006D399F" w:rsidP="0022352F">
            <w:r w:rsidRPr="009E1D38">
              <w:t>Statistic</w:t>
            </w:r>
            <w:r>
              <w:t>s</w:t>
            </w:r>
            <w:r w:rsidRPr="009E1D38">
              <w:t xml:space="preserve"> </w:t>
            </w:r>
            <w:r>
              <w:t>product many buyer.</w:t>
            </w:r>
          </w:p>
        </w:tc>
      </w:tr>
      <w:tr w:rsidR="006D399F" w14:paraId="55A9F6CB" w14:textId="77777777" w:rsidTr="0022352F">
        <w:tc>
          <w:tcPr>
            <w:tcW w:w="2088" w:type="dxa"/>
          </w:tcPr>
          <w:p w14:paraId="3E8BC5E8" w14:textId="77777777" w:rsidR="006D399F" w:rsidRDefault="006D399F" w:rsidP="0022352F">
            <w:r>
              <w:t>Brief description</w:t>
            </w:r>
          </w:p>
        </w:tc>
        <w:tc>
          <w:tcPr>
            <w:tcW w:w="7488" w:type="dxa"/>
          </w:tcPr>
          <w:p w14:paraId="13343A36" w14:textId="250D1188" w:rsidR="006D399F" w:rsidRDefault="006D399F" w:rsidP="0022352F">
            <w:r w:rsidRPr="00253488">
              <w:t>This use case describes how the</w:t>
            </w:r>
            <w:r>
              <w:t xml:space="preserve"> </w:t>
            </w:r>
            <w:r w:rsidR="0022352F">
              <w:t>administrator</w:t>
            </w:r>
            <w:r w:rsidRPr="00253488">
              <w:t xml:space="preserve"> can</w:t>
            </w:r>
            <w:r>
              <w:t xml:space="preserve"> make</w:t>
            </w:r>
            <w:r w:rsidRPr="00253488">
              <w:t xml:space="preserve"> </w:t>
            </w:r>
            <w:r>
              <w:t>statistics for best sell products.</w:t>
            </w:r>
          </w:p>
        </w:tc>
      </w:tr>
      <w:tr w:rsidR="006D399F" w14:paraId="7D40C29D" w14:textId="77777777" w:rsidTr="0022352F">
        <w:tc>
          <w:tcPr>
            <w:tcW w:w="2088" w:type="dxa"/>
          </w:tcPr>
          <w:p w14:paraId="746DA707" w14:textId="77777777" w:rsidR="006D399F" w:rsidRDefault="006D399F" w:rsidP="0022352F">
            <w:r>
              <w:t>Actors</w:t>
            </w:r>
          </w:p>
        </w:tc>
        <w:tc>
          <w:tcPr>
            <w:tcW w:w="7488" w:type="dxa"/>
          </w:tcPr>
          <w:p w14:paraId="2DADBD37" w14:textId="2A7D5520" w:rsidR="006D399F" w:rsidRDefault="00505878" w:rsidP="0022352F">
            <w:r>
              <w:t>Administrator</w:t>
            </w:r>
            <w:bookmarkStart w:id="14" w:name="_GoBack"/>
            <w:bookmarkEnd w:id="14"/>
            <w:r w:rsidR="006D399F">
              <w:t>.</w:t>
            </w:r>
          </w:p>
        </w:tc>
      </w:tr>
      <w:tr w:rsidR="006D399F" w14:paraId="0FA29428" w14:textId="77777777" w:rsidTr="0022352F">
        <w:tc>
          <w:tcPr>
            <w:tcW w:w="2088" w:type="dxa"/>
          </w:tcPr>
          <w:p w14:paraId="387706DC" w14:textId="77777777" w:rsidR="006D399F" w:rsidRDefault="006D399F" w:rsidP="0022352F">
            <w:r>
              <w:t>Basic Flow</w:t>
            </w:r>
          </w:p>
        </w:tc>
        <w:tc>
          <w:tcPr>
            <w:tcW w:w="7488" w:type="dxa"/>
          </w:tcPr>
          <w:p w14:paraId="494EE948" w14:textId="77777777" w:rsidR="006D399F" w:rsidRDefault="006D399F" w:rsidP="002B7770">
            <w:pPr>
              <w:pStyle w:val="ListParagraph"/>
              <w:numPr>
                <w:ilvl w:val="0"/>
                <w:numId w:val="34"/>
              </w:numPr>
              <w:spacing w:after="0" w:line="240" w:lineRule="auto"/>
            </w:pPr>
            <w:r>
              <w:t>At the homepage, the user clicks ‘Statistic’ button.</w:t>
            </w:r>
          </w:p>
          <w:p w14:paraId="7358544E" w14:textId="77777777" w:rsidR="006D399F" w:rsidRDefault="006D399F" w:rsidP="002B7770">
            <w:pPr>
              <w:pStyle w:val="ListParagraph"/>
              <w:numPr>
                <w:ilvl w:val="0"/>
                <w:numId w:val="34"/>
              </w:numPr>
              <w:spacing w:after="0" w:line="240" w:lineRule="auto"/>
            </w:pPr>
            <w:r>
              <w:t>System displays the statistic window.</w:t>
            </w:r>
          </w:p>
          <w:p w14:paraId="1EA73CC8" w14:textId="77777777" w:rsidR="006D399F" w:rsidRDefault="006D399F" w:rsidP="002B7770">
            <w:pPr>
              <w:pStyle w:val="ListParagraph"/>
              <w:numPr>
                <w:ilvl w:val="0"/>
                <w:numId w:val="34"/>
              </w:numPr>
              <w:spacing w:after="0" w:line="240" w:lineRule="auto"/>
            </w:pPr>
            <w:r>
              <w:t>User selects the time want to statistic.</w:t>
            </w:r>
          </w:p>
          <w:p w14:paraId="10D395A8" w14:textId="1BF0387C" w:rsidR="006D399F" w:rsidRDefault="006D399F" w:rsidP="002B7770">
            <w:pPr>
              <w:pStyle w:val="ListParagraph"/>
              <w:numPr>
                <w:ilvl w:val="0"/>
                <w:numId w:val="34"/>
              </w:numPr>
              <w:spacing w:after="0" w:line="240" w:lineRule="auto"/>
            </w:pPr>
            <w:r>
              <w:t>User clicks ‘Statistic product many buyer’ button.</w:t>
            </w:r>
          </w:p>
          <w:p w14:paraId="20210F12" w14:textId="005A6BBA" w:rsidR="006D399F" w:rsidRDefault="006D399F" w:rsidP="002B7770">
            <w:pPr>
              <w:pStyle w:val="ListParagraph"/>
              <w:numPr>
                <w:ilvl w:val="0"/>
                <w:numId w:val="34"/>
              </w:numPr>
              <w:spacing w:after="0" w:line="240" w:lineRule="auto"/>
            </w:pPr>
            <w:r>
              <w:t>System makes statistic for best sell products of the store in the selected time.</w:t>
            </w:r>
          </w:p>
          <w:p w14:paraId="2F4BF27E" w14:textId="77777777" w:rsidR="006D399F" w:rsidRPr="00F02F9F" w:rsidRDefault="006D399F" w:rsidP="002B7770">
            <w:pPr>
              <w:pStyle w:val="ListParagraph"/>
              <w:numPr>
                <w:ilvl w:val="0"/>
                <w:numId w:val="34"/>
              </w:numPr>
              <w:spacing w:after="0" w:line="240" w:lineRule="auto"/>
            </w:pPr>
            <w:r>
              <w:t>System displays the statistic result.</w:t>
            </w:r>
          </w:p>
        </w:tc>
      </w:tr>
      <w:tr w:rsidR="006D399F" w14:paraId="048FF2FC" w14:textId="77777777" w:rsidTr="0022352F">
        <w:tc>
          <w:tcPr>
            <w:tcW w:w="2088" w:type="dxa"/>
          </w:tcPr>
          <w:p w14:paraId="6B1A87D6" w14:textId="77777777" w:rsidR="006D399F" w:rsidRDefault="006D399F" w:rsidP="0022352F">
            <w:r>
              <w:t>Alternative Flows</w:t>
            </w:r>
          </w:p>
        </w:tc>
        <w:tc>
          <w:tcPr>
            <w:tcW w:w="7488" w:type="dxa"/>
          </w:tcPr>
          <w:p w14:paraId="73DA1D9E" w14:textId="77777777" w:rsidR="006D399F" w:rsidRPr="00613915" w:rsidRDefault="006D399F" w:rsidP="0022352F">
            <w:pPr>
              <w:rPr>
                <w:b/>
              </w:rPr>
            </w:pPr>
            <w:r w:rsidRPr="00613915">
              <w:rPr>
                <w:b/>
              </w:rPr>
              <w:t xml:space="preserve">Alternative flow 1: User </w:t>
            </w:r>
            <w:r>
              <w:rPr>
                <w:b/>
              </w:rPr>
              <w:t>doesn’t select the time</w:t>
            </w:r>
          </w:p>
          <w:p w14:paraId="11AF206D" w14:textId="297727D4" w:rsidR="006D399F" w:rsidRDefault="006D399F" w:rsidP="002B7770">
            <w:pPr>
              <w:pStyle w:val="ListParagraph"/>
              <w:numPr>
                <w:ilvl w:val="0"/>
                <w:numId w:val="30"/>
              </w:numPr>
              <w:spacing w:after="0" w:line="240" w:lineRule="auto"/>
            </w:pPr>
            <w:r>
              <w:lastRenderedPageBreak/>
              <w:t xml:space="preserve">From #5 of the basic flow, system make statistic </w:t>
            </w:r>
            <w:r w:rsidR="005C5DB4">
              <w:t xml:space="preserve">for best sell products of the store </w:t>
            </w:r>
            <w:r>
              <w:t>from the beginning of the data to the current time.</w:t>
            </w:r>
          </w:p>
          <w:p w14:paraId="067BA9FA" w14:textId="77777777" w:rsidR="006D399F" w:rsidRDefault="006D399F" w:rsidP="002B7770">
            <w:pPr>
              <w:pStyle w:val="ListParagraph"/>
              <w:numPr>
                <w:ilvl w:val="0"/>
                <w:numId w:val="30"/>
              </w:numPr>
              <w:spacing w:after="0" w:line="240" w:lineRule="auto"/>
            </w:pPr>
            <w:r>
              <w:t>Continue step #6 in the basic flow.</w:t>
            </w:r>
          </w:p>
          <w:p w14:paraId="51348E06" w14:textId="77777777" w:rsidR="006D399F" w:rsidRDefault="006D399F" w:rsidP="0022352F"/>
          <w:p w14:paraId="68394A7A" w14:textId="77777777" w:rsidR="006D399F" w:rsidRPr="00613915" w:rsidRDefault="006D399F" w:rsidP="0022352F">
            <w:pPr>
              <w:rPr>
                <w:b/>
              </w:rPr>
            </w:pPr>
            <w:r w:rsidRPr="00613915">
              <w:rPr>
                <w:b/>
              </w:rPr>
              <w:t xml:space="preserve">Alternative flow </w:t>
            </w:r>
            <w:r>
              <w:rPr>
                <w:b/>
              </w:rPr>
              <w:t>2</w:t>
            </w:r>
            <w:r w:rsidRPr="00613915">
              <w:rPr>
                <w:b/>
              </w:rPr>
              <w:t xml:space="preserve">: User </w:t>
            </w:r>
            <w:r>
              <w:rPr>
                <w:b/>
              </w:rPr>
              <w:t>just selects year and month</w:t>
            </w:r>
          </w:p>
          <w:p w14:paraId="78EB2367" w14:textId="37A01A35" w:rsidR="006D399F" w:rsidRDefault="006D399F" w:rsidP="002B7770">
            <w:pPr>
              <w:pStyle w:val="ListParagraph"/>
              <w:numPr>
                <w:ilvl w:val="0"/>
                <w:numId w:val="31"/>
              </w:numPr>
              <w:spacing w:after="0" w:line="240" w:lineRule="auto"/>
            </w:pPr>
            <w:r>
              <w:t xml:space="preserve">From #5 of the basic flow, system make statistic </w:t>
            </w:r>
            <w:r w:rsidR="005C5DB4">
              <w:t xml:space="preserve">for best sell products of the store </w:t>
            </w:r>
            <w:r>
              <w:t>in the selected month of the selected year.</w:t>
            </w:r>
          </w:p>
          <w:p w14:paraId="6FBA14A3" w14:textId="77777777" w:rsidR="006D399F" w:rsidRDefault="006D399F" w:rsidP="002B7770">
            <w:pPr>
              <w:pStyle w:val="ListParagraph"/>
              <w:numPr>
                <w:ilvl w:val="0"/>
                <w:numId w:val="31"/>
              </w:numPr>
              <w:spacing w:after="0" w:line="240" w:lineRule="auto"/>
            </w:pPr>
            <w:r>
              <w:t>Continue step #6 in the basic flow.</w:t>
            </w:r>
          </w:p>
          <w:p w14:paraId="50B6928C" w14:textId="77777777" w:rsidR="006D399F" w:rsidRDefault="006D399F" w:rsidP="0022352F"/>
          <w:p w14:paraId="0720DCE7" w14:textId="77777777" w:rsidR="006D399F" w:rsidRPr="00613915" w:rsidRDefault="006D399F" w:rsidP="0022352F">
            <w:pPr>
              <w:rPr>
                <w:b/>
              </w:rPr>
            </w:pPr>
            <w:r w:rsidRPr="00613915">
              <w:rPr>
                <w:b/>
              </w:rPr>
              <w:t xml:space="preserve">Alternative flow </w:t>
            </w:r>
            <w:r>
              <w:rPr>
                <w:b/>
              </w:rPr>
              <w:t>3</w:t>
            </w:r>
            <w:r w:rsidRPr="00613915">
              <w:rPr>
                <w:b/>
              </w:rPr>
              <w:t xml:space="preserve">: User </w:t>
            </w:r>
            <w:r>
              <w:rPr>
                <w:b/>
              </w:rPr>
              <w:t>just selects year</w:t>
            </w:r>
          </w:p>
          <w:p w14:paraId="12C74DCE" w14:textId="4D30B8B1" w:rsidR="006D399F" w:rsidRDefault="006D399F" w:rsidP="002B7770">
            <w:pPr>
              <w:pStyle w:val="ListParagraph"/>
              <w:numPr>
                <w:ilvl w:val="0"/>
                <w:numId w:val="32"/>
              </w:numPr>
              <w:spacing w:after="0" w:line="240" w:lineRule="auto"/>
            </w:pPr>
            <w:r>
              <w:t xml:space="preserve">From #5 of the basic flow, system make statistic </w:t>
            </w:r>
            <w:r w:rsidR="005C5DB4">
              <w:t xml:space="preserve">for best sell products of the store </w:t>
            </w:r>
            <w:r>
              <w:t>in all the month of the selected year.</w:t>
            </w:r>
          </w:p>
          <w:p w14:paraId="0300A10C" w14:textId="77777777" w:rsidR="006D399F" w:rsidRDefault="006D399F" w:rsidP="002B7770">
            <w:pPr>
              <w:pStyle w:val="ListParagraph"/>
              <w:numPr>
                <w:ilvl w:val="0"/>
                <w:numId w:val="32"/>
              </w:numPr>
              <w:spacing w:after="0" w:line="240" w:lineRule="auto"/>
            </w:pPr>
            <w:r>
              <w:t>Continue step #6 in the basic flow.</w:t>
            </w:r>
          </w:p>
          <w:p w14:paraId="4A2EE83B" w14:textId="77777777" w:rsidR="006D399F" w:rsidRDefault="006D399F" w:rsidP="0022352F">
            <w:pPr>
              <w:spacing w:line="240" w:lineRule="auto"/>
            </w:pPr>
          </w:p>
        </w:tc>
      </w:tr>
      <w:tr w:rsidR="006D399F" w14:paraId="4DD4755E" w14:textId="77777777" w:rsidTr="0022352F">
        <w:tc>
          <w:tcPr>
            <w:tcW w:w="2088" w:type="dxa"/>
          </w:tcPr>
          <w:p w14:paraId="216965F8" w14:textId="77777777" w:rsidR="006D399F" w:rsidRDefault="006D399F" w:rsidP="0022352F">
            <w:r>
              <w:lastRenderedPageBreak/>
              <w:t>Pre-conditions</w:t>
            </w:r>
          </w:p>
        </w:tc>
        <w:tc>
          <w:tcPr>
            <w:tcW w:w="7488" w:type="dxa"/>
          </w:tcPr>
          <w:p w14:paraId="6379AC50" w14:textId="77777777" w:rsidR="006D399F" w:rsidRDefault="006D399F" w:rsidP="0022352F">
            <w:r>
              <w:t>User goes to main menu.</w:t>
            </w:r>
          </w:p>
        </w:tc>
      </w:tr>
      <w:tr w:rsidR="006D399F" w14:paraId="519C6F62" w14:textId="77777777" w:rsidTr="0022352F">
        <w:tc>
          <w:tcPr>
            <w:tcW w:w="2088" w:type="dxa"/>
          </w:tcPr>
          <w:p w14:paraId="6AA77E19" w14:textId="77777777" w:rsidR="006D399F" w:rsidRDefault="006D399F" w:rsidP="0022352F">
            <w:r>
              <w:t>Post-conditions</w:t>
            </w:r>
          </w:p>
        </w:tc>
        <w:tc>
          <w:tcPr>
            <w:tcW w:w="7488" w:type="dxa"/>
          </w:tcPr>
          <w:p w14:paraId="369D74F3" w14:textId="77777777" w:rsidR="006D399F" w:rsidRDefault="006D399F" w:rsidP="0022352F">
            <w:r w:rsidRPr="004D14DB">
              <w:t xml:space="preserve">The user </w:t>
            </w:r>
            <w:r>
              <w:t>sucessfully sees the statistic result.</w:t>
            </w:r>
          </w:p>
        </w:tc>
      </w:tr>
    </w:tbl>
    <w:p w14:paraId="3AA03906" w14:textId="77777777" w:rsidR="00981842" w:rsidRPr="00981842" w:rsidRDefault="00981842" w:rsidP="00981842"/>
    <w:sectPr w:rsidR="00981842" w:rsidRPr="00981842">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3B31E" w14:textId="77777777" w:rsidR="00E9075F" w:rsidRDefault="00E9075F">
      <w:pPr>
        <w:spacing w:line="240" w:lineRule="auto"/>
      </w:pPr>
      <w:r>
        <w:separator/>
      </w:r>
    </w:p>
  </w:endnote>
  <w:endnote w:type="continuationSeparator" w:id="0">
    <w:p w14:paraId="002DC354" w14:textId="77777777" w:rsidR="00E9075F" w:rsidRDefault="00E90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352F" w14:paraId="0DE3B7C2" w14:textId="77777777">
      <w:tc>
        <w:tcPr>
          <w:tcW w:w="3162" w:type="dxa"/>
          <w:tcBorders>
            <w:top w:val="nil"/>
            <w:left w:val="nil"/>
            <w:bottom w:val="nil"/>
            <w:right w:val="nil"/>
          </w:tcBorders>
        </w:tcPr>
        <w:p w14:paraId="3AE67644" w14:textId="77777777" w:rsidR="0022352F" w:rsidRDefault="0022352F">
          <w:pPr>
            <w:ind w:right="360"/>
            <w:rPr>
              <w:sz w:val="24"/>
            </w:rPr>
          </w:pPr>
          <w:r>
            <w:t>Confidential</w:t>
          </w:r>
        </w:p>
      </w:tc>
      <w:tc>
        <w:tcPr>
          <w:tcW w:w="3162" w:type="dxa"/>
          <w:tcBorders>
            <w:top w:val="nil"/>
            <w:left w:val="nil"/>
            <w:bottom w:val="nil"/>
            <w:right w:val="nil"/>
          </w:tcBorders>
        </w:tcPr>
        <w:p w14:paraId="3653D8F5" w14:textId="4D0BA48C" w:rsidR="0022352F" w:rsidRDefault="0022352F">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49B70911" w14:textId="77777777" w:rsidR="0022352F" w:rsidRDefault="0022352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740D3423" w14:textId="77777777" w:rsidR="0022352F" w:rsidRDefault="00223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4E683" w14:textId="77777777" w:rsidR="00E9075F" w:rsidRDefault="00E9075F">
      <w:pPr>
        <w:spacing w:line="240" w:lineRule="auto"/>
      </w:pPr>
      <w:r>
        <w:separator/>
      </w:r>
    </w:p>
  </w:footnote>
  <w:footnote w:type="continuationSeparator" w:id="0">
    <w:p w14:paraId="15393C7B" w14:textId="77777777" w:rsidR="00E9075F" w:rsidRDefault="00E90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4E62" w14:textId="77777777" w:rsidR="0022352F" w:rsidRDefault="0022352F">
    <w:pPr>
      <w:rPr>
        <w:sz w:val="24"/>
      </w:rPr>
    </w:pPr>
  </w:p>
  <w:p w14:paraId="6B05F8DF" w14:textId="77777777" w:rsidR="0022352F" w:rsidRDefault="0022352F">
    <w:pPr>
      <w:pBdr>
        <w:top w:val="single" w:sz="6" w:space="1" w:color="auto"/>
      </w:pBdr>
      <w:rPr>
        <w:sz w:val="24"/>
      </w:rPr>
    </w:pPr>
  </w:p>
  <w:p w14:paraId="5F2979D9" w14:textId="77777777" w:rsidR="0022352F" w:rsidRDefault="0022352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553456F8" w14:textId="77777777" w:rsidR="0022352F" w:rsidRDefault="0022352F">
    <w:pPr>
      <w:pBdr>
        <w:bottom w:val="single" w:sz="6" w:space="1" w:color="auto"/>
      </w:pBdr>
      <w:jc w:val="right"/>
      <w:rPr>
        <w:sz w:val="24"/>
      </w:rPr>
    </w:pPr>
  </w:p>
  <w:p w14:paraId="53F93977" w14:textId="77777777" w:rsidR="0022352F" w:rsidRDefault="00223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352F" w14:paraId="28BB3B33" w14:textId="77777777">
      <w:tc>
        <w:tcPr>
          <w:tcW w:w="6379" w:type="dxa"/>
        </w:tcPr>
        <w:p w14:paraId="797306E1" w14:textId="77777777" w:rsidR="0022352F" w:rsidRDefault="0022352F">
          <w:fldSimple w:instr="subject  \* Mergeformat ">
            <w:r>
              <w:t>&lt;Project Name&gt;</w:t>
            </w:r>
          </w:fldSimple>
        </w:p>
      </w:tc>
      <w:tc>
        <w:tcPr>
          <w:tcW w:w="3179" w:type="dxa"/>
        </w:tcPr>
        <w:p w14:paraId="4CDBD65B" w14:textId="77777777" w:rsidR="0022352F" w:rsidRDefault="0022352F">
          <w:pPr>
            <w:tabs>
              <w:tab w:val="left" w:pos="1135"/>
            </w:tabs>
            <w:spacing w:before="40"/>
            <w:ind w:right="68"/>
          </w:pPr>
          <w:r>
            <w:t xml:space="preserve">  Version:           &lt;1.0&gt;</w:t>
          </w:r>
        </w:p>
      </w:tc>
    </w:tr>
    <w:tr w:rsidR="0022352F" w14:paraId="489C52E7" w14:textId="77777777">
      <w:tc>
        <w:tcPr>
          <w:tcW w:w="6379" w:type="dxa"/>
        </w:tcPr>
        <w:p w14:paraId="31DADAB6" w14:textId="77777777" w:rsidR="0022352F" w:rsidRDefault="0022352F">
          <w:fldSimple w:instr="title  \* Mergeformat ">
            <w:r>
              <w:t>Use-Case Specification: &lt;Use-Case Name&gt;</w:t>
            </w:r>
          </w:fldSimple>
        </w:p>
      </w:tc>
      <w:tc>
        <w:tcPr>
          <w:tcW w:w="3179" w:type="dxa"/>
        </w:tcPr>
        <w:p w14:paraId="34054106" w14:textId="77777777" w:rsidR="0022352F" w:rsidRDefault="0022352F">
          <w:r>
            <w:t xml:space="preserve">  Date:  &lt;dd/mmm/yy&gt;</w:t>
          </w:r>
        </w:p>
      </w:tc>
    </w:tr>
    <w:tr w:rsidR="0022352F" w14:paraId="21DF6F90" w14:textId="77777777">
      <w:tc>
        <w:tcPr>
          <w:tcW w:w="9558" w:type="dxa"/>
          <w:gridSpan w:val="2"/>
        </w:tcPr>
        <w:p w14:paraId="30254BF3" w14:textId="77777777" w:rsidR="0022352F" w:rsidRDefault="0022352F">
          <w:r>
            <w:t>&lt;document identifier&gt;</w:t>
          </w:r>
        </w:p>
      </w:tc>
    </w:tr>
  </w:tbl>
  <w:p w14:paraId="13C7A954" w14:textId="77777777" w:rsidR="0022352F" w:rsidRDefault="00223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83D0C"/>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769C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A629D"/>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20B2E"/>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E1182"/>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62D75"/>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470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2216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131C9"/>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61A39"/>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6532"/>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D78B4"/>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C5488"/>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8511C"/>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C777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73781"/>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0411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C1503"/>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938B0"/>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212B2"/>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D2542"/>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A5228"/>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A5CE4"/>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8285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97B04"/>
    <w:multiLevelType w:val="hybridMultilevel"/>
    <w:tmpl w:val="DB282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E3DDE"/>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9798C"/>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1AD52FA"/>
    <w:multiLevelType w:val="hybridMultilevel"/>
    <w:tmpl w:val="F6A81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05764"/>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2"/>
  </w:num>
  <w:num w:numId="4">
    <w:abstractNumId w:val="17"/>
  </w:num>
  <w:num w:numId="5">
    <w:abstractNumId w:val="31"/>
  </w:num>
  <w:num w:numId="6">
    <w:abstractNumId w:val="29"/>
  </w:num>
  <w:num w:numId="7">
    <w:abstractNumId w:val="2"/>
  </w:num>
  <w:num w:numId="8">
    <w:abstractNumId w:val="14"/>
  </w:num>
  <w:num w:numId="9">
    <w:abstractNumId w:val="1"/>
  </w:num>
  <w:num w:numId="10">
    <w:abstractNumId w:val="5"/>
  </w:num>
  <w:num w:numId="11">
    <w:abstractNumId w:val="18"/>
  </w:num>
  <w:num w:numId="12">
    <w:abstractNumId w:val="20"/>
  </w:num>
  <w:num w:numId="13">
    <w:abstractNumId w:val="26"/>
  </w:num>
  <w:num w:numId="14">
    <w:abstractNumId w:val="16"/>
  </w:num>
  <w:num w:numId="15">
    <w:abstractNumId w:val="25"/>
  </w:num>
  <w:num w:numId="16">
    <w:abstractNumId w:val="21"/>
  </w:num>
  <w:num w:numId="17">
    <w:abstractNumId w:val="3"/>
  </w:num>
  <w:num w:numId="18">
    <w:abstractNumId w:val="9"/>
  </w:num>
  <w:num w:numId="19">
    <w:abstractNumId w:val="30"/>
  </w:num>
  <w:num w:numId="20">
    <w:abstractNumId w:val="24"/>
  </w:num>
  <w:num w:numId="21">
    <w:abstractNumId w:val="19"/>
  </w:num>
  <w:num w:numId="22">
    <w:abstractNumId w:val="32"/>
  </w:num>
  <w:num w:numId="23">
    <w:abstractNumId w:val="7"/>
  </w:num>
  <w:num w:numId="24">
    <w:abstractNumId w:val="13"/>
  </w:num>
  <w:num w:numId="25">
    <w:abstractNumId w:val="6"/>
  </w:num>
  <w:num w:numId="26">
    <w:abstractNumId w:val="11"/>
  </w:num>
  <w:num w:numId="27">
    <w:abstractNumId w:val="22"/>
  </w:num>
  <w:num w:numId="28">
    <w:abstractNumId w:val="8"/>
  </w:num>
  <w:num w:numId="29">
    <w:abstractNumId w:val="15"/>
  </w:num>
  <w:num w:numId="30">
    <w:abstractNumId w:val="23"/>
  </w:num>
  <w:num w:numId="31">
    <w:abstractNumId w:val="33"/>
  </w:num>
  <w:num w:numId="32">
    <w:abstractNumId w:val="10"/>
  </w:num>
  <w:num w:numId="33">
    <w:abstractNumId w:val="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76A07"/>
    <w:rsid w:val="000A0E7B"/>
    <w:rsid w:val="000A4D5C"/>
    <w:rsid w:val="000C0AA0"/>
    <w:rsid w:val="000C0AE6"/>
    <w:rsid w:val="000C5EAE"/>
    <w:rsid w:val="000C7E2A"/>
    <w:rsid w:val="000D02B5"/>
    <w:rsid w:val="000F56A0"/>
    <w:rsid w:val="000F6A6F"/>
    <w:rsid w:val="00145797"/>
    <w:rsid w:val="00162B63"/>
    <w:rsid w:val="00170559"/>
    <w:rsid w:val="001926FD"/>
    <w:rsid w:val="001C1F0A"/>
    <w:rsid w:val="001C21FD"/>
    <w:rsid w:val="001C559C"/>
    <w:rsid w:val="001E597A"/>
    <w:rsid w:val="001E5E15"/>
    <w:rsid w:val="001F26C1"/>
    <w:rsid w:val="001F7DF6"/>
    <w:rsid w:val="00203A10"/>
    <w:rsid w:val="0022352F"/>
    <w:rsid w:val="00240CB1"/>
    <w:rsid w:val="00241189"/>
    <w:rsid w:val="00253488"/>
    <w:rsid w:val="00255B17"/>
    <w:rsid w:val="00261EE2"/>
    <w:rsid w:val="00286BF7"/>
    <w:rsid w:val="002B37D6"/>
    <w:rsid w:val="002B7770"/>
    <w:rsid w:val="002C788A"/>
    <w:rsid w:val="002C7CB2"/>
    <w:rsid w:val="00303B75"/>
    <w:rsid w:val="0034779E"/>
    <w:rsid w:val="00366443"/>
    <w:rsid w:val="00366692"/>
    <w:rsid w:val="003912F0"/>
    <w:rsid w:val="003B55A1"/>
    <w:rsid w:val="003D081E"/>
    <w:rsid w:val="003E5300"/>
    <w:rsid w:val="003F1850"/>
    <w:rsid w:val="003F741E"/>
    <w:rsid w:val="004078A2"/>
    <w:rsid w:val="004A46CA"/>
    <w:rsid w:val="004D146C"/>
    <w:rsid w:val="004D14DB"/>
    <w:rsid w:val="004E3DCC"/>
    <w:rsid w:val="00505878"/>
    <w:rsid w:val="00507E5E"/>
    <w:rsid w:val="00512D5C"/>
    <w:rsid w:val="00512FAF"/>
    <w:rsid w:val="0056078E"/>
    <w:rsid w:val="005835BF"/>
    <w:rsid w:val="00591379"/>
    <w:rsid w:val="005B2D99"/>
    <w:rsid w:val="005B6CA7"/>
    <w:rsid w:val="005C5DB4"/>
    <w:rsid w:val="0061095D"/>
    <w:rsid w:val="00614584"/>
    <w:rsid w:val="00621BED"/>
    <w:rsid w:val="00630073"/>
    <w:rsid w:val="00635363"/>
    <w:rsid w:val="00661C90"/>
    <w:rsid w:val="006D0A9A"/>
    <w:rsid w:val="006D399F"/>
    <w:rsid w:val="00705E25"/>
    <w:rsid w:val="007201F3"/>
    <w:rsid w:val="00722628"/>
    <w:rsid w:val="00727D12"/>
    <w:rsid w:val="00735E6A"/>
    <w:rsid w:val="007C150D"/>
    <w:rsid w:val="007D7F12"/>
    <w:rsid w:val="00804E89"/>
    <w:rsid w:val="00810936"/>
    <w:rsid w:val="00821EB2"/>
    <w:rsid w:val="00832FE5"/>
    <w:rsid w:val="00876F9C"/>
    <w:rsid w:val="008A0730"/>
    <w:rsid w:val="008A7F64"/>
    <w:rsid w:val="008C235D"/>
    <w:rsid w:val="008C6301"/>
    <w:rsid w:val="00930E23"/>
    <w:rsid w:val="00933B36"/>
    <w:rsid w:val="00941510"/>
    <w:rsid w:val="00941ADF"/>
    <w:rsid w:val="00952E28"/>
    <w:rsid w:val="00962FFB"/>
    <w:rsid w:val="00970592"/>
    <w:rsid w:val="00981842"/>
    <w:rsid w:val="0099736E"/>
    <w:rsid w:val="00997E08"/>
    <w:rsid w:val="009B420A"/>
    <w:rsid w:val="009C307A"/>
    <w:rsid w:val="009D00EE"/>
    <w:rsid w:val="009D033E"/>
    <w:rsid w:val="009E1D38"/>
    <w:rsid w:val="009F55EC"/>
    <w:rsid w:val="00A013D1"/>
    <w:rsid w:val="00A01EE9"/>
    <w:rsid w:val="00A149F1"/>
    <w:rsid w:val="00A347E9"/>
    <w:rsid w:val="00A43CFC"/>
    <w:rsid w:val="00A5675A"/>
    <w:rsid w:val="00A6373E"/>
    <w:rsid w:val="00A734D9"/>
    <w:rsid w:val="00A83A76"/>
    <w:rsid w:val="00A9740D"/>
    <w:rsid w:val="00AA1500"/>
    <w:rsid w:val="00AA2DFE"/>
    <w:rsid w:val="00AA7C3B"/>
    <w:rsid w:val="00AF7300"/>
    <w:rsid w:val="00B27476"/>
    <w:rsid w:val="00B305DC"/>
    <w:rsid w:val="00B50DB6"/>
    <w:rsid w:val="00B808A1"/>
    <w:rsid w:val="00B84F54"/>
    <w:rsid w:val="00B85DB8"/>
    <w:rsid w:val="00BA460E"/>
    <w:rsid w:val="00BF05EA"/>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8615E"/>
    <w:rsid w:val="00D931B6"/>
    <w:rsid w:val="00D95AC9"/>
    <w:rsid w:val="00D95CAB"/>
    <w:rsid w:val="00DC44DD"/>
    <w:rsid w:val="00DE2F23"/>
    <w:rsid w:val="00E03F5B"/>
    <w:rsid w:val="00E06BE7"/>
    <w:rsid w:val="00E170AA"/>
    <w:rsid w:val="00E27CBE"/>
    <w:rsid w:val="00E46B3F"/>
    <w:rsid w:val="00E83EB5"/>
    <w:rsid w:val="00E9075F"/>
    <w:rsid w:val="00E9175C"/>
    <w:rsid w:val="00EC00CE"/>
    <w:rsid w:val="00EC45E3"/>
    <w:rsid w:val="00EE4E58"/>
    <w:rsid w:val="00EE5F86"/>
    <w:rsid w:val="00F02F9F"/>
    <w:rsid w:val="00F243ED"/>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1EB2"/>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customStyle="1" w:styleId="Heading2Char">
    <w:name w:val="Heading 2 Char"/>
    <w:basedOn w:val="DefaultParagraphFont"/>
    <w:link w:val="Heading2"/>
    <w:rsid w:val="00AA150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444</TotalTime>
  <Pages>11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NGUYỄN LÝ NHẬT PHƯƠNG</cp:lastModifiedBy>
  <cp:revision>6</cp:revision>
  <cp:lastPrinted>1900-12-31T16:59:00Z</cp:lastPrinted>
  <dcterms:created xsi:type="dcterms:W3CDTF">2017-11-02T11:15:00Z</dcterms:created>
  <dcterms:modified xsi:type="dcterms:W3CDTF">2019-11-15T15:54:00Z</dcterms:modified>
</cp:coreProperties>
</file>
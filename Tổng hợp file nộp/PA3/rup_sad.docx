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BACBD" w14:textId="6E9D938F" w:rsidR="00444035" w:rsidRPr="0027007B" w:rsidRDefault="0027007B" w:rsidP="0027007B">
      <w:pPr>
        <w:pStyle w:val="Tiu"/>
        <w:jc w:val="right"/>
        <w:rPr>
          <w:rFonts w:ascii="Times New Roman" w:hAnsi="Times New Roman"/>
          <w:sz w:val="40"/>
          <w:szCs w:val="40"/>
        </w:rPr>
      </w:pPr>
      <w:r w:rsidRPr="0008336E">
        <w:rPr>
          <w:rFonts w:ascii="Times New Roman" w:hAnsi="Times New Roman"/>
          <w:sz w:val="40"/>
          <w:szCs w:val="40"/>
        </w:rPr>
        <w:t xml:space="preserve">Management </w:t>
      </w:r>
      <w:r w:rsidRPr="0008336E">
        <w:rPr>
          <w:rFonts w:ascii="Times New Roman" w:hAnsi="Times New Roman"/>
          <w:bCs/>
          <w:sz w:val="40"/>
          <w:szCs w:val="40"/>
        </w:rPr>
        <w:t>store</w:t>
      </w:r>
    </w:p>
    <w:p w14:paraId="7BBED1DB" w14:textId="77777777" w:rsidR="00444035" w:rsidRDefault="00877C8B">
      <w:pPr>
        <w:pStyle w:val="Tiu"/>
        <w:jc w:val="right"/>
      </w:pPr>
      <w:r>
        <w:fldChar w:fldCharType="begin"/>
      </w:r>
      <w:r>
        <w:instrText xml:space="preserve"> TITLE  \* MERGEFORMAT </w:instrText>
      </w:r>
      <w:r>
        <w:fldChar w:fldCharType="separate"/>
      </w:r>
      <w:r w:rsidR="004455A2">
        <w:t>Software Architecture Document</w:t>
      </w:r>
      <w:r>
        <w:fldChar w:fldCharType="end"/>
      </w:r>
    </w:p>
    <w:p w14:paraId="6285C0DB" w14:textId="77777777" w:rsidR="00444035" w:rsidRDefault="00444035">
      <w:pPr>
        <w:pStyle w:val="Tiu"/>
        <w:jc w:val="right"/>
      </w:pPr>
    </w:p>
    <w:p w14:paraId="40448CF7" w14:textId="77777777" w:rsidR="00444035" w:rsidRDefault="00F34309">
      <w:pPr>
        <w:pStyle w:val="Tiu"/>
        <w:jc w:val="right"/>
        <w:rPr>
          <w:sz w:val="28"/>
        </w:rPr>
      </w:pPr>
      <w:r>
        <w:rPr>
          <w:sz w:val="28"/>
        </w:rPr>
        <w:t>Version &lt;1.0&gt;</w:t>
      </w:r>
    </w:p>
    <w:p w14:paraId="20E0BFCA" w14:textId="77777777" w:rsidR="00444035" w:rsidRDefault="00444035">
      <w:pPr>
        <w:pStyle w:val="InfoBlue"/>
      </w:pPr>
    </w:p>
    <w:p w14:paraId="692A7CFA" w14:textId="77777777" w:rsidR="00444035" w:rsidRDefault="00444035">
      <w:pPr>
        <w:pStyle w:val="InfoBlue"/>
      </w:pP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635ACD87" w:rsidR="00444035" w:rsidRDefault="0027007B">
            <w:pPr>
              <w:pStyle w:val="Tabletext"/>
            </w:pPr>
            <w:r>
              <w:t>23/11/2019</w:t>
            </w:r>
          </w:p>
        </w:tc>
        <w:tc>
          <w:tcPr>
            <w:tcW w:w="1152" w:type="dxa"/>
          </w:tcPr>
          <w:p w14:paraId="635BD9AE" w14:textId="28A3EDFD" w:rsidR="00444035" w:rsidRDefault="0027007B">
            <w:pPr>
              <w:pStyle w:val="Tabletext"/>
            </w:pPr>
            <w:r>
              <w:t>1.0</w:t>
            </w:r>
          </w:p>
        </w:tc>
        <w:tc>
          <w:tcPr>
            <w:tcW w:w="3744" w:type="dxa"/>
          </w:tcPr>
          <w:p w14:paraId="55BAE618" w14:textId="29FA30BA" w:rsidR="00444035" w:rsidRDefault="0027007B">
            <w:pPr>
              <w:pStyle w:val="Tabletext"/>
            </w:pPr>
            <w:r>
              <w:rPr>
                <w:noProof/>
              </w:rPr>
              <w:t>Architectural Goals and Constraints</w:t>
            </w:r>
          </w:p>
        </w:tc>
        <w:tc>
          <w:tcPr>
            <w:tcW w:w="2304" w:type="dxa"/>
          </w:tcPr>
          <w:p w14:paraId="7E19F730" w14:textId="0737177F" w:rsidR="00444035" w:rsidRDefault="0027007B">
            <w:pPr>
              <w:pStyle w:val="Tabletext"/>
            </w:pPr>
            <w:r>
              <w:t>Vo Khanh Vy</w:t>
            </w:r>
          </w:p>
        </w:tc>
      </w:tr>
      <w:tr w:rsidR="00444035" w14:paraId="489B4A6C" w14:textId="77777777">
        <w:tc>
          <w:tcPr>
            <w:tcW w:w="2304" w:type="dxa"/>
          </w:tcPr>
          <w:p w14:paraId="67F7DBE4" w14:textId="77777777" w:rsidR="00444035" w:rsidRDefault="00444035">
            <w:pPr>
              <w:pStyle w:val="Tabletext"/>
            </w:pPr>
          </w:p>
        </w:tc>
        <w:tc>
          <w:tcPr>
            <w:tcW w:w="1152" w:type="dxa"/>
          </w:tcPr>
          <w:p w14:paraId="2ABBACEB" w14:textId="77777777" w:rsidR="00444035" w:rsidRDefault="00444035">
            <w:pPr>
              <w:pStyle w:val="Tabletext"/>
            </w:pPr>
          </w:p>
        </w:tc>
        <w:tc>
          <w:tcPr>
            <w:tcW w:w="3744" w:type="dxa"/>
          </w:tcPr>
          <w:p w14:paraId="7CE58D35" w14:textId="77777777" w:rsidR="00444035" w:rsidRDefault="00444035">
            <w:pPr>
              <w:pStyle w:val="Tabletext"/>
            </w:pPr>
          </w:p>
        </w:tc>
        <w:tc>
          <w:tcPr>
            <w:tcW w:w="2304" w:type="dxa"/>
          </w:tcPr>
          <w:p w14:paraId="0D67224B" w14:textId="77777777" w:rsidR="00444035" w:rsidRDefault="00444035">
            <w:pPr>
              <w:pStyle w:val="Tabletext"/>
            </w:pP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u"/>
      </w:pPr>
      <w:r>
        <w:br w:type="page"/>
      </w:r>
      <w:r>
        <w:lastRenderedPageBreak/>
        <w:t>Table of Contents</w:t>
      </w:r>
    </w:p>
    <w:p w14:paraId="79278578" w14:textId="77777777" w:rsidR="00DD4FA1" w:rsidRDefault="00F34309">
      <w:pPr>
        <w:pStyle w:val="Muclu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DD4FA1">
        <w:rPr>
          <w:noProof/>
        </w:rPr>
        <w:t>1.</w:t>
      </w:r>
      <w:r w:rsidR="00DD4FA1">
        <w:rPr>
          <w:rFonts w:asciiTheme="minorHAnsi" w:eastAsiaTheme="minorEastAsia" w:hAnsiTheme="minorHAnsi" w:cstheme="minorBidi"/>
          <w:noProof/>
          <w:sz w:val="24"/>
          <w:szCs w:val="24"/>
        </w:rPr>
        <w:tab/>
      </w:r>
      <w:r w:rsidR="00DD4FA1">
        <w:rPr>
          <w:noProof/>
        </w:rPr>
        <w:t>Introduction</w:t>
      </w:r>
      <w:r w:rsidR="00DD4FA1">
        <w:rPr>
          <w:noProof/>
        </w:rPr>
        <w:tab/>
      </w:r>
      <w:r w:rsidR="00DD4FA1">
        <w:rPr>
          <w:noProof/>
        </w:rPr>
        <w:fldChar w:fldCharType="begin"/>
      </w:r>
      <w:r w:rsidR="00DD4FA1">
        <w:rPr>
          <w:noProof/>
        </w:rPr>
        <w:instrText xml:space="preserve"> PAGEREF _Toc468193988 \h </w:instrText>
      </w:r>
      <w:r w:rsidR="00DD4FA1">
        <w:rPr>
          <w:noProof/>
        </w:rPr>
      </w:r>
      <w:r w:rsidR="00DD4FA1">
        <w:rPr>
          <w:noProof/>
        </w:rPr>
        <w:fldChar w:fldCharType="separate"/>
      </w:r>
      <w:r w:rsidR="00DD4FA1">
        <w:rPr>
          <w:noProof/>
        </w:rPr>
        <w:t>4</w:t>
      </w:r>
      <w:r w:rsidR="00DD4FA1">
        <w:rPr>
          <w:noProof/>
        </w:rPr>
        <w:fldChar w:fldCharType="end"/>
      </w:r>
    </w:p>
    <w:p w14:paraId="7C384B38" w14:textId="77777777" w:rsidR="00DD4FA1" w:rsidRDefault="00DD4FA1">
      <w:pPr>
        <w:pStyle w:val="Muclu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Architectural Goals and Constraints</w:t>
      </w:r>
      <w:r>
        <w:rPr>
          <w:noProof/>
        </w:rPr>
        <w:tab/>
      </w:r>
      <w:r>
        <w:rPr>
          <w:noProof/>
        </w:rPr>
        <w:fldChar w:fldCharType="begin"/>
      </w:r>
      <w:r>
        <w:rPr>
          <w:noProof/>
        </w:rPr>
        <w:instrText xml:space="preserve"> PAGEREF _Toc468193989 \h </w:instrText>
      </w:r>
      <w:r>
        <w:rPr>
          <w:noProof/>
        </w:rPr>
      </w:r>
      <w:r>
        <w:rPr>
          <w:noProof/>
        </w:rPr>
        <w:fldChar w:fldCharType="separate"/>
      </w:r>
      <w:r>
        <w:rPr>
          <w:noProof/>
        </w:rPr>
        <w:t>4</w:t>
      </w:r>
      <w:r>
        <w:rPr>
          <w:noProof/>
        </w:rPr>
        <w:fldChar w:fldCharType="end"/>
      </w:r>
    </w:p>
    <w:p w14:paraId="16AAA2A6" w14:textId="77777777" w:rsidR="00DD4FA1" w:rsidRDefault="00DD4FA1">
      <w:pPr>
        <w:pStyle w:val="Muclu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Use-Case Model</w:t>
      </w:r>
      <w:r>
        <w:rPr>
          <w:noProof/>
        </w:rPr>
        <w:tab/>
      </w:r>
      <w:r>
        <w:rPr>
          <w:noProof/>
        </w:rPr>
        <w:fldChar w:fldCharType="begin"/>
      </w:r>
      <w:r>
        <w:rPr>
          <w:noProof/>
        </w:rPr>
        <w:instrText xml:space="preserve"> PAGEREF _Toc468193990 \h </w:instrText>
      </w:r>
      <w:r>
        <w:rPr>
          <w:noProof/>
        </w:rPr>
      </w:r>
      <w:r>
        <w:rPr>
          <w:noProof/>
        </w:rPr>
        <w:fldChar w:fldCharType="separate"/>
      </w:r>
      <w:r>
        <w:rPr>
          <w:noProof/>
        </w:rPr>
        <w:t>4</w:t>
      </w:r>
      <w:r>
        <w:rPr>
          <w:noProof/>
        </w:rPr>
        <w:fldChar w:fldCharType="end"/>
      </w:r>
    </w:p>
    <w:p w14:paraId="2B2E8529" w14:textId="77777777" w:rsidR="00DD4FA1" w:rsidRDefault="00DD4FA1">
      <w:pPr>
        <w:pStyle w:val="Muclu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Logical View</w:t>
      </w:r>
      <w:r>
        <w:rPr>
          <w:noProof/>
        </w:rPr>
        <w:tab/>
      </w:r>
      <w:r>
        <w:rPr>
          <w:noProof/>
        </w:rPr>
        <w:fldChar w:fldCharType="begin"/>
      </w:r>
      <w:r>
        <w:rPr>
          <w:noProof/>
        </w:rPr>
        <w:instrText xml:space="preserve"> PAGEREF _Toc468193991 \h </w:instrText>
      </w:r>
      <w:r>
        <w:rPr>
          <w:noProof/>
        </w:rPr>
      </w:r>
      <w:r>
        <w:rPr>
          <w:noProof/>
        </w:rPr>
        <w:fldChar w:fldCharType="separate"/>
      </w:r>
      <w:r>
        <w:rPr>
          <w:noProof/>
        </w:rPr>
        <w:t>4</w:t>
      </w:r>
      <w:r>
        <w:rPr>
          <w:noProof/>
        </w:rPr>
        <w:fldChar w:fldCharType="end"/>
      </w:r>
    </w:p>
    <w:p w14:paraId="32B73AFB" w14:textId="77777777" w:rsidR="00DD4FA1" w:rsidRDefault="00DD4FA1">
      <w:pPr>
        <w:pStyle w:val="Mucluc2"/>
        <w:tabs>
          <w:tab w:val="left" w:pos="100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Component: abc</w:t>
      </w:r>
      <w:r>
        <w:rPr>
          <w:noProof/>
        </w:rPr>
        <w:tab/>
      </w:r>
      <w:r>
        <w:rPr>
          <w:noProof/>
        </w:rPr>
        <w:fldChar w:fldCharType="begin"/>
      </w:r>
      <w:r>
        <w:rPr>
          <w:noProof/>
        </w:rPr>
        <w:instrText xml:space="preserve"> PAGEREF _Toc468193992 \h </w:instrText>
      </w:r>
      <w:r>
        <w:rPr>
          <w:noProof/>
        </w:rPr>
      </w:r>
      <w:r>
        <w:rPr>
          <w:noProof/>
        </w:rPr>
        <w:fldChar w:fldCharType="separate"/>
      </w:r>
      <w:r>
        <w:rPr>
          <w:noProof/>
        </w:rPr>
        <w:t>4</w:t>
      </w:r>
      <w:r>
        <w:rPr>
          <w:noProof/>
        </w:rPr>
        <w:fldChar w:fldCharType="end"/>
      </w:r>
    </w:p>
    <w:p w14:paraId="3A5E74CB" w14:textId="77777777" w:rsidR="00DD4FA1" w:rsidRDefault="00DD4FA1">
      <w:pPr>
        <w:pStyle w:val="Muclu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Deployment</w:t>
      </w:r>
      <w:r>
        <w:rPr>
          <w:noProof/>
        </w:rPr>
        <w:tab/>
      </w:r>
      <w:r>
        <w:rPr>
          <w:noProof/>
        </w:rPr>
        <w:fldChar w:fldCharType="begin"/>
      </w:r>
      <w:r>
        <w:rPr>
          <w:noProof/>
        </w:rPr>
        <w:instrText xml:space="preserve"> PAGEREF _Toc468193993 \h </w:instrText>
      </w:r>
      <w:r>
        <w:rPr>
          <w:noProof/>
        </w:rPr>
      </w:r>
      <w:r>
        <w:rPr>
          <w:noProof/>
        </w:rPr>
        <w:fldChar w:fldCharType="separate"/>
      </w:r>
      <w:r>
        <w:rPr>
          <w:noProof/>
        </w:rPr>
        <w:t>4</w:t>
      </w:r>
      <w:r>
        <w:rPr>
          <w:noProof/>
        </w:rPr>
        <w:fldChar w:fldCharType="end"/>
      </w:r>
    </w:p>
    <w:p w14:paraId="54B35FC5" w14:textId="77777777" w:rsidR="00DD4FA1" w:rsidRDefault="00DD4FA1">
      <w:pPr>
        <w:pStyle w:val="Muclu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Implementation View</w:t>
      </w:r>
      <w:r>
        <w:rPr>
          <w:noProof/>
        </w:rPr>
        <w:tab/>
      </w:r>
      <w:r>
        <w:rPr>
          <w:noProof/>
        </w:rPr>
        <w:fldChar w:fldCharType="begin"/>
      </w:r>
      <w:r>
        <w:rPr>
          <w:noProof/>
        </w:rPr>
        <w:instrText xml:space="preserve"> PAGEREF _Toc468193994 \h </w:instrText>
      </w:r>
      <w:r>
        <w:rPr>
          <w:noProof/>
        </w:rPr>
      </w:r>
      <w:r>
        <w:rPr>
          <w:noProof/>
        </w:rPr>
        <w:fldChar w:fldCharType="separate"/>
      </w:r>
      <w:r>
        <w:rPr>
          <w:noProof/>
        </w:rPr>
        <w:t>4</w:t>
      </w:r>
      <w:r>
        <w:rPr>
          <w:noProof/>
        </w:rPr>
        <w:fldChar w:fldCharType="end"/>
      </w:r>
    </w:p>
    <w:p w14:paraId="522E4293" w14:textId="77777777" w:rsidR="00444035" w:rsidRDefault="00F34309">
      <w:pPr>
        <w:pStyle w:val="Tiu"/>
      </w:pPr>
      <w:r>
        <w:fldChar w:fldCharType="end"/>
      </w:r>
      <w:r>
        <w:br w:type="page"/>
      </w:r>
      <w:r w:rsidR="00877C8B">
        <w:lastRenderedPageBreak/>
        <w:fldChar w:fldCharType="begin"/>
      </w:r>
      <w:r w:rsidR="00877C8B">
        <w:instrText xml:space="preserve"> TITLE  \* MERGEFORMAT </w:instrText>
      </w:r>
      <w:r w:rsidR="00877C8B">
        <w:fldChar w:fldCharType="separate"/>
      </w:r>
      <w:r w:rsidR="004455A2">
        <w:t>Software Architecture Document</w:t>
      </w:r>
      <w:r w:rsidR="00877C8B">
        <w:fldChar w:fldCharType="end"/>
      </w:r>
      <w:r>
        <w:t xml:space="preserve"> </w:t>
      </w:r>
    </w:p>
    <w:p w14:paraId="53BCED4C" w14:textId="18124E3E" w:rsidR="00444035" w:rsidRDefault="00F34309">
      <w:pPr>
        <w:pStyle w:val="u1"/>
      </w:pPr>
      <w:bookmarkStart w:id="0" w:name="_Toc456598586"/>
      <w:bookmarkStart w:id="1" w:name="_Toc468193988"/>
      <w:r>
        <w:t>Introduction</w:t>
      </w:r>
      <w:bookmarkEnd w:id="0"/>
      <w:bookmarkEnd w:id="1"/>
    </w:p>
    <w:p w14:paraId="1150683C" w14:textId="5D6AF2C9" w:rsidR="0027007B" w:rsidRDefault="0027007B" w:rsidP="0027007B">
      <w:pPr>
        <w:rPr>
          <w:b/>
          <w:bCs/>
          <w:u w:val="single"/>
        </w:rPr>
      </w:pPr>
      <w:r w:rsidRPr="00076444">
        <w:rPr>
          <w:b/>
          <w:bCs/>
          <w:u w:val="single"/>
        </w:rPr>
        <w:t>Purpose</w:t>
      </w:r>
    </w:p>
    <w:p w14:paraId="6AF0E3D5" w14:textId="503AD384" w:rsidR="00076444" w:rsidRPr="00076444" w:rsidRDefault="00076444" w:rsidP="0027007B">
      <w:r w:rsidRPr="00076444">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1F1FECF3" w14:textId="77777777" w:rsidR="00076444" w:rsidRPr="00076444" w:rsidRDefault="00076444" w:rsidP="00076444">
      <w:pPr>
        <w:rPr>
          <w:b/>
          <w:bCs/>
          <w:u w:val="single"/>
        </w:rPr>
      </w:pPr>
      <w:r w:rsidRPr="00076444">
        <w:rPr>
          <w:b/>
          <w:bCs/>
          <w:u w:val="single"/>
        </w:rPr>
        <w:t>Scope</w:t>
      </w:r>
    </w:p>
    <w:p w14:paraId="12580854" w14:textId="68F026A4" w:rsidR="0027007B" w:rsidRPr="0027007B" w:rsidRDefault="00076444" w:rsidP="00076444">
      <w:r>
        <w:t>This Software Architecture Document applies to the Management Store System which will be developed by Context Integration.</w:t>
      </w:r>
    </w:p>
    <w:p w14:paraId="1C852635" w14:textId="77777777" w:rsidR="00444035" w:rsidRDefault="00F34309">
      <w:pPr>
        <w:pStyle w:val="u1"/>
      </w:pPr>
      <w:bookmarkStart w:id="2" w:name="_Toc468193989"/>
      <w:r>
        <w:t>Architectural Goals and Constraints</w:t>
      </w:r>
      <w:bookmarkEnd w:id="2"/>
      <w:r>
        <w:t xml:space="preserve"> </w:t>
      </w:r>
    </w:p>
    <w:p w14:paraId="1E3828B4" w14:textId="20517896" w:rsidR="0051208A" w:rsidRDefault="0051208A" w:rsidP="0051208A">
      <w:pPr>
        <w:pStyle w:val="u2"/>
      </w:pPr>
      <w:r>
        <w:t>Security</w:t>
      </w:r>
    </w:p>
    <w:p w14:paraId="708BCD29" w14:textId="434886C0" w:rsidR="0051208A" w:rsidRDefault="00016FA8" w:rsidP="00016FA8">
      <w:pPr>
        <w:ind w:left="720"/>
      </w:pPr>
      <w:r>
        <w:t>Central security features are handled by the institu</w:t>
      </w:r>
      <w:r w:rsidR="009E6E2F">
        <w:t>t</w:t>
      </w:r>
      <w:r>
        <w:t xml:space="preserve">e officials. </w:t>
      </w:r>
      <w:r w:rsidR="009E6E2F">
        <w:t xml:space="preserve">They will be given full access features both in the application and database levels. Creating user accounts for staff and warehouse staff are done by the admin staff. After the </w:t>
      </w:r>
      <w:r w:rsidR="0059396C">
        <w:t>staff or warehouse staff</w:t>
      </w:r>
      <w:r w:rsidR="009E6E2F">
        <w:t xml:space="preserve"> are added to the system, they will be provided with a default password, which can be changed by the user. All the passwords are encrypted in order to ensure higher security. Responses and commit</w:t>
      </w:r>
      <w:r w:rsidR="0059396C">
        <w:t>s made by the staff and warehouse staff can be seen only by the admin.</w:t>
      </w:r>
    </w:p>
    <w:p w14:paraId="558A2340" w14:textId="702DD0EA" w:rsidR="0051208A" w:rsidRPr="0051208A" w:rsidRDefault="0051208A" w:rsidP="0051208A">
      <w:pPr>
        <w:pStyle w:val="u2"/>
      </w:pPr>
      <w:r>
        <w:t>Persistence</w:t>
      </w:r>
    </w:p>
    <w:p w14:paraId="06300C97" w14:textId="7F373179" w:rsidR="0051208A" w:rsidRDefault="0051208A" w:rsidP="0051208A">
      <w:pPr>
        <w:ind w:left="720"/>
      </w:pPr>
      <w:r>
        <w:t>All the data will be saved in the central server.</w:t>
      </w:r>
      <w:r w:rsidR="00016FA8">
        <w:t xml:space="preserve"> This is a rational database that implements the Third normal form (MySQL). In order to maintain ACID (Atomicity, Confidentially, Integrity, Durability) some measures have been taken such as encrypting passwords, using transactions for all database commits,…</w:t>
      </w:r>
    </w:p>
    <w:p w14:paraId="0371EC77" w14:textId="501B9513" w:rsidR="0059396C" w:rsidRDefault="0059396C" w:rsidP="0059396C">
      <w:pPr>
        <w:pStyle w:val="u2"/>
      </w:pPr>
      <w:r>
        <w:t>Reliability / Availability</w:t>
      </w:r>
    </w:p>
    <w:p w14:paraId="4D32DA1C" w14:textId="7669DA05" w:rsidR="0059396C" w:rsidRPr="0059396C" w:rsidRDefault="0059396C" w:rsidP="0059396C">
      <w:pPr>
        <w:ind w:left="720"/>
      </w:pPr>
      <w:r>
        <w:t xml:space="preserve">The system will be subjected to several tesing operations (Unit testing, integration testing, system tesing) before being deployed </w:t>
      </w:r>
      <w:r w:rsidR="00353EB4">
        <w:t>in order to make sure that the system is reliable. The MySQL database server can respond to many number of clients at a given moment without losing consistency and data integrity.</w:t>
      </w:r>
    </w:p>
    <w:p w14:paraId="2DE01517" w14:textId="1EA482F4" w:rsidR="0059396C" w:rsidRDefault="0059396C" w:rsidP="0059396C">
      <w:pPr>
        <w:pStyle w:val="u2"/>
      </w:pPr>
      <w:r>
        <w:t>Portability and reuse</w:t>
      </w:r>
    </w:p>
    <w:p w14:paraId="28409186" w14:textId="13E1F5DC" w:rsidR="0059396C" w:rsidRPr="0059396C" w:rsidRDefault="00353EB4" w:rsidP="00353EB4">
      <w:pPr>
        <w:ind w:left="720"/>
      </w:pPr>
      <w:r>
        <w:t xml:space="preserve">Even though </w:t>
      </w:r>
      <w:r>
        <w:rPr>
          <w:rFonts w:ascii="Arial" w:hAnsi="Arial" w:cs="Arial"/>
          <w:szCs w:val="18"/>
        </w:rPr>
        <w:t>Management sales SW</w:t>
      </w:r>
      <w:r>
        <w:t xml:space="preserve"> is as a complete and standalone product, it is possible to extend the produce to integrate in a system. In order to maintain reusability, all the wfunctionalities are very well structured and layered. Best practices</w:t>
      </w:r>
      <w:r w:rsidR="00BB59AC">
        <w:t xml:space="preserve"> of rup</w:t>
      </w:r>
      <w:r>
        <w:t xml:space="preserve"> are followed throughout the project and the project strictly adheres to OOP standards</w:t>
      </w:r>
    </w:p>
    <w:p w14:paraId="7C199446" w14:textId="64597421" w:rsidR="0051208A" w:rsidRDefault="0051208A" w:rsidP="0051208A">
      <w:pPr>
        <w:pStyle w:val="u2"/>
      </w:pPr>
      <w:r>
        <w:t>Development tools</w:t>
      </w:r>
    </w:p>
    <w:p w14:paraId="56C9021C" w14:textId="35CFE8CF" w:rsidR="0051208A" w:rsidRDefault="0051208A" w:rsidP="0051208A">
      <w:pPr>
        <w:ind w:left="720"/>
      </w:pPr>
      <w:r>
        <w:t>The project incoporates many development tools.</w:t>
      </w:r>
    </w:p>
    <w:p w14:paraId="04230B05" w14:textId="7EA59342" w:rsidR="0051208A" w:rsidRDefault="0051208A" w:rsidP="0051208A">
      <w:pPr>
        <w:ind w:left="720"/>
      </w:pPr>
      <w:r>
        <w:t xml:space="preserve">Programming: </w:t>
      </w:r>
    </w:p>
    <w:p w14:paraId="310F47A9" w14:textId="4135383C" w:rsidR="0051208A" w:rsidRDefault="0051208A" w:rsidP="0051208A">
      <w:pPr>
        <w:ind w:left="720"/>
      </w:pPr>
      <w:r>
        <w:t xml:space="preserve">Database: </w:t>
      </w:r>
    </w:p>
    <w:p w14:paraId="31BB1EC7" w14:textId="7D084EAD" w:rsidR="0051208A" w:rsidRDefault="0051208A" w:rsidP="0051208A">
      <w:pPr>
        <w:ind w:left="720"/>
      </w:pPr>
      <w:r>
        <w:t>Diagram: Draw.IO, PowerDesigner,…</w:t>
      </w:r>
    </w:p>
    <w:p w14:paraId="42BF435A" w14:textId="1C701264" w:rsidR="0051208A" w:rsidRPr="0051208A" w:rsidRDefault="0051208A" w:rsidP="0051208A">
      <w:pPr>
        <w:ind w:left="720"/>
      </w:pPr>
      <w:r>
        <w:t>Database connection: MYSQL connector</w:t>
      </w:r>
    </w:p>
    <w:p w14:paraId="27FCA195" w14:textId="77777777" w:rsidR="0051208A" w:rsidRPr="0051208A" w:rsidRDefault="0051208A" w:rsidP="0051208A"/>
    <w:p w14:paraId="0DE3FE3F" w14:textId="46DA1AC7" w:rsidR="00444035" w:rsidRDefault="00F34309">
      <w:pPr>
        <w:pStyle w:val="u1"/>
      </w:pPr>
      <w:bookmarkStart w:id="3" w:name="_Toc468193990"/>
      <w:r>
        <w:lastRenderedPageBreak/>
        <w:t xml:space="preserve">Use-Case </w:t>
      </w:r>
      <w:r w:rsidR="008C1910">
        <w:t>Model</w:t>
      </w:r>
      <w:bookmarkEnd w:id="3"/>
      <w:r>
        <w:t xml:space="preserve"> </w:t>
      </w:r>
    </w:p>
    <w:p w14:paraId="7925B685" w14:textId="4856C976" w:rsidR="00444035" w:rsidRDefault="0027007B">
      <w:r>
        <w:rPr>
          <w:noProof/>
        </w:rPr>
        <w:drawing>
          <wp:inline distT="0" distB="0" distL="0" distR="0" wp14:anchorId="447B9353" wp14:editId="2929FA40">
            <wp:extent cx="5943600" cy="3406140"/>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inline>
        </w:drawing>
      </w:r>
    </w:p>
    <w:p w14:paraId="36D8161C" w14:textId="15528F80" w:rsidR="00444035" w:rsidRDefault="00A0216D">
      <w:pPr>
        <w:pStyle w:val="u1"/>
      </w:pPr>
      <w:bookmarkStart w:id="4" w:name="_Toc468193991"/>
      <w:r>
        <w:t>Logical View</w:t>
      </w:r>
      <w:bookmarkEnd w:id="4"/>
      <w:r>
        <w:t xml:space="preserve"> </w:t>
      </w:r>
    </w:p>
    <w:p w14:paraId="4B9D6726" w14:textId="77777777" w:rsidR="006F6C9B" w:rsidRDefault="006F6C9B" w:rsidP="006F6C9B">
      <w:pPr>
        <w:pStyle w:val="ThnVnban"/>
      </w:pPr>
      <w:bookmarkStart w:id="5" w:name="_Toc468193993"/>
      <w:r>
        <w:t>The logical view of the Convenience Store Sale Management Software follow the layered architecture with 4 main layer:</w:t>
      </w:r>
    </w:p>
    <w:p w14:paraId="708AF3A5" w14:textId="77777777" w:rsidR="006F6C9B" w:rsidRDefault="006F6C9B" w:rsidP="006F6C9B">
      <w:pPr>
        <w:pStyle w:val="ThnVnban"/>
        <w:numPr>
          <w:ilvl w:val="0"/>
          <w:numId w:val="24"/>
        </w:numPr>
      </w:pPr>
      <w:r>
        <w:rPr>
          <w:b/>
          <w:bCs/>
        </w:rPr>
        <w:t>UI Layer</w:t>
      </w:r>
      <w:r>
        <w:t xml:space="preserve">: Contains </w:t>
      </w:r>
      <w:r>
        <w:rPr>
          <w:color w:val="000000"/>
          <w:shd w:val="clear" w:color="auto" w:fill="FFFFFF"/>
        </w:rPr>
        <w:t>all the boundary classes that represent the software screens that the users use to communicate with the software.</w:t>
      </w:r>
    </w:p>
    <w:p w14:paraId="1DB1EECA" w14:textId="77777777" w:rsidR="006F6C9B" w:rsidRDefault="006F6C9B" w:rsidP="006F6C9B">
      <w:pPr>
        <w:pStyle w:val="ThnVnban"/>
        <w:numPr>
          <w:ilvl w:val="0"/>
          <w:numId w:val="24"/>
        </w:numPr>
      </w:pPr>
      <w:r>
        <w:rPr>
          <w:b/>
          <w:bCs/>
        </w:rPr>
        <w:t>Business Logic Layer</w:t>
      </w:r>
      <w:r>
        <w:t xml:space="preserve">: Contains </w:t>
      </w:r>
      <w:r>
        <w:rPr>
          <w:color w:val="000000"/>
          <w:shd w:val="clear" w:color="auto" w:fill="FFFFFF"/>
        </w:rPr>
        <w:t>class that supports logic processing. It process user input from UI and transfer to the Data Access Layer. Process the data receive from the Data Access Layer and transfer it to UI.</w:t>
      </w:r>
    </w:p>
    <w:p w14:paraId="4E2279F3" w14:textId="77777777" w:rsidR="006F6C9B" w:rsidRDefault="006F6C9B" w:rsidP="006F6C9B">
      <w:pPr>
        <w:pStyle w:val="ThnVnban"/>
        <w:numPr>
          <w:ilvl w:val="0"/>
          <w:numId w:val="24"/>
        </w:numPr>
      </w:pPr>
      <w:r>
        <w:rPr>
          <w:b/>
          <w:bCs/>
        </w:rPr>
        <w:t>Data Access Layer</w:t>
      </w:r>
      <w:r>
        <w:t>: Contains class that supports access to the data base. It receive the statement from the Business Logic Layer and access to the data base toget the data. Transfer the data get from the data base to the Business Logic Layer.</w:t>
      </w:r>
    </w:p>
    <w:p w14:paraId="1BAD2C75" w14:textId="77777777" w:rsidR="006F6C9B" w:rsidRDefault="006F6C9B" w:rsidP="006F6C9B">
      <w:pPr>
        <w:pStyle w:val="ThnVnban"/>
        <w:numPr>
          <w:ilvl w:val="0"/>
          <w:numId w:val="24"/>
        </w:numPr>
      </w:pPr>
      <w:r>
        <w:rPr>
          <w:b/>
          <w:bCs/>
        </w:rPr>
        <w:t xml:space="preserve">Database Layer: </w:t>
      </w:r>
      <w:r>
        <w:t>Contains the data base of the store.</w:t>
      </w:r>
    </w:p>
    <w:p w14:paraId="5D8F3B6D" w14:textId="77777777" w:rsidR="006F6C9B" w:rsidRDefault="006F6C9B" w:rsidP="006F6C9B">
      <w:pPr>
        <w:pStyle w:val="ThnVnban"/>
        <w:ind w:left="1440"/>
      </w:pPr>
    </w:p>
    <w:p w14:paraId="5AE7A3E8" w14:textId="6EB88E3D" w:rsidR="006F6C9B" w:rsidRDefault="006F6C9B" w:rsidP="006F6C9B">
      <w:pPr>
        <w:pStyle w:val="ThnVnban"/>
        <w:ind w:left="1440"/>
      </w:pPr>
      <w:r>
        <w:rPr>
          <w:noProof/>
        </w:rPr>
        <w:lastRenderedPageBreak/>
        <w:drawing>
          <wp:inline distT="0" distB="0" distL="0" distR="0" wp14:anchorId="16FC884D" wp14:editId="52966549">
            <wp:extent cx="1821180" cy="2392680"/>
            <wp:effectExtent l="0" t="0" r="7620" b="762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1180" cy="2392680"/>
                    </a:xfrm>
                    <a:prstGeom prst="rect">
                      <a:avLst/>
                    </a:prstGeom>
                    <a:noFill/>
                    <a:ln>
                      <a:noFill/>
                    </a:ln>
                  </pic:spPr>
                </pic:pic>
              </a:graphicData>
            </a:graphic>
          </wp:inline>
        </w:drawing>
      </w:r>
    </w:p>
    <w:p w14:paraId="0387D6EC" w14:textId="77777777" w:rsidR="006F6C9B" w:rsidRDefault="006F6C9B" w:rsidP="006F6C9B">
      <w:pPr>
        <w:pStyle w:val="ThnVnban"/>
        <w:ind w:left="1440"/>
      </w:pPr>
    </w:p>
    <w:p w14:paraId="0D4CD4D5" w14:textId="77777777" w:rsidR="006F6C9B" w:rsidRDefault="006F6C9B" w:rsidP="006F6C9B">
      <w:pPr>
        <w:pStyle w:val="u2"/>
        <w:numPr>
          <w:ilvl w:val="1"/>
          <w:numId w:val="23"/>
        </w:numPr>
      </w:pPr>
      <w:bookmarkStart w:id="6" w:name="_Toc25959506"/>
      <w:r>
        <w:t>Component: UI Layer</w:t>
      </w:r>
      <w:bookmarkEnd w:id="6"/>
    </w:p>
    <w:p w14:paraId="578DB297" w14:textId="77777777" w:rsidR="006F6C9B" w:rsidRDefault="006F6C9B" w:rsidP="006F6C9B"/>
    <w:p w14:paraId="72092212" w14:textId="18EB1D83" w:rsidR="006F6C9B" w:rsidRDefault="006F6C9B" w:rsidP="006F6C9B">
      <w:pPr>
        <w:pStyle w:val="ThnVnban"/>
        <w:ind w:left="-630"/>
        <w:jc w:val="center"/>
      </w:pPr>
      <w:r>
        <w:rPr>
          <w:noProof/>
        </w:rPr>
        <w:drawing>
          <wp:inline distT="0" distB="0" distL="0" distR="0" wp14:anchorId="7105B614" wp14:editId="6A74ABAE">
            <wp:extent cx="5943600" cy="326707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3"/>
                    <pic:cNvPicPr>
                      <a:picLocks noChangeAspect="1" noChangeArrowheads="1"/>
                    </pic:cNvPicPr>
                  </pic:nvPicPr>
                  <pic:blipFill>
                    <a:blip r:embed="rId11" cstate="print">
                      <a:extLst>
                        <a:ext uri="{28A0092B-C50C-407E-A947-70E740481C1C}">
                          <a14:useLocalDpi xmlns:a14="http://schemas.microsoft.com/office/drawing/2010/main" val="0"/>
                        </a:ext>
                      </a:extLst>
                    </a:blip>
                    <a:srcRect t="4332" r="14713"/>
                    <a:stretch>
                      <a:fillRect/>
                    </a:stretch>
                  </pic:blipFill>
                  <pic:spPr bwMode="auto">
                    <a:xfrm>
                      <a:off x="0" y="0"/>
                      <a:ext cx="5943600" cy="3267075"/>
                    </a:xfrm>
                    <a:prstGeom prst="rect">
                      <a:avLst/>
                    </a:prstGeom>
                    <a:noFill/>
                    <a:ln>
                      <a:noFill/>
                    </a:ln>
                  </pic:spPr>
                </pic:pic>
              </a:graphicData>
            </a:graphic>
          </wp:inline>
        </w:drawing>
      </w:r>
    </w:p>
    <w:p w14:paraId="636CF6DC" w14:textId="77777777" w:rsidR="006F6C9B" w:rsidRDefault="006F6C9B" w:rsidP="006F6C9B">
      <w:pPr>
        <w:pStyle w:val="ThnVnban"/>
      </w:pPr>
    </w:p>
    <w:p w14:paraId="66474C88" w14:textId="77777777" w:rsidR="006F6C9B" w:rsidRDefault="006F6C9B" w:rsidP="006F6C9B">
      <w:pPr>
        <w:pStyle w:val="ThnVnban"/>
        <w:numPr>
          <w:ilvl w:val="0"/>
          <w:numId w:val="25"/>
        </w:numPr>
        <w:tabs>
          <w:tab w:val="left" w:pos="1350"/>
        </w:tabs>
        <w:ind w:left="1080"/>
      </w:pPr>
      <w:r>
        <w:t>Login class: Login screen class, supports login for all users.</w:t>
      </w:r>
    </w:p>
    <w:p w14:paraId="584FEBD9" w14:textId="77777777" w:rsidR="006F6C9B" w:rsidRDefault="006F6C9B" w:rsidP="006F6C9B">
      <w:pPr>
        <w:pStyle w:val="ThnVnban"/>
        <w:numPr>
          <w:ilvl w:val="0"/>
          <w:numId w:val="25"/>
        </w:numPr>
        <w:tabs>
          <w:tab w:val="left" w:pos="1350"/>
        </w:tabs>
        <w:ind w:left="1080"/>
      </w:pPr>
      <w:r>
        <w:t>ChangePassword class: Change password screen, supports all users changing password.</w:t>
      </w:r>
    </w:p>
    <w:p w14:paraId="0D17D9FF" w14:textId="77777777" w:rsidR="006F6C9B" w:rsidRDefault="006F6C9B" w:rsidP="006F6C9B">
      <w:pPr>
        <w:pStyle w:val="ThnVnban"/>
        <w:numPr>
          <w:ilvl w:val="0"/>
          <w:numId w:val="25"/>
        </w:numPr>
        <w:tabs>
          <w:tab w:val="left" w:pos="1350"/>
        </w:tabs>
        <w:ind w:left="1080"/>
      </w:pPr>
      <w:r>
        <w:t>MainMenu class: Abstract classes for all user main menu classes.</w:t>
      </w:r>
    </w:p>
    <w:p w14:paraId="6712D045" w14:textId="77777777" w:rsidR="006F6C9B" w:rsidRDefault="006F6C9B" w:rsidP="006F6C9B">
      <w:pPr>
        <w:pStyle w:val="ThnVnban"/>
        <w:numPr>
          <w:ilvl w:val="0"/>
          <w:numId w:val="25"/>
        </w:numPr>
        <w:tabs>
          <w:tab w:val="left" w:pos="1350"/>
        </w:tabs>
        <w:ind w:left="1080"/>
      </w:pPr>
      <w:r>
        <w:t>StaffMenu class, WarehouseStaffMenu, AdministratorMenu: Main menu screen for each type of staffs, warehouse staff, administrator. Displays menu to choose which action users want to do.</w:t>
      </w:r>
    </w:p>
    <w:p w14:paraId="57CCCF97" w14:textId="77777777" w:rsidR="006F6C9B" w:rsidRDefault="006F6C9B" w:rsidP="006F6C9B">
      <w:pPr>
        <w:pStyle w:val="ThnVnban"/>
        <w:numPr>
          <w:ilvl w:val="0"/>
          <w:numId w:val="25"/>
        </w:numPr>
        <w:tabs>
          <w:tab w:val="left" w:pos="1350"/>
        </w:tabs>
        <w:ind w:left="1080"/>
      </w:pPr>
      <w:r>
        <w:t>BillMenu class: Menu displays for staffs and administrator all action can do on the bills.</w:t>
      </w:r>
    </w:p>
    <w:p w14:paraId="6744BC9A" w14:textId="77777777" w:rsidR="006F6C9B" w:rsidRDefault="006F6C9B" w:rsidP="006F6C9B">
      <w:pPr>
        <w:pStyle w:val="ThnVnban"/>
        <w:numPr>
          <w:ilvl w:val="0"/>
          <w:numId w:val="25"/>
        </w:numPr>
        <w:tabs>
          <w:tab w:val="left" w:pos="1350"/>
        </w:tabs>
        <w:ind w:left="1080"/>
      </w:pPr>
      <w:r>
        <w:lastRenderedPageBreak/>
        <w:t>ProductMenu class: Displays screen support search and watch product information for all user.</w:t>
      </w:r>
    </w:p>
    <w:p w14:paraId="53045D99" w14:textId="77777777" w:rsidR="006F6C9B" w:rsidRDefault="006F6C9B" w:rsidP="006F6C9B">
      <w:pPr>
        <w:pStyle w:val="ThnVnban"/>
        <w:numPr>
          <w:ilvl w:val="0"/>
          <w:numId w:val="25"/>
        </w:numPr>
        <w:tabs>
          <w:tab w:val="left" w:pos="1350"/>
        </w:tabs>
        <w:ind w:left="1080"/>
      </w:pPr>
      <w:r>
        <w:t>InventoryMenu class: Display screen supports warehouse staff choose to check inventory, to import or to export product.</w:t>
      </w:r>
    </w:p>
    <w:p w14:paraId="6987A7DF" w14:textId="77777777" w:rsidR="006F6C9B" w:rsidRDefault="006F6C9B" w:rsidP="006F6C9B">
      <w:pPr>
        <w:pStyle w:val="ThnVnban"/>
        <w:numPr>
          <w:ilvl w:val="0"/>
          <w:numId w:val="25"/>
        </w:numPr>
        <w:tabs>
          <w:tab w:val="left" w:pos="1350"/>
        </w:tabs>
        <w:ind w:left="1080"/>
      </w:pPr>
      <w:r>
        <w:t>StaffMenu: Displays screen support administrator to add a staff, remove a staff or search for a staff.</w:t>
      </w:r>
    </w:p>
    <w:p w14:paraId="1440086E" w14:textId="77777777" w:rsidR="006F6C9B" w:rsidRDefault="006F6C9B" w:rsidP="006F6C9B">
      <w:pPr>
        <w:pStyle w:val="ThnVnban"/>
        <w:numPr>
          <w:ilvl w:val="0"/>
          <w:numId w:val="25"/>
        </w:numPr>
        <w:tabs>
          <w:tab w:val="left" w:pos="1350"/>
        </w:tabs>
        <w:ind w:left="1080"/>
      </w:pPr>
      <w:r>
        <w:t>StatisticMenu: Displays screen support administrator to make statistic report in many type.</w:t>
      </w:r>
    </w:p>
    <w:p w14:paraId="77902572" w14:textId="77777777" w:rsidR="006F6C9B" w:rsidRDefault="006F6C9B" w:rsidP="006F6C9B">
      <w:pPr>
        <w:widowControl/>
        <w:spacing w:line="240" w:lineRule="auto"/>
      </w:pPr>
      <w:r>
        <w:br w:type="page"/>
      </w:r>
    </w:p>
    <w:p w14:paraId="6FF97D2C" w14:textId="77777777" w:rsidR="006F6C9B" w:rsidRDefault="006F6C9B" w:rsidP="006F6C9B">
      <w:pPr>
        <w:pStyle w:val="ThnVnban"/>
        <w:ind w:left="0"/>
      </w:pPr>
    </w:p>
    <w:p w14:paraId="5143FD71" w14:textId="77777777" w:rsidR="006F6C9B" w:rsidRDefault="006F6C9B" w:rsidP="006F6C9B">
      <w:pPr>
        <w:pStyle w:val="u2"/>
        <w:numPr>
          <w:ilvl w:val="1"/>
          <w:numId w:val="23"/>
        </w:numPr>
      </w:pPr>
      <w:bookmarkStart w:id="7" w:name="_Toc25959507"/>
      <w:r>
        <w:t>Component: Business Logic Layer</w:t>
      </w:r>
      <w:bookmarkEnd w:id="7"/>
    </w:p>
    <w:p w14:paraId="385EA6A7" w14:textId="2961EC54" w:rsidR="006F6C9B" w:rsidRDefault="006F6C9B" w:rsidP="006F6C9B">
      <w:pPr>
        <w:pStyle w:val="ThnVnban"/>
        <w:jc w:val="center"/>
      </w:pPr>
      <w:r>
        <w:rPr>
          <w:noProof/>
        </w:rPr>
        <w:drawing>
          <wp:inline distT="0" distB="0" distL="0" distR="0" wp14:anchorId="032721BE" wp14:editId="35917C7F">
            <wp:extent cx="2773680" cy="3726180"/>
            <wp:effectExtent l="0" t="0" r="7620" b="76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680" cy="3726180"/>
                    </a:xfrm>
                    <a:prstGeom prst="rect">
                      <a:avLst/>
                    </a:prstGeom>
                    <a:noFill/>
                    <a:ln>
                      <a:noFill/>
                    </a:ln>
                  </pic:spPr>
                </pic:pic>
              </a:graphicData>
            </a:graphic>
          </wp:inline>
        </w:drawing>
      </w:r>
    </w:p>
    <w:p w14:paraId="222C1CE7" w14:textId="77777777" w:rsidR="006F6C9B" w:rsidRDefault="006F6C9B" w:rsidP="006F6C9B">
      <w:pPr>
        <w:pStyle w:val="ThnVnban"/>
        <w:numPr>
          <w:ilvl w:val="0"/>
          <w:numId w:val="26"/>
        </w:numPr>
        <w:ind w:left="1080"/>
      </w:pPr>
      <w:r>
        <w:t>BLL class: Supports logical process in the software like process input from UI Layer for Data Access Layer or process data from Data Access Layer for UI.</w:t>
      </w:r>
    </w:p>
    <w:p w14:paraId="115D814B" w14:textId="77777777" w:rsidR="006F6C9B" w:rsidRDefault="006F6C9B" w:rsidP="006F6C9B">
      <w:pPr>
        <w:pStyle w:val="ThnVnban"/>
        <w:numPr>
          <w:ilvl w:val="0"/>
          <w:numId w:val="26"/>
        </w:numPr>
        <w:ind w:left="1080"/>
      </w:pPr>
      <w:r>
        <w:t>CheckLogin(): Check if username and password user input is right</w:t>
      </w:r>
    </w:p>
    <w:p w14:paraId="4B35D6A3" w14:textId="77777777" w:rsidR="006F6C9B" w:rsidRDefault="006F6C9B" w:rsidP="006F6C9B">
      <w:pPr>
        <w:pStyle w:val="ThnVnban"/>
        <w:numPr>
          <w:ilvl w:val="0"/>
          <w:numId w:val="26"/>
        </w:numPr>
        <w:ind w:left="1080"/>
      </w:pPr>
      <w:r>
        <w:t xml:space="preserve">CheckMember(): Check if ID Member is exists </w:t>
      </w:r>
    </w:p>
    <w:p w14:paraId="6B78147D" w14:textId="77777777" w:rsidR="006F6C9B" w:rsidRDefault="006F6C9B" w:rsidP="006F6C9B">
      <w:pPr>
        <w:pStyle w:val="ThnVnban"/>
        <w:numPr>
          <w:ilvl w:val="0"/>
          <w:numId w:val="26"/>
        </w:numPr>
        <w:ind w:left="1080"/>
      </w:pPr>
      <w:r>
        <w:t>CheckBill(): Check if ID Bill is exists</w:t>
      </w:r>
    </w:p>
    <w:p w14:paraId="78B6E11D" w14:textId="77777777" w:rsidR="006F6C9B" w:rsidRDefault="006F6C9B" w:rsidP="006F6C9B">
      <w:pPr>
        <w:pStyle w:val="ThnVnban"/>
        <w:numPr>
          <w:ilvl w:val="0"/>
          <w:numId w:val="26"/>
        </w:numPr>
        <w:ind w:left="1080"/>
      </w:pPr>
      <w:r>
        <w:t>CheckProduct(): Check if ID Product is exists</w:t>
      </w:r>
    </w:p>
    <w:p w14:paraId="1AE71058" w14:textId="77777777" w:rsidR="006F6C9B" w:rsidRDefault="006F6C9B" w:rsidP="006F6C9B">
      <w:pPr>
        <w:pStyle w:val="ThnVnban"/>
        <w:numPr>
          <w:ilvl w:val="0"/>
          <w:numId w:val="26"/>
        </w:numPr>
        <w:ind w:left="1080"/>
      </w:pPr>
      <w:r>
        <w:t>CheckStaff(): Check if ID Staff is exists</w:t>
      </w:r>
    </w:p>
    <w:p w14:paraId="2D6ACEB8" w14:textId="77777777" w:rsidR="006F6C9B" w:rsidRDefault="006F6C9B" w:rsidP="006F6C9B">
      <w:pPr>
        <w:pStyle w:val="ThnVnban"/>
        <w:numPr>
          <w:ilvl w:val="0"/>
          <w:numId w:val="26"/>
        </w:numPr>
        <w:ind w:left="1080"/>
      </w:pPr>
      <w:r>
        <w:t>SearchMember(): Find member based on ID Member user input, if it exists, return information of this member, else show notice to user</w:t>
      </w:r>
    </w:p>
    <w:p w14:paraId="75893F02" w14:textId="77777777" w:rsidR="006F6C9B" w:rsidRDefault="006F6C9B" w:rsidP="006F6C9B">
      <w:pPr>
        <w:pStyle w:val="ThnVnban"/>
        <w:numPr>
          <w:ilvl w:val="0"/>
          <w:numId w:val="26"/>
        </w:numPr>
        <w:ind w:left="1080"/>
      </w:pPr>
      <w:r>
        <w:t>SearchBill(): Find bill based on ID Bill staff input, if it exists, return information of this bill, else show notice to staff</w:t>
      </w:r>
    </w:p>
    <w:p w14:paraId="2D432B96" w14:textId="77777777" w:rsidR="006F6C9B" w:rsidRDefault="006F6C9B" w:rsidP="006F6C9B">
      <w:pPr>
        <w:pStyle w:val="ThnVnban"/>
        <w:numPr>
          <w:ilvl w:val="0"/>
          <w:numId w:val="26"/>
        </w:numPr>
        <w:ind w:left="1080"/>
      </w:pPr>
      <w:r>
        <w:t>SeachProduct(): Find product based on ID Product staff input, if it exists, return information of this product, else show notice to staff</w:t>
      </w:r>
    </w:p>
    <w:p w14:paraId="04EBD6B6" w14:textId="77777777" w:rsidR="006F6C9B" w:rsidRDefault="006F6C9B" w:rsidP="006F6C9B">
      <w:pPr>
        <w:pStyle w:val="ThnVnban"/>
        <w:numPr>
          <w:ilvl w:val="0"/>
          <w:numId w:val="26"/>
        </w:numPr>
        <w:ind w:left="1080"/>
      </w:pPr>
      <w:r>
        <w:t>SearchStaff(): Find staff based on ID staff manager input, if it exists, return information of this staff, else show notice to manager</w:t>
      </w:r>
    </w:p>
    <w:p w14:paraId="6698C6F4" w14:textId="77777777" w:rsidR="006F6C9B" w:rsidRDefault="006F6C9B" w:rsidP="006F6C9B">
      <w:pPr>
        <w:pStyle w:val="ThnVnban"/>
        <w:numPr>
          <w:ilvl w:val="0"/>
          <w:numId w:val="26"/>
        </w:numPr>
        <w:ind w:left="1080"/>
      </w:pPr>
      <w:r>
        <w:t>StatisticProduct(): check amount of product in store/warehouse</w:t>
      </w:r>
    </w:p>
    <w:p w14:paraId="0E155962" w14:textId="77777777" w:rsidR="006F6C9B" w:rsidRDefault="006F6C9B" w:rsidP="006F6C9B">
      <w:pPr>
        <w:pStyle w:val="ThnVnban"/>
        <w:numPr>
          <w:ilvl w:val="0"/>
          <w:numId w:val="26"/>
        </w:numPr>
        <w:ind w:left="1080"/>
      </w:pPr>
      <w:r>
        <w:t>StatisticProductType(): check amount of type product in store/warehouse</w:t>
      </w:r>
    </w:p>
    <w:p w14:paraId="6412B6CD" w14:textId="77777777" w:rsidR="006F6C9B" w:rsidRDefault="006F6C9B" w:rsidP="006F6C9B">
      <w:pPr>
        <w:pStyle w:val="ThnVnban"/>
        <w:numPr>
          <w:ilvl w:val="0"/>
          <w:numId w:val="26"/>
        </w:numPr>
        <w:ind w:left="1080"/>
      </w:pPr>
      <w:r>
        <w:t>StatisticbyTime(): check the statistic of products sold over time</w:t>
      </w:r>
    </w:p>
    <w:p w14:paraId="3CFBCB23" w14:textId="77777777" w:rsidR="006F6C9B" w:rsidRDefault="006F6C9B" w:rsidP="006F6C9B">
      <w:pPr>
        <w:pStyle w:val="ThnVnban"/>
        <w:numPr>
          <w:ilvl w:val="0"/>
          <w:numId w:val="26"/>
        </w:numPr>
        <w:ind w:left="1080"/>
      </w:pPr>
      <w:r>
        <w:lastRenderedPageBreak/>
        <w:t>StatisticProductManyBuyer(): statistic the products which bought many times</w:t>
      </w:r>
    </w:p>
    <w:p w14:paraId="22ACD070" w14:textId="77777777" w:rsidR="006F6C9B" w:rsidRDefault="006F6C9B" w:rsidP="006F6C9B">
      <w:pPr>
        <w:pStyle w:val="ThnVnban"/>
        <w:numPr>
          <w:ilvl w:val="0"/>
          <w:numId w:val="26"/>
        </w:numPr>
        <w:ind w:left="1080"/>
      </w:pPr>
      <w:r>
        <w:t>StatisticProfit(): statistic  revenue from sasles</w:t>
      </w:r>
    </w:p>
    <w:p w14:paraId="5AC5208B" w14:textId="77777777" w:rsidR="006F6C9B" w:rsidRDefault="006F6C9B" w:rsidP="006F6C9B">
      <w:pPr>
        <w:pStyle w:val="ThnVnban"/>
        <w:numPr>
          <w:ilvl w:val="0"/>
          <w:numId w:val="26"/>
        </w:numPr>
        <w:ind w:left="1080"/>
      </w:pPr>
      <w:r>
        <w:t>StatisticPerMotnYear(): statistic revenue by month of year</w:t>
      </w:r>
    </w:p>
    <w:p w14:paraId="577E55C0" w14:textId="77777777" w:rsidR="006F6C9B" w:rsidRDefault="006F6C9B" w:rsidP="006F6C9B">
      <w:pPr>
        <w:pStyle w:val="ThnVnban"/>
        <w:numPr>
          <w:ilvl w:val="0"/>
          <w:numId w:val="26"/>
        </w:numPr>
        <w:ind w:left="1080"/>
      </w:pPr>
      <w:r>
        <w:t>AddaProducttoBill(): insert a product to bill</w:t>
      </w:r>
    </w:p>
    <w:p w14:paraId="24AC9E1D" w14:textId="77777777" w:rsidR="006F6C9B" w:rsidRDefault="006F6C9B" w:rsidP="006F6C9B">
      <w:pPr>
        <w:pStyle w:val="ThnVnban"/>
        <w:numPr>
          <w:ilvl w:val="0"/>
          <w:numId w:val="26"/>
        </w:numPr>
        <w:ind w:left="1080"/>
      </w:pPr>
      <w:r>
        <w:t>AddBill(): insert a bill to system</w:t>
      </w:r>
    </w:p>
    <w:p w14:paraId="0D3A7F94" w14:textId="77777777" w:rsidR="006F6C9B" w:rsidRDefault="006F6C9B" w:rsidP="006F6C9B">
      <w:pPr>
        <w:pStyle w:val="ThnVnban"/>
        <w:numPr>
          <w:ilvl w:val="0"/>
          <w:numId w:val="26"/>
        </w:numPr>
        <w:ind w:left="1080"/>
      </w:pPr>
      <w:r>
        <w:t>ExportaBill(): export a bill to the customer</w:t>
      </w:r>
    </w:p>
    <w:p w14:paraId="183CF75B" w14:textId="77777777" w:rsidR="006F6C9B" w:rsidRDefault="006F6C9B" w:rsidP="006F6C9B">
      <w:pPr>
        <w:pStyle w:val="ThnVnban"/>
        <w:numPr>
          <w:ilvl w:val="0"/>
          <w:numId w:val="26"/>
        </w:numPr>
        <w:ind w:left="1080"/>
      </w:pPr>
      <w:r>
        <w:t>ImportProduct(): insert product to warehouse</w:t>
      </w:r>
    </w:p>
    <w:p w14:paraId="75EA2670" w14:textId="77777777" w:rsidR="006F6C9B" w:rsidRDefault="006F6C9B" w:rsidP="006F6C9B">
      <w:pPr>
        <w:pStyle w:val="ThnVnban"/>
        <w:numPr>
          <w:ilvl w:val="0"/>
          <w:numId w:val="26"/>
        </w:numPr>
        <w:ind w:left="1080"/>
      </w:pPr>
      <w:r>
        <w:t>ExportProduct(): insert a product to store from warehouse</w:t>
      </w:r>
    </w:p>
    <w:p w14:paraId="32D1825C" w14:textId="77777777" w:rsidR="006F6C9B" w:rsidRDefault="006F6C9B" w:rsidP="006F6C9B">
      <w:pPr>
        <w:pStyle w:val="ThnVnban"/>
        <w:numPr>
          <w:ilvl w:val="0"/>
          <w:numId w:val="26"/>
        </w:numPr>
        <w:ind w:left="1080"/>
      </w:pPr>
      <w:r>
        <w:t xml:space="preserve">AddaStaff(): add a new staff </w:t>
      </w:r>
    </w:p>
    <w:p w14:paraId="2A82DE03" w14:textId="77777777" w:rsidR="006F6C9B" w:rsidRDefault="006F6C9B" w:rsidP="006F6C9B">
      <w:pPr>
        <w:pStyle w:val="ThnVnban"/>
        <w:numPr>
          <w:ilvl w:val="0"/>
          <w:numId w:val="26"/>
        </w:numPr>
        <w:ind w:left="1080"/>
      </w:pPr>
      <w:r>
        <w:t>DeleteStaff(): remove a staff</w:t>
      </w:r>
    </w:p>
    <w:p w14:paraId="798BE3B7" w14:textId="77777777" w:rsidR="006F6C9B" w:rsidRDefault="006F6C9B" w:rsidP="006F6C9B">
      <w:pPr>
        <w:widowControl/>
        <w:spacing w:line="240" w:lineRule="auto"/>
      </w:pPr>
      <w:r>
        <w:br w:type="page"/>
      </w:r>
    </w:p>
    <w:p w14:paraId="06ABE064" w14:textId="77777777" w:rsidR="006F6C9B" w:rsidRDefault="006F6C9B" w:rsidP="006F6C9B">
      <w:pPr>
        <w:pStyle w:val="ThnVnban"/>
        <w:ind w:left="0"/>
      </w:pPr>
    </w:p>
    <w:p w14:paraId="0ACC0804" w14:textId="77777777" w:rsidR="006F6C9B" w:rsidRDefault="006F6C9B" w:rsidP="006F6C9B">
      <w:pPr>
        <w:pStyle w:val="u2"/>
        <w:numPr>
          <w:ilvl w:val="1"/>
          <w:numId w:val="23"/>
        </w:numPr>
      </w:pPr>
      <w:bookmarkStart w:id="8" w:name="_Toc25959508"/>
      <w:r>
        <w:t>Component: Data Access Layer</w:t>
      </w:r>
      <w:bookmarkEnd w:id="8"/>
    </w:p>
    <w:p w14:paraId="505C30F5" w14:textId="5769DE65" w:rsidR="006F6C9B" w:rsidRDefault="006F6C9B" w:rsidP="006F6C9B">
      <w:pPr>
        <w:pStyle w:val="ThnVnban"/>
        <w:jc w:val="center"/>
      </w:pPr>
      <w:r>
        <w:rPr>
          <w:noProof/>
        </w:rPr>
        <w:drawing>
          <wp:inline distT="0" distB="0" distL="0" distR="0" wp14:anchorId="0F462EE6" wp14:editId="1E1CF183">
            <wp:extent cx="2773680" cy="2674620"/>
            <wp:effectExtent l="0" t="0" r="762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3680" cy="2674620"/>
                    </a:xfrm>
                    <a:prstGeom prst="rect">
                      <a:avLst/>
                    </a:prstGeom>
                    <a:noFill/>
                    <a:ln>
                      <a:noFill/>
                    </a:ln>
                  </pic:spPr>
                </pic:pic>
              </a:graphicData>
            </a:graphic>
          </wp:inline>
        </w:drawing>
      </w:r>
    </w:p>
    <w:p w14:paraId="7BCF06FC" w14:textId="77777777" w:rsidR="006F6C9B" w:rsidRDefault="006F6C9B" w:rsidP="006F6C9B">
      <w:pPr>
        <w:pStyle w:val="ThnVnban"/>
        <w:numPr>
          <w:ilvl w:val="0"/>
          <w:numId w:val="26"/>
        </w:numPr>
        <w:ind w:left="1080"/>
      </w:pPr>
      <w:r>
        <w:t>DAL class: Supports access to the data base to get data insert data, delete data, update data on the databse follow the require from the Business Logic Layer.</w:t>
      </w:r>
    </w:p>
    <w:p w14:paraId="504BE589" w14:textId="77777777" w:rsidR="006F6C9B" w:rsidRDefault="006F6C9B" w:rsidP="006F6C9B">
      <w:pPr>
        <w:pStyle w:val="ThnVnban"/>
        <w:numPr>
          <w:ilvl w:val="0"/>
          <w:numId w:val="26"/>
        </w:numPr>
        <w:ind w:left="1080"/>
      </w:pPr>
      <w:r>
        <w:t>GetaStaff(): Search information of a staff</w:t>
      </w:r>
    </w:p>
    <w:p w14:paraId="0AB19981" w14:textId="77777777" w:rsidR="006F6C9B" w:rsidRDefault="006F6C9B" w:rsidP="006F6C9B">
      <w:pPr>
        <w:pStyle w:val="ThnVnban"/>
        <w:ind w:left="1440"/>
      </w:pPr>
      <w:r>
        <w:t>+ Input: ID staff.</w:t>
      </w:r>
      <w:r>
        <w:br/>
        <w:t>+Output: all information of this staff.</w:t>
      </w:r>
    </w:p>
    <w:p w14:paraId="5A5AB072" w14:textId="77777777" w:rsidR="006F6C9B" w:rsidRDefault="006F6C9B" w:rsidP="006F6C9B">
      <w:pPr>
        <w:pStyle w:val="ThnVnban"/>
        <w:numPr>
          <w:ilvl w:val="0"/>
          <w:numId w:val="26"/>
        </w:numPr>
        <w:ind w:left="1080"/>
      </w:pPr>
      <w:r>
        <w:t>GetallSatff(): Search information all staff.</w:t>
      </w:r>
    </w:p>
    <w:p w14:paraId="642FE34C" w14:textId="77777777" w:rsidR="006F6C9B" w:rsidRDefault="006F6C9B" w:rsidP="006F6C9B">
      <w:pPr>
        <w:pStyle w:val="ThnVnban"/>
        <w:ind w:left="1440"/>
      </w:pPr>
      <w:r>
        <w:t>+Output: all information of all staff.</w:t>
      </w:r>
    </w:p>
    <w:p w14:paraId="1C2FCB4E" w14:textId="77777777" w:rsidR="006F6C9B" w:rsidRDefault="006F6C9B" w:rsidP="006F6C9B">
      <w:pPr>
        <w:pStyle w:val="ThnVnban"/>
        <w:numPr>
          <w:ilvl w:val="0"/>
          <w:numId w:val="26"/>
        </w:numPr>
        <w:ind w:left="1080"/>
      </w:pPr>
      <w:r>
        <w:t>GetaProduct(): Search information a product in store</w:t>
      </w:r>
    </w:p>
    <w:p w14:paraId="70972A01" w14:textId="77777777" w:rsidR="006F6C9B" w:rsidRDefault="006F6C9B" w:rsidP="006F6C9B">
      <w:pPr>
        <w:pStyle w:val="ThnVnban"/>
        <w:ind w:left="1440"/>
      </w:pPr>
      <w:r>
        <w:t>+Input: ID product.</w:t>
      </w:r>
      <w:r>
        <w:br/>
        <w:t>+Output: all information of this product in store.</w:t>
      </w:r>
    </w:p>
    <w:p w14:paraId="72334AD1" w14:textId="77777777" w:rsidR="006F6C9B" w:rsidRDefault="006F6C9B" w:rsidP="006F6C9B">
      <w:pPr>
        <w:pStyle w:val="ThnVnban"/>
        <w:numPr>
          <w:ilvl w:val="0"/>
          <w:numId w:val="26"/>
        </w:numPr>
        <w:ind w:left="1080"/>
      </w:pPr>
      <w:r>
        <w:t>GetallProduct(): Search information of all product</w:t>
      </w:r>
    </w:p>
    <w:p w14:paraId="34CA27D7" w14:textId="77777777" w:rsidR="006F6C9B" w:rsidRDefault="006F6C9B" w:rsidP="006F6C9B">
      <w:pPr>
        <w:pStyle w:val="ThnVnban"/>
        <w:ind w:left="1440"/>
      </w:pPr>
      <w:r>
        <w:t>+Output: all in formation of all product in store.</w:t>
      </w:r>
    </w:p>
    <w:p w14:paraId="4A673CF2" w14:textId="77777777" w:rsidR="006F6C9B" w:rsidRDefault="006F6C9B" w:rsidP="006F6C9B">
      <w:pPr>
        <w:pStyle w:val="ThnVnban"/>
        <w:numPr>
          <w:ilvl w:val="0"/>
          <w:numId w:val="26"/>
        </w:numPr>
        <w:ind w:left="1080"/>
      </w:pPr>
      <w:r>
        <w:t>GetaMember(): Search information a member(customer)</w:t>
      </w:r>
    </w:p>
    <w:p w14:paraId="7599E195" w14:textId="77777777" w:rsidR="006F6C9B" w:rsidRDefault="006F6C9B" w:rsidP="006F6C9B">
      <w:pPr>
        <w:pStyle w:val="ThnVnban"/>
        <w:ind w:left="1440"/>
      </w:pPr>
      <w:r>
        <w:t>+Input: ID member.</w:t>
      </w:r>
    </w:p>
    <w:p w14:paraId="2B7010E2" w14:textId="77777777" w:rsidR="006F6C9B" w:rsidRDefault="006F6C9B" w:rsidP="006F6C9B">
      <w:pPr>
        <w:pStyle w:val="ThnVnban"/>
        <w:ind w:left="1440"/>
      </w:pPr>
      <w:r>
        <w:t>+Output: all information of this member.</w:t>
      </w:r>
    </w:p>
    <w:p w14:paraId="05447C68" w14:textId="77777777" w:rsidR="006F6C9B" w:rsidRDefault="006F6C9B" w:rsidP="006F6C9B">
      <w:pPr>
        <w:pStyle w:val="ThnVnban"/>
        <w:numPr>
          <w:ilvl w:val="0"/>
          <w:numId w:val="26"/>
        </w:numPr>
        <w:ind w:left="1080"/>
      </w:pPr>
      <w:r>
        <w:t>GetallMember(): Search information all member(customer)</w:t>
      </w:r>
    </w:p>
    <w:p w14:paraId="2F654E24" w14:textId="77777777" w:rsidR="006F6C9B" w:rsidRDefault="006F6C9B" w:rsidP="006F6C9B">
      <w:pPr>
        <w:pStyle w:val="ThnVnban"/>
        <w:ind w:left="1440"/>
      </w:pPr>
      <w:r>
        <w:t>+Output: all information of all Member.</w:t>
      </w:r>
    </w:p>
    <w:p w14:paraId="5C7382EF" w14:textId="77777777" w:rsidR="006F6C9B" w:rsidRDefault="006F6C9B" w:rsidP="006F6C9B">
      <w:pPr>
        <w:pStyle w:val="ThnVnban"/>
        <w:numPr>
          <w:ilvl w:val="0"/>
          <w:numId w:val="26"/>
        </w:numPr>
        <w:ind w:left="1080"/>
      </w:pPr>
      <w:r>
        <w:t>GetallProductinWarehouse(): Search information of all product which in Warehouse.</w:t>
      </w:r>
    </w:p>
    <w:p w14:paraId="5672EC15" w14:textId="77777777" w:rsidR="006F6C9B" w:rsidRDefault="006F6C9B" w:rsidP="006F6C9B">
      <w:pPr>
        <w:pStyle w:val="ThnVnban"/>
        <w:ind w:left="1440"/>
      </w:pPr>
      <w:r>
        <w:t>+Output: all information of all product in warehouse.</w:t>
      </w:r>
    </w:p>
    <w:p w14:paraId="11D7B2A1" w14:textId="77777777" w:rsidR="006F6C9B" w:rsidRDefault="006F6C9B" w:rsidP="006F6C9B">
      <w:pPr>
        <w:pStyle w:val="ThnVnban"/>
        <w:numPr>
          <w:ilvl w:val="0"/>
          <w:numId w:val="26"/>
        </w:numPr>
        <w:ind w:left="1080"/>
      </w:pPr>
      <w:r>
        <w:t>GetaBill(): Search information a bill</w:t>
      </w:r>
    </w:p>
    <w:p w14:paraId="1AEC8B87" w14:textId="77777777" w:rsidR="006F6C9B" w:rsidRDefault="006F6C9B" w:rsidP="006F6C9B">
      <w:pPr>
        <w:pStyle w:val="ThnVnban"/>
        <w:ind w:left="1440"/>
      </w:pPr>
      <w:r>
        <w:t>+Input: ID bill.</w:t>
      </w:r>
    </w:p>
    <w:p w14:paraId="7FB186FE" w14:textId="77777777" w:rsidR="006F6C9B" w:rsidRDefault="006F6C9B" w:rsidP="006F6C9B">
      <w:pPr>
        <w:pStyle w:val="ThnVnban"/>
        <w:ind w:left="1440"/>
      </w:pPr>
      <w:r>
        <w:t>+Output: information of this bill.</w:t>
      </w:r>
    </w:p>
    <w:p w14:paraId="5894AD04" w14:textId="77777777" w:rsidR="006F6C9B" w:rsidRDefault="006F6C9B" w:rsidP="006F6C9B">
      <w:pPr>
        <w:pStyle w:val="ThnVnban"/>
        <w:numPr>
          <w:ilvl w:val="0"/>
          <w:numId w:val="26"/>
        </w:numPr>
        <w:ind w:left="1080"/>
      </w:pPr>
      <w:r>
        <w:lastRenderedPageBreak/>
        <w:t>GetallBill(): Search information of all bill</w:t>
      </w:r>
    </w:p>
    <w:p w14:paraId="5ABE5E46" w14:textId="77777777" w:rsidR="006F6C9B" w:rsidRDefault="006F6C9B" w:rsidP="006F6C9B">
      <w:pPr>
        <w:pStyle w:val="ThnVnban"/>
        <w:ind w:left="1440"/>
      </w:pPr>
      <w:r>
        <w:t>+Output: all information of all Bill.</w:t>
      </w:r>
    </w:p>
    <w:p w14:paraId="54338BE1" w14:textId="77777777" w:rsidR="006F6C9B" w:rsidRDefault="006F6C9B" w:rsidP="006F6C9B">
      <w:pPr>
        <w:pStyle w:val="ThnVnban"/>
        <w:numPr>
          <w:ilvl w:val="0"/>
          <w:numId w:val="26"/>
        </w:numPr>
        <w:ind w:left="1080"/>
      </w:pPr>
      <w:r>
        <w:t>AddaProduct(): Add a new  product into store</w:t>
      </w:r>
    </w:p>
    <w:p w14:paraId="588A1885" w14:textId="77777777" w:rsidR="006F6C9B" w:rsidRDefault="006F6C9B" w:rsidP="006F6C9B">
      <w:pPr>
        <w:pStyle w:val="ThnVnban"/>
        <w:ind w:left="1440"/>
      </w:pPr>
      <w:r>
        <w:t>+Input: ID new product, name, value,…</w:t>
      </w:r>
      <w:r>
        <w:br/>
        <w:t>+Output: a new product inserted into database.</w:t>
      </w:r>
    </w:p>
    <w:p w14:paraId="44DB81BB" w14:textId="77777777" w:rsidR="006F6C9B" w:rsidRDefault="006F6C9B" w:rsidP="006F6C9B">
      <w:pPr>
        <w:pStyle w:val="ThnVnban"/>
        <w:numPr>
          <w:ilvl w:val="0"/>
          <w:numId w:val="26"/>
        </w:numPr>
        <w:ind w:left="1080"/>
      </w:pPr>
      <w:r>
        <w:t>AddaBill(): Add a new bill</w:t>
      </w:r>
    </w:p>
    <w:p w14:paraId="340CAD7D" w14:textId="77777777" w:rsidR="006F6C9B" w:rsidRDefault="006F6C9B" w:rsidP="006F6C9B">
      <w:pPr>
        <w:pStyle w:val="ThnVnban"/>
        <w:ind w:left="1440"/>
      </w:pPr>
      <w:r>
        <w:t>+Input: ID new bill, ID staff, ID member,…</w:t>
      </w:r>
      <w:r>
        <w:br/>
        <w:t>+Output: a new bill inserted into database.</w:t>
      </w:r>
    </w:p>
    <w:p w14:paraId="656863FB" w14:textId="77777777" w:rsidR="006F6C9B" w:rsidRDefault="006F6C9B" w:rsidP="006F6C9B">
      <w:pPr>
        <w:pStyle w:val="ThnVnban"/>
        <w:numPr>
          <w:ilvl w:val="0"/>
          <w:numId w:val="26"/>
        </w:numPr>
        <w:ind w:left="1080"/>
      </w:pPr>
      <w:r>
        <w:t>AddaStaff(): Add a new staff</w:t>
      </w:r>
    </w:p>
    <w:p w14:paraId="70D090A3" w14:textId="77777777" w:rsidR="006F6C9B" w:rsidRDefault="006F6C9B" w:rsidP="006F6C9B">
      <w:pPr>
        <w:pStyle w:val="ThnVnban"/>
        <w:ind w:left="1440"/>
      </w:pPr>
      <w:r>
        <w:t>+Input: ID new staff, name, phone number,…</w:t>
      </w:r>
    </w:p>
    <w:p w14:paraId="0C49B21B" w14:textId="77777777" w:rsidR="006F6C9B" w:rsidRDefault="006F6C9B" w:rsidP="006F6C9B">
      <w:pPr>
        <w:pStyle w:val="ThnVnban"/>
        <w:ind w:left="1440"/>
      </w:pPr>
      <w:r>
        <w:t>+Output: a new staff inserted into database.</w:t>
      </w:r>
    </w:p>
    <w:p w14:paraId="02427713" w14:textId="77777777" w:rsidR="006F6C9B" w:rsidRDefault="006F6C9B" w:rsidP="006F6C9B">
      <w:pPr>
        <w:pStyle w:val="ThnVnban"/>
        <w:numPr>
          <w:ilvl w:val="0"/>
          <w:numId w:val="26"/>
        </w:numPr>
        <w:ind w:left="1080"/>
      </w:pPr>
      <w:r>
        <w:t>RemoveaStaff(): Delete a staff</w:t>
      </w:r>
    </w:p>
    <w:p w14:paraId="4ADECF65" w14:textId="77777777" w:rsidR="006F6C9B" w:rsidRDefault="006F6C9B" w:rsidP="006F6C9B">
      <w:pPr>
        <w:pStyle w:val="ThnVnban"/>
        <w:ind w:left="1440"/>
      </w:pPr>
      <w:r>
        <w:t>+Input: ID staff.</w:t>
      </w:r>
    </w:p>
    <w:p w14:paraId="60C73813" w14:textId="77777777" w:rsidR="006F6C9B" w:rsidRDefault="006F6C9B" w:rsidP="006F6C9B">
      <w:pPr>
        <w:pStyle w:val="ThnVnban"/>
        <w:ind w:left="1440"/>
      </w:pPr>
      <w:r>
        <w:t>+Output: this staff will be removed away from database.</w:t>
      </w:r>
    </w:p>
    <w:p w14:paraId="55BF0E56" w14:textId="77777777" w:rsidR="006F6C9B" w:rsidRDefault="006F6C9B" w:rsidP="006F6C9B">
      <w:pPr>
        <w:pStyle w:val="ThnVnban"/>
        <w:numPr>
          <w:ilvl w:val="0"/>
          <w:numId w:val="26"/>
        </w:numPr>
        <w:ind w:left="1080"/>
      </w:pPr>
      <w:r>
        <w:t>UpdateaProductStock(): Edit, update information of product</w:t>
      </w:r>
    </w:p>
    <w:p w14:paraId="1D95E67D" w14:textId="77777777" w:rsidR="006F6C9B" w:rsidRDefault="006F6C9B" w:rsidP="006F6C9B">
      <w:pPr>
        <w:pStyle w:val="ThnVnban"/>
        <w:ind w:left="1440"/>
      </w:pPr>
      <w:r>
        <w:t>+Input: ID product.</w:t>
      </w:r>
    </w:p>
    <w:p w14:paraId="1AB81CCF" w14:textId="77777777" w:rsidR="006F6C9B" w:rsidRDefault="006F6C9B" w:rsidP="006F6C9B">
      <w:pPr>
        <w:pStyle w:val="ThnVnban"/>
        <w:ind w:left="1440"/>
      </w:pPr>
      <w:r>
        <w:t>+Output: this product will updated with new value.</w:t>
      </w:r>
    </w:p>
    <w:p w14:paraId="2435EB0C" w14:textId="77777777" w:rsidR="006F6C9B" w:rsidRDefault="006F6C9B" w:rsidP="006F6C9B">
      <w:pPr>
        <w:pStyle w:val="ThnVnban"/>
        <w:numPr>
          <w:ilvl w:val="0"/>
          <w:numId w:val="26"/>
        </w:numPr>
        <w:ind w:left="1080"/>
      </w:pPr>
      <w:r>
        <w:t>UpdateaMemberPoint(): Edit, update point of a member</w:t>
      </w:r>
    </w:p>
    <w:p w14:paraId="4386E787" w14:textId="77777777" w:rsidR="006F6C9B" w:rsidRDefault="006F6C9B" w:rsidP="006F6C9B">
      <w:pPr>
        <w:pStyle w:val="ThnVnban"/>
        <w:ind w:left="1440"/>
      </w:pPr>
      <w:r>
        <w:t>+Input: ID member.</w:t>
      </w:r>
    </w:p>
    <w:p w14:paraId="296CFA6A" w14:textId="77777777" w:rsidR="006F6C9B" w:rsidRDefault="006F6C9B" w:rsidP="006F6C9B">
      <w:pPr>
        <w:pStyle w:val="ThnVnban"/>
        <w:ind w:left="1440"/>
      </w:pPr>
      <w:r>
        <w:t>+Output: point of this member will be updated with new value.</w:t>
      </w:r>
    </w:p>
    <w:p w14:paraId="54CF7C37" w14:textId="77777777" w:rsidR="006F6C9B" w:rsidRDefault="006F6C9B" w:rsidP="006F6C9B">
      <w:pPr>
        <w:pStyle w:val="ThnVnban"/>
        <w:numPr>
          <w:ilvl w:val="0"/>
          <w:numId w:val="26"/>
        </w:numPr>
        <w:ind w:left="1080"/>
      </w:pPr>
      <w:r>
        <w:t>UpdatePass(): all type of user can update their password</w:t>
      </w:r>
    </w:p>
    <w:p w14:paraId="36DD1D4D" w14:textId="77777777" w:rsidR="006F6C9B" w:rsidRDefault="006F6C9B" w:rsidP="006F6C9B">
      <w:pPr>
        <w:pStyle w:val="ThnVnban"/>
        <w:ind w:left="1440"/>
      </w:pPr>
      <w:r>
        <w:t>+For customer: update owner password.</w:t>
      </w:r>
    </w:p>
    <w:p w14:paraId="5BB9EC36" w14:textId="77777777" w:rsidR="006F6C9B" w:rsidRDefault="006F6C9B" w:rsidP="006F6C9B">
      <w:pPr>
        <w:pStyle w:val="ThnVnban"/>
        <w:ind w:left="1440"/>
      </w:pPr>
      <w:r>
        <w:t>+For staff: update owner password.</w:t>
      </w:r>
      <w:r>
        <w:br/>
        <w:t>+For manager: update owner password and other password of remain type of user.</w:t>
      </w:r>
    </w:p>
    <w:p w14:paraId="06A7BA46" w14:textId="77777777" w:rsidR="006F6C9B" w:rsidRDefault="006F6C9B" w:rsidP="006F6C9B">
      <w:pPr>
        <w:pStyle w:val="ThnVnban"/>
        <w:ind w:left="1080"/>
      </w:pPr>
    </w:p>
    <w:p w14:paraId="6BA1BD0F" w14:textId="77777777" w:rsidR="006F6C9B" w:rsidRDefault="006F6C9B" w:rsidP="006F6C9B">
      <w:pPr>
        <w:pStyle w:val="u2"/>
        <w:numPr>
          <w:ilvl w:val="1"/>
          <w:numId w:val="23"/>
        </w:numPr>
      </w:pPr>
      <w:bookmarkStart w:id="9" w:name="_Toc25959509"/>
      <w:r>
        <w:t>Component: Database Layer</w:t>
      </w:r>
      <w:bookmarkEnd w:id="9"/>
    </w:p>
    <w:p w14:paraId="36DEDA0B" w14:textId="77777777" w:rsidR="006F6C9B" w:rsidRDefault="006F6C9B" w:rsidP="006F6C9B">
      <w:pPr>
        <w:pStyle w:val="ThnVnban"/>
      </w:pPr>
    </w:p>
    <w:p w14:paraId="1E5F9990" w14:textId="6A9C8A2F" w:rsidR="006F6C9B" w:rsidRDefault="006F6C9B" w:rsidP="006F6C9B">
      <w:pPr>
        <w:pStyle w:val="ThnVnban"/>
      </w:pPr>
      <w:r>
        <w:rPr>
          <w:noProof/>
        </w:rPr>
        <w:drawing>
          <wp:inline distT="0" distB="0" distL="0" distR="0" wp14:anchorId="1281DBDE" wp14:editId="224921A5">
            <wp:extent cx="1699260" cy="99822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9260" cy="998220"/>
                    </a:xfrm>
                    <a:prstGeom prst="rect">
                      <a:avLst/>
                    </a:prstGeom>
                    <a:noFill/>
                    <a:ln>
                      <a:noFill/>
                    </a:ln>
                  </pic:spPr>
                </pic:pic>
              </a:graphicData>
            </a:graphic>
          </wp:inline>
        </w:drawing>
      </w:r>
    </w:p>
    <w:p w14:paraId="5492DA51" w14:textId="5E221333" w:rsidR="006F6C9B" w:rsidRDefault="006F6C9B" w:rsidP="006F6C9B">
      <w:pPr>
        <w:pStyle w:val="ThnVnban"/>
      </w:pPr>
      <w:r>
        <w:rPr>
          <w:noProof/>
        </w:rPr>
        <w:drawing>
          <wp:inline distT="0" distB="0" distL="0" distR="0" wp14:anchorId="1ADC8182" wp14:editId="5862B762">
            <wp:extent cx="3345180" cy="1028700"/>
            <wp:effectExtent l="0" t="0" r="762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5180" cy="1028700"/>
                    </a:xfrm>
                    <a:prstGeom prst="rect">
                      <a:avLst/>
                    </a:prstGeom>
                    <a:noFill/>
                    <a:ln>
                      <a:noFill/>
                    </a:ln>
                  </pic:spPr>
                </pic:pic>
              </a:graphicData>
            </a:graphic>
          </wp:inline>
        </w:drawing>
      </w:r>
    </w:p>
    <w:p w14:paraId="20CE2753" w14:textId="77777777" w:rsidR="006F6C9B" w:rsidRDefault="006F6C9B" w:rsidP="006F6C9B">
      <w:pPr>
        <w:pStyle w:val="ThnVnban"/>
      </w:pPr>
    </w:p>
    <w:p w14:paraId="1FC76316" w14:textId="77777777" w:rsidR="006F6C9B" w:rsidRDefault="006F6C9B" w:rsidP="006F6C9B">
      <w:pPr>
        <w:widowControl/>
        <w:spacing w:line="240" w:lineRule="auto"/>
        <w:rPr>
          <w:rFonts w:ascii="Arial" w:hAnsi="Arial"/>
          <w:b/>
        </w:rPr>
      </w:pPr>
      <w:r>
        <w:br w:type="page"/>
      </w:r>
    </w:p>
    <w:p w14:paraId="3F3104DB" w14:textId="77777777" w:rsidR="006F6C9B" w:rsidRDefault="006F6C9B" w:rsidP="006F6C9B">
      <w:pPr>
        <w:pStyle w:val="u2"/>
        <w:numPr>
          <w:ilvl w:val="1"/>
          <w:numId w:val="23"/>
        </w:numPr>
      </w:pPr>
      <w:bookmarkStart w:id="10" w:name="_Toc25959510"/>
      <w:r>
        <w:lastRenderedPageBreak/>
        <w:t>Component: MVC model</w:t>
      </w:r>
      <w:bookmarkEnd w:id="10"/>
    </w:p>
    <w:p w14:paraId="5694126F" w14:textId="77777777" w:rsidR="006F6C9B" w:rsidRDefault="006F6C9B" w:rsidP="006F6C9B">
      <w:pPr>
        <w:pStyle w:val="u3"/>
        <w:numPr>
          <w:ilvl w:val="2"/>
          <w:numId w:val="27"/>
        </w:numPr>
        <w:ind w:left="810" w:hanging="450"/>
      </w:pPr>
      <w:r>
        <w:t xml:space="preserve">For staff </w:t>
      </w:r>
    </w:p>
    <w:p w14:paraId="0994141B" w14:textId="1AAFE213" w:rsidR="006F6C9B" w:rsidRDefault="006F6C9B" w:rsidP="006F6C9B">
      <w:pPr>
        <w:ind w:left="720"/>
        <w:jc w:val="center"/>
      </w:pPr>
      <w:r>
        <w:rPr>
          <w:noProof/>
        </w:rPr>
        <w:drawing>
          <wp:inline distT="0" distB="0" distL="0" distR="0" wp14:anchorId="18611200" wp14:editId="0AD7FA74">
            <wp:extent cx="4572000" cy="493776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937760"/>
                    </a:xfrm>
                    <a:prstGeom prst="rect">
                      <a:avLst/>
                    </a:prstGeom>
                    <a:noFill/>
                    <a:ln>
                      <a:noFill/>
                    </a:ln>
                  </pic:spPr>
                </pic:pic>
              </a:graphicData>
            </a:graphic>
          </wp:inline>
        </w:drawing>
      </w:r>
    </w:p>
    <w:p w14:paraId="10D3F2E1" w14:textId="77777777" w:rsidR="006F6C9B" w:rsidRDefault="006F6C9B" w:rsidP="006F6C9B">
      <w:pPr>
        <w:pStyle w:val="oancuaDanhsach"/>
        <w:ind w:left="-540"/>
      </w:pPr>
    </w:p>
    <w:p w14:paraId="2E195584" w14:textId="77777777" w:rsidR="006F6C9B" w:rsidRDefault="006F6C9B" w:rsidP="006F6C9B">
      <w:pPr>
        <w:pStyle w:val="u3"/>
        <w:numPr>
          <w:ilvl w:val="2"/>
          <w:numId w:val="27"/>
        </w:numPr>
        <w:ind w:left="810" w:hanging="450"/>
      </w:pPr>
      <w:r>
        <w:lastRenderedPageBreak/>
        <w:t>For warehouse staff</w:t>
      </w:r>
    </w:p>
    <w:p w14:paraId="1CF27023" w14:textId="5B83D7DA" w:rsidR="006F6C9B" w:rsidRDefault="006F6C9B" w:rsidP="006F6C9B">
      <w:pPr>
        <w:pStyle w:val="oancuaDanhsach"/>
        <w:jc w:val="center"/>
      </w:pPr>
      <w:r>
        <w:rPr>
          <w:noProof/>
        </w:rPr>
        <w:drawing>
          <wp:inline distT="0" distB="0" distL="0" distR="0" wp14:anchorId="5EFC3F33" wp14:editId="4C1EFAAF">
            <wp:extent cx="5349240" cy="5905500"/>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9240" cy="5905500"/>
                    </a:xfrm>
                    <a:prstGeom prst="rect">
                      <a:avLst/>
                    </a:prstGeom>
                    <a:noFill/>
                    <a:ln>
                      <a:noFill/>
                    </a:ln>
                  </pic:spPr>
                </pic:pic>
              </a:graphicData>
            </a:graphic>
          </wp:inline>
        </w:drawing>
      </w:r>
    </w:p>
    <w:p w14:paraId="1BC4B79F" w14:textId="77777777" w:rsidR="006F6C9B" w:rsidRDefault="006F6C9B" w:rsidP="006F6C9B">
      <w:pPr>
        <w:widowControl/>
        <w:spacing w:line="240" w:lineRule="auto"/>
      </w:pPr>
      <w:r>
        <w:br w:type="page"/>
      </w:r>
    </w:p>
    <w:p w14:paraId="64C51E7C" w14:textId="77777777" w:rsidR="006F6C9B" w:rsidRDefault="006F6C9B" w:rsidP="006F6C9B">
      <w:pPr>
        <w:pStyle w:val="oancuaDanhsach"/>
      </w:pPr>
    </w:p>
    <w:p w14:paraId="792F5F13" w14:textId="77777777" w:rsidR="006F6C9B" w:rsidRDefault="006F6C9B" w:rsidP="006F6C9B">
      <w:pPr>
        <w:pStyle w:val="u3"/>
        <w:numPr>
          <w:ilvl w:val="2"/>
          <w:numId w:val="27"/>
        </w:numPr>
        <w:ind w:left="810" w:hanging="450"/>
      </w:pPr>
      <w:r>
        <w:t>For administrator (manager)</w:t>
      </w:r>
    </w:p>
    <w:p w14:paraId="295F488D" w14:textId="77777777" w:rsidR="006F6C9B" w:rsidRDefault="006F6C9B" w:rsidP="006F6C9B">
      <w:pPr>
        <w:pStyle w:val="oancuaDanhsach"/>
      </w:pPr>
    </w:p>
    <w:p w14:paraId="476F0B62" w14:textId="77777777" w:rsidR="006F6C9B" w:rsidRDefault="006F6C9B" w:rsidP="006F6C9B">
      <w:pPr>
        <w:pStyle w:val="oancuaDanhsach"/>
      </w:pPr>
    </w:p>
    <w:p w14:paraId="0A14975B" w14:textId="363D8CFC" w:rsidR="006F6C9B" w:rsidRDefault="006F6C9B" w:rsidP="006F6C9B">
      <w:pPr>
        <w:pStyle w:val="InfoBlue"/>
      </w:pPr>
      <w:r>
        <w:rPr>
          <w:noProof/>
        </w:rPr>
        <w:drawing>
          <wp:inline distT="0" distB="0" distL="0" distR="0" wp14:anchorId="0E116005" wp14:editId="464DEB02">
            <wp:extent cx="5341620" cy="562356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1620" cy="5623560"/>
                    </a:xfrm>
                    <a:prstGeom prst="rect">
                      <a:avLst/>
                    </a:prstGeom>
                    <a:noFill/>
                    <a:ln>
                      <a:noFill/>
                    </a:ln>
                  </pic:spPr>
                </pic:pic>
              </a:graphicData>
            </a:graphic>
          </wp:inline>
        </w:drawing>
      </w:r>
    </w:p>
    <w:p w14:paraId="543AE60B" w14:textId="38422447" w:rsidR="00444035" w:rsidRDefault="00F34309">
      <w:pPr>
        <w:pStyle w:val="u1"/>
      </w:pPr>
      <w:bookmarkStart w:id="11" w:name="_GoBack"/>
      <w:bookmarkEnd w:id="11"/>
      <w:r>
        <w:t>Deployment</w:t>
      </w:r>
      <w:bookmarkEnd w:id="5"/>
      <w:r>
        <w:t xml:space="preserve"> </w:t>
      </w:r>
    </w:p>
    <w:p w14:paraId="729809C9" w14:textId="77777777" w:rsidR="00444035" w:rsidRDefault="00F34309">
      <w:pPr>
        <w:pStyle w:val="InfoBlue"/>
      </w:pPr>
      <w:r>
        <w:t>[</w:t>
      </w:r>
      <w:r w:rsidR="007C560D">
        <w:t>Leave this section blank for PA3</w:t>
      </w:r>
      <w:r>
        <w:t>.]</w:t>
      </w:r>
    </w:p>
    <w:p w14:paraId="4DBC6366" w14:textId="77777777" w:rsidR="00444035" w:rsidRDefault="00F34309">
      <w:pPr>
        <w:pStyle w:val="u1"/>
      </w:pPr>
      <w:bookmarkStart w:id="12" w:name="_Toc468193994"/>
      <w:r>
        <w:t>Implementation View</w:t>
      </w:r>
      <w:bookmarkEnd w:id="12"/>
      <w:r>
        <w:t xml:space="preserve"> </w:t>
      </w:r>
    </w:p>
    <w:p w14:paraId="4F3E11CD" w14:textId="77777777" w:rsidR="00444035" w:rsidRDefault="007C560D">
      <w:pPr>
        <w:pStyle w:val="InfoBlue"/>
      </w:pPr>
      <w:r>
        <w:t>[Leave this section blank for PA3.]</w:t>
      </w:r>
    </w:p>
    <w:p w14:paraId="1B3DC5D5" w14:textId="77777777" w:rsidR="00444035" w:rsidRDefault="00444035"/>
    <w:p w14:paraId="2BDB467C" w14:textId="77777777" w:rsidR="004455A2" w:rsidRDefault="004455A2">
      <w:pPr>
        <w:pStyle w:val="InfoBlue"/>
      </w:pPr>
    </w:p>
    <w:sectPr w:rsidR="004455A2">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A0108" w14:textId="77777777" w:rsidR="00877C8B" w:rsidRDefault="00877C8B">
      <w:pPr>
        <w:spacing w:line="240" w:lineRule="auto"/>
      </w:pPr>
      <w:r>
        <w:separator/>
      </w:r>
    </w:p>
  </w:endnote>
  <w:endnote w:type="continuationSeparator" w:id="0">
    <w:p w14:paraId="20EB8362" w14:textId="77777777" w:rsidR="00877C8B" w:rsidRDefault="00877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CB29" w14:textId="77777777" w:rsidR="00444035" w:rsidRDefault="00F34309">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6E45CB38" w14:textId="77777777" w:rsidR="00444035" w:rsidRDefault="00444035">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650BF832" w:rsidR="00444035" w:rsidRDefault="00F34309">
          <w:pPr>
            <w:jc w:val="center"/>
          </w:pPr>
          <w:r>
            <w:sym w:font="Symbol" w:char="F0D3"/>
          </w:r>
          <w:r w:rsidR="00877C8B">
            <w:fldChar w:fldCharType="begin"/>
          </w:r>
          <w:r w:rsidR="00877C8B">
            <w:instrText xml:space="preserve"> DOCPROPERTY "Company"  \* MERGEFORMAT </w:instrText>
          </w:r>
          <w:r w:rsidR="00877C8B">
            <w:fldChar w:fldCharType="separate"/>
          </w:r>
          <w:r w:rsidR="004455A2">
            <w:t>&lt;Company Name&gt;</w:t>
          </w:r>
          <w:r w:rsidR="00877C8B">
            <w:fldChar w:fldCharType="end"/>
          </w:r>
          <w:r>
            <w:t xml:space="preserve">, </w:t>
          </w:r>
          <w:r>
            <w:fldChar w:fldCharType="begin"/>
          </w:r>
          <w:r>
            <w:instrText xml:space="preserve"> DATE \@ "yyyy" </w:instrText>
          </w:r>
          <w:r>
            <w:fldChar w:fldCharType="separate"/>
          </w:r>
          <w:r w:rsidR="006F6C9B">
            <w:rPr>
              <w:noProof/>
            </w:rPr>
            <w:t>2019</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Strang"/>
            </w:rPr>
            <w:fldChar w:fldCharType="begin"/>
          </w:r>
          <w:r>
            <w:rPr>
              <w:rStyle w:val="Strang"/>
            </w:rPr>
            <w:instrText xml:space="preserve"> PAGE </w:instrText>
          </w:r>
          <w:r>
            <w:rPr>
              <w:rStyle w:val="Strang"/>
            </w:rPr>
            <w:fldChar w:fldCharType="separate"/>
          </w:r>
          <w:r w:rsidR="00282886">
            <w:rPr>
              <w:rStyle w:val="Strang"/>
              <w:noProof/>
            </w:rPr>
            <w:t>4</w:t>
          </w:r>
          <w:r>
            <w:rPr>
              <w:rStyle w:val="Strang"/>
            </w:rPr>
            <w:fldChar w:fldCharType="end"/>
          </w:r>
          <w:r>
            <w:rPr>
              <w:rStyle w:val="Strang"/>
            </w:rPr>
            <w:t xml:space="preserve"> of </w:t>
          </w:r>
          <w:r>
            <w:rPr>
              <w:rStyle w:val="Strang"/>
            </w:rPr>
            <w:fldChar w:fldCharType="begin"/>
          </w:r>
          <w:r>
            <w:rPr>
              <w:rStyle w:val="Strang"/>
            </w:rPr>
            <w:instrText xml:space="preserve"> NUMPAGES  \* MERGEFORMAT </w:instrText>
          </w:r>
          <w:r>
            <w:rPr>
              <w:rStyle w:val="Strang"/>
            </w:rPr>
            <w:fldChar w:fldCharType="separate"/>
          </w:r>
          <w:r w:rsidR="00282886">
            <w:rPr>
              <w:rStyle w:val="Strang"/>
              <w:noProof/>
            </w:rPr>
            <w:t>4</w:t>
          </w:r>
          <w:r>
            <w:rPr>
              <w:rStyle w:val="Strang"/>
            </w:rPr>
            <w:fldChar w:fldCharType="end"/>
          </w:r>
        </w:p>
      </w:tc>
    </w:tr>
  </w:tbl>
  <w:p w14:paraId="5650166E" w14:textId="77777777" w:rsidR="00444035" w:rsidRDefault="0044403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02F1F" w14:textId="77777777" w:rsidR="00444035" w:rsidRDefault="0044403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E6E63" w14:textId="77777777" w:rsidR="00877C8B" w:rsidRDefault="00877C8B">
      <w:pPr>
        <w:spacing w:line="240" w:lineRule="auto"/>
      </w:pPr>
      <w:r>
        <w:separator/>
      </w:r>
    </w:p>
  </w:footnote>
  <w:footnote w:type="continuationSeparator" w:id="0">
    <w:p w14:paraId="77E791FC" w14:textId="77777777" w:rsidR="00877C8B" w:rsidRDefault="00877C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06B6A372" w:rsidR="00444035" w:rsidRDefault="0027007B">
    <w:pPr>
      <w:pBdr>
        <w:bottom w:val="single" w:sz="6" w:space="1" w:color="auto"/>
      </w:pBdr>
      <w:jc w:val="right"/>
      <w:rPr>
        <w:rFonts w:ascii="Arial" w:hAnsi="Arial"/>
        <w:b/>
        <w:sz w:val="36"/>
      </w:rPr>
    </w:pPr>
    <w:r>
      <w:rPr>
        <w:rFonts w:ascii="Arial" w:hAnsi="Arial"/>
        <w:b/>
        <w:sz w:val="36"/>
      </w:rPr>
      <w:t>GROUP 04</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77777777" w:rsidR="00444035" w:rsidRDefault="00877C8B">
          <w:r>
            <w:fldChar w:fldCharType="begin"/>
          </w:r>
          <w:r>
            <w:instrText xml:space="preserve"> SUBJECT  \* MERGEFORMAT </w:instrText>
          </w:r>
          <w:r>
            <w:fldChar w:fldCharType="separate"/>
          </w:r>
          <w:r w:rsidR="004455A2">
            <w:t>&lt;Project Name&gt;</w:t>
          </w:r>
          <w:r>
            <w:fldChar w:fldCharType="end"/>
          </w:r>
        </w:p>
      </w:tc>
      <w:tc>
        <w:tcPr>
          <w:tcW w:w="3179" w:type="dxa"/>
        </w:tcPr>
        <w:p w14:paraId="157FE078" w14:textId="77777777" w:rsidR="00444035" w:rsidRDefault="00F34309">
          <w:pPr>
            <w:tabs>
              <w:tab w:val="left" w:pos="1135"/>
            </w:tabs>
            <w:spacing w:before="40"/>
            <w:ind w:right="68"/>
          </w:pPr>
          <w:r>
            <w:t xml:space="preserve">  Version:           &lt;1.0&gt;</w:t>
          </w:r>
        </w:p>
      </w:tc>
    </w:tr>
    <w:tr w:rsidR="00444035" w14:paraId="70636E82" w14:textId="77777777">
      <w:tc>
        <w:tcPr>
          <w:tcW w:w="6379" w:type="dxa"/>
        </w:tcPr>
        <w:p w14:paraId="6C7D3CA4" w14:textId="77777777" w:rsidR="00444035" w:rsidRDefault="00877C8B">
          <w:r>
            <w:fldChar w:fldCharType="begin"/>
          </w:r>
          <w:r>
            <w:instrText xml:space="preserve"> TITLE  \* MERGEFORMAT </w:instrText>
          </w:r>
          <w:r>
            <w:fldChar w:fldCharType="separate"/>
          </w:r>
          <w:r w:rsidR="004455A2">
            <w:t>Software Architecture Document</w:t>
          </w:r>
          <w:r>
            <w:fldChar w:fldCharType="end"/>
          </w:r>
        </w:p>
      </w:tc>
      <w:tc>
        <w:tcPr>
          <w:tcW w:w="3179" w:type="dxa"/>
        </w:tcPr>
        <w:p w14:paraId="1B8C4C9A" w14:textId="77777777" w:rsidR="00444035" w:rsidRDefault="00F34309">
          <w:r>
            <w:t xml:space="preserve">  Date:  &lt;dd/mmm/yy&gt;</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96BB7" w14:textId="77777777" w:rsidR="00444035" w:rsidRDefault="0044403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095671"/>
    <w:multiLevelType w:val="hybridMultilevel"/>
    <w:tmpl w:val="0A3C1F2E"/>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04090017">
      <w:start w:val="1"/>
      <w:numFmt w:val="lowerLetter"/>
      <w:lvlText w:val="%3)"/>
      <w:lvlJc w:val="lef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5D30B32"/>
    <w:multiLevelType w:val="hybridMultilevel"/>
    <w:tmpl w:val="7D7225E8"/>
    <w:lvl w:ilvl="0" w:tplc="7A3A886A">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2B56BBF"/>
    <w:multiLevelType w:val="hybridMultilevel"/>
    <w:tmpl w:val="73EC9258"/>
    <w:lvl w:ilvl="0" w:tplc="7A3A886A">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786AA3"/>
    <w:multiLevelType w:val="hybridMultilevel"/>
    <w:tmpl w:val="71B224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4"/>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4"/>
  </w:num>
  <w:num w:numId="10">
    <w:abstractNumId w:val="13"/>
  </w:num>
  <w:num w:numId="11">
    <w:abstractNumId w:val="10"/>
  </w:num>
  <w:num w:numId="12">
    <w:abstractNumId w:val="21"/>
  </w:num>
  <w:num w:numId="13">
    <w:abstractNumId w:val="9"/>
  </w:num>
  <w:num w:numId="14">
    <w:abstractNumId w:val="5"/>
  </w:num>
  <w:num w:numId="15">
    <w:abstractNumId w:val="19"/>
  </w:num>
  <w:num w:numId="16">
    <w:abstractNumId w:val="15"/>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6"/>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lvlOverride w:ilvl="1"/>
    <w:lvlOverride w:ilvl="2"/>
    <w:lvlOverride w:ilvl="3"/>
    <w:lvlOverride w:ilvl="4"/>
    <w:lvlOverride w:ilvl="5"/>
    <w:lvlOverride w:ilvl="6"/>
    <w:lvlOverride w:ilvl="7"/>
    <w:lvlOverride w:ilvl="8"/>
  </w:num>
  <w:num w:numId="25">
    <w:abstractNumId w:val="20"/>
    <w:lvlOverride w:ilvl="0"/>
    <w:lvlOverride w:ilvl="1"/>
    <w:lvlOverride w:ilvl="2"/>
    <w:lvlOverride w:ilvl="3"/>
    <w:lvlOverride w:ilvl="4"/>
    <w:lvlOverride w:ilvl="5"/>
    <w:lvlOverride w:ilvl="6"/>
    <w:lvlOverride w:ilvl="7"/>
    <w:lvlOverride w:ilvl="8"/>
  </w:num>
  <w:num w:numId="26">
    <w:abstractNumId w:val="12"/>
    <w:lvlOverride w:ilvl="0"/>
    <w:lvlOverride w:ilvl="1"/>
    <w:lvlOverride w:ilvl="2"/>
    <w:lvlOverride w:ilvl="3"/>
    <w:lvlOverride w:ilvl="4"/>
    <w:lvlOverride w:ilvl="5"/>
    <w:lvlOverride w:ilvl="6"/>
    <w:lvlOverride w:ilvl="7"/>
    <w:lvlOverride w:ilvl="8"/>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16FA8"/>
    <w:rsid w:val="00076444"/>
    <w:rsid w:val="0014461E"/>
    <w:rsid w:val="0027007B"/>
    <w:rsid w:val="00282886"/>
    <w:rsid w:val="002C07A5"/>
    <w:rsid w:val="00353EB4"/>
    <w:rsid w:val="00444035"/>
    <w:rsid w:val="004455A2"/>
    <w:rsid w:val="0051208A"/>
    <w:rsid w:val="00573DA9"/>
    <w:rsid w:val="0059396C"/>
    <w:rsid w:val="00621920"/>
    <w:rsid w:val="006F6C9B"/>
    <w:rsid w:val="0077006E"/>
    <w:rsid w:val="007C560D"/>
    <w:rsid w:val="00877C8B"/>
    <w:rsid w:val="008C1910"/>
    <w:rsid w:val="009871B7"/>
    <w:rsid w:val="009E6E2F"/>
    <w:rsid w:val="00A0216D"/>
    <w:rsid w:val="00AC3F88"/>
    <w:rsid w:val="00BB59AC"/>
    <w:rsid w:val="00DD4FA1"/>
    <w:rsid w:val="00F3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link w:val="u2Char"/>
    <w:qFormat/>
    <w:pPr>
      <w:numPr>
        <w:ilvl w:val="1"/>
      </w:numPr>
      <w:outlineLvl w:val="1"/>
    </w:pPr>
    <w:rPr>
      <w:sz w:val="20"/>
    </w:rPr>
  </w:style>
  <w:style w:type="paragraph" w:styleId="u3">
    <w:name w:val="heading 3"/>
    <w:basedOn w:val="u1"/>
    <w:next w:val="Binhthng"/>
    <w:link w:val="u3Char"/>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customStyle="1" w:styleId="Tabletext">
    <w:name w:val="Tabletext"/>
    <w:basedOn w:val="Binhthng"/>
    <w:pPr>
      <w:keepLines/>
      <w:spacing w:after="120"/>
    </w:pPr>
  </w:style>
  <w:style w:type="paragraph" w:styleId="ThnVnban">
    <w:name w:val="Body Text"/>
    <w:basedOn w:val="Binhthng"/>
    <w:link w:val="ThnVnbanChar"/>
    <w:semiHidden/>
    <w:pPr>
      <w:keepLines/>
      <w:spacing w:after="120"/>
      <w:ind w:left="720"/>
    </w:p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basedOn w:val="Phngmcinhcuaoanvn"/>
    <w:semiHidden/>
    <w:rPr>
      <w:color w:val="0000FF"/>
      <w:u w:val="single"/>
    </w:rPr>
  </w:style>
  <w:style w:type="character" w:styleId="Manh">
    <w:name w:val="Strong"/>
    <w:basedOn w:val="Phngmcinhcuaoanvn"/>
    <w:qFormat/>
    <w:rPr>
      <w:b/>
    </w:rPr>
  </w:style>
  <w:style w:type="character" w:styleId="FollowedHyperlink">
    <w:name w:val="FollowedHyperlink"/>
    <w:basedOn w:val="Phngmcinhcuaoanvn"/>
    <w:semiHidden/>
    <w:rPr>
      <w:color w:val="800080"/>
      <w:u w:val="single"/>
    </w:rPr>
  </w:style>
  <w:style w:type="character" w:customStyle="1" w:styleId="TiuChar">
    <w:name w:val="Tiêu đề Char"/>
    <w:basedOn w:val="Phngmcinhcuaoanvn"/>
    <w:link w:val="Tiu"/>
    <w:rsid w:val="0027007B"/>
    <w:rPr>
      <w:rFonts w:ascii="Arial" w:hAnsi="Arial"/>
      <w:b/>
      <w:sz w:val="36"/>
    </w:rPr>
  </w:style>
  <w:style w:type="character" w:customStyle="1" w:styleId="u2Char">
    <w:name w:val="Đầu đề 2 Char"/>
    <w:basedOn w:val="Phngmcinhcuaoanvn"/>
    <w:link w:val="u2"/>
    <w:rsid w:val="006F6C9B"/>
    <w:rPr>
      <w:rFonts w:ascii="Arial" w:hAnsi="Arial"/>
      <w:b/>
    </w:rPr>
  </w:style>
  <w:style w:type="character" w:customStyle="1" w:styleId="u3Char">
    <w:name w:val="Đầu đề 3 Char"/>
    <w:basedOn w:val="Phngmcinhcuaoanvn"/>
    <w:link w:val="u3"/>
    <w:rsid w:val="006F6C9B"/>
    <w:rPr>
      <w:rFonts w:ascii="Arial" w:hAnsi="Arial"/>
      <w:i/>
    </w:rPr>
  </w:style>
  <w:style w:type="character" w:customStyle="1" w:styleId="ThnVnbanChar">
    <w:name w:val="Thân Văn bản Char"/>
    <w:basedOn w:val="Phngmcinhcuaoanvn"/>
    <w:link w:val="ThnVnban"/>
    <w:semiHidden/>
    <w:rsid w:val="006F6C9B"/>
  </w:style>
  <w:style w:type="paragraph" w:styleId="oancuaDanhsach">
    <w:name w:val="List Paragraph"/>
    <w:basedOn w:val="Binhthng"/>
    <w:uiPriority w:val="34"/>
    <w:qFormat/>
    <w:rsid w:val="006F6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95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98</TotalTime>
  <Pages>15</Pages>
  <Words>1272</Words>
  <Characters>7256</Characters>
  <Application>Microsoft Office Word</Application>
  <DocSecurity>0</DocSecurity>
  <Lines>60</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lythanhlongst.0310@gmail.com</cp:lastModifiedBy>
  <cp:revision>11</cp:revision>
  <cp:lastPrinted>1899-12-31T17:00:00Z</cp:lastPrinted>
  <dcterms:created xsi:type="dcterms:W3CDTF">2015-06-17T01:17:00Z</dcterms:created>
  <dcterms:modified xsi:type="dcterms:W3CDTF">2019-12-04T15:41:00Z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
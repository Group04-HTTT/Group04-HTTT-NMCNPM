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77777777" w:rsidR="00F81399" w:rsidRDefault="00D412FB">
      <w:pPr>
        <w:pStyle w:val="Title"/>
        <w:jc w:val="right"/>
      </w:pPr>
      <w:fldSimple w:instr=" SUBJECT  \* MERGEFORMAT ">
        <w:r w:rsidR="00A240EE">
          <w:t>&lt;Project Name&gt;</w:t>
        </w:r>
      </w:fldSimple>
    </w:p>
    <w:p w14:paraId="2B6F4806" w14:textId="77777777" w:rsidR="00F81399" w:rsidRDefault="00BA5BC6">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40060993" w14:textId="77777777" w:rsidR="00F81399" w:rsidRDefault="000439F1" w:rsidP="00EA210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2AA1469" w14:textId="77777777" w:rsidR="00F81399" w:rsidRDefault="000439F1" w:rsidP="00EA210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61920F1C" w:rsidR="00F81399" w:rsidRDefault="002E6E43">
            <w:pPr>
              <w:pStyle w:val="Tabletext"/>
            </w:pPr>
            <w:r>
              <w:t>04/11/2019</w:t>
            </w:r>
          </w:p>
        </w:tc>
        <w:tc>
          <w:tcPr>
            <w:tcW w:w="1152" w:type="dxa"/>
          </w:tcPr>
          <w:p w14:paraId="135A8F2C" w14:textId="43E3F853" w:rsidR="00F81399" w:rsidRDefault="006D2558">
            <w:pPr>
              <w:pStyle w:val="Tabletext"/>
            </w:pPr>
            <w:r>
              <w:t>1.0</w:t>
            </w:r>
          </w:p>
        </w:tc>
        <w:tc>
          <w:tcPr>
            <w:tcW w:w="3744" w:type="dxa"/>
          </w:tcPr>
          <w:p w14:paraId="143357B7" w14:textId="452139AC" w:rsidR="00F81399" w:rsidRDefault="006D2558">
            <w:pPr>
              <w:pStyle w:val="Tabletext"/>
            </w:pPr>
            <w:r>
              <w:t>Add Problem Statement, Product Position Statement, Stakeholder Summary, User Summary and User Environment.</w:t>
            </w:r>
          </w:p>
        </w:tc>
        <w:tc>
          <w:tcPr>
            <w:tcW w:w="2304" w:type="dxa"/>
          </w:tcPr>
          <w:p w14:paraId="10B8BAF6" w14:textId="4EDD8D24" w:rsidR="00F81399" w:rsidRDefault="006D2558">
            <w:pPr>
              <w:pStyle w:val="Tabletext"/>
            </w:pPr>
            <w:r>
              <w:t>Nguyễn Lý Nhật Phương</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r w:rsidR="00BA5BC6">
        <w:lastRenderedPageBreak/>
        <w:fldChar w:fldCharType="begin"/>
      </w:r>
      <w:r w:rsidR="00BA5BC6">
        <w:instrText xml:space="preserve"> TITLE  \* MERGEFORMAT </w:instrText>
      </w:r>
      <w:r w:rsidR="00BA5BC6">
        <w:fldChar w:fldCharType="separate"/>
      </w:r>
      <w:r w:rsidR="00A240EE">
        <w:t>Vision (Small Project)</w:t>
      </w:r>
      <w:r w:rsidR="00BA5BC6">
        <w:fldChar w:fldCharType="end"/>
      </w:r>
    </w:p>
    <w:p w14:paraId="41C6ACC2"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DE543B" w14:textId="77777777" w:rsidR="00F81399" w:rsidRDefault="000439F1" w:rsidP="00EA2108">
      <w:pPr>
        <w:pStyle w:val="InfoBlue"/>
      </w:pPr>
      <w:r>
        <w:t xml:space="preserve">[The purpose of this document is to collect, analyze, and define high-level needs and features of the &lt;&lt;System Name&gt;&gt;. It focuses on the capabilities needed by the stakeholders and the target users, and </w:t>
      </w:r>
      <w:r>
        <w:rPr>
          <w:b/>
          <w:bCs/>
        </w:rPr>
        <w:t>why</w:t>
      </w:r>
      <w:r>
        <w:t xml:space="preserve"> these needs exist. The details of how the &lt;&lt;System Name&gt;&gt; fulfills these needs are detailed in the use-case and supplementary specifications.]</w:t>
      </w:r>
    </w:p>
    <w:p w14:paraId="55525FC2" w14:textId="77777777" w:rsidR="00F81399" w:rsidRDefault="000439F1" w:rsidP="00EA2108">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543066EC" w14:textId="77777777"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rsidP="00EA2108">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10EA92BF"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415A8380" w:rsidR="00F81399" w:rsidRDefault="00F81399" w:rsidP="00EA2108">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5F28848C" w:rsidR="00F81399" w:rsidRPr="003309F9" w:rsidRDefault="003309F9" w:rsidP="00EA2108">
            <w:pPr>
              <w:pStyle w:val="InfoBlue"/>
              <w:rPr>
                <w:i w:val="0"/>
                <w:iCs/>
                <w:color w:val="auto"/>
              </w:rPr>
            </w:pPr>
            <w:r>
              <w:rPr>
                <w:i w:val="0"/>
                <w:iCs/>
                <w:color w:val="auto"/>
              </w:rPr>
              <w:t>The difficulty of manage a large amout of product in the convinience store.</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7825FE7" w:rsidR="00F81399" w:rsidRPr="003309F9" w:rsidRDefault="003309F9" w:rsidP="00EA2108">
            <w:pPr>
              <w:pStyle w:val="InfoBlue"/>
              <w:rPr>
                <w:i w:val="0"/>
                <w:iCs/>
                <w:color w:val="auto"/>
              </w:rPr>
            </w:pPr>
            <w:r>
              <w:rPr>
                <w:i w:val="0"/>
                <w:iCs/>
                <w:color w:val="auto"/>
              </w:rPr>
              <w:t>The convinience store employees</w:t>
            </w:r>
            <w:r w:rsidR="00F072F7">
              <w:rPr>
                <w:i w:val="0"/>
                <w:iCs/>
                <w:color w:val="auto"/>
              </w:rPr>
              <w:t>, store manager, the storage staffs and the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64BB64A7" w:rsidR="00F81399" w:rsidRPr="00F072F7" w:rsidRDefault="00F072F7" w:rsidP="00EA2108">
            <w:pPr>
              <w:pStyle w:val="InfoBlue"/>
              <w:rPr>
                <w:i w:val="0"/>
                <w:iCs/>
                <w:color w:val="auto"/>
              </w:rPr>
            </w:pPr>
            <w:r>
              <w:rPr>
                <w:i w:val="0"/>
                <w:iCs/>
                <w:color w:val="auto"/>
              </w:rPr>
              <w:t xml:space="preserve">A slow and costly process combined with </w:t>
            </w:r>
            <w:r w:rsidRPr="00F072F7">
              <w:rPr>
                <w:i w:val="0"/>
                <w:iCs/>
                <w:color w:val="auto"/>
              </w:rPr>
              <w:t>dissatisfied</w:t>
            </w:r>
            <w:r>
              <w:rPr>
                <w:i w:val="0"/>
                <w:iCs/>
                <w:color w:val="auto"/>
              </w:rPr>
              <w:t xml:space="preserve"> all the employees, staffs and manager. Sometimes can annoyed the customer. </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24E1092C" w:rsidR="00F81399" w:rsidRPr="00F072F7" w:rsidRDefault="00F072F7" w:rsidP="00EA2108">
            <w:pPr>
              <w:pStyle w:val="InfoBlue"/>
              <w:rPr>
                <w:i w:val="0"/>
                <w:iCs/>
                <w:color w:val="auto"/>
              </w:rPr>
            </w:pPr>
            <w:r>
              <w:rPr>
                <w:i w:val="0"/>
                <w:iCs/>
                <w:color w:val="auto"/>
              </w:rPr>
              <w:t>Help the</w:t>
            </w:r>
            <w:r w:rsidR="00A81793">
              <w:rPr>
                <w:i w:val="0"/>
                <w:iCs/>
                <w:color w:val="auto"/>
              </w:rPr>
              <w:t xml:space="preserve"> employees, the staffs, the manager manage the store more effectively and can attract more customers.</w:t>
            </w:r>
          </w:p>
        </w:tc>
      </w:tr>
    </w:tbl>
    <w:p w14:paraId="23523B04" w14:textId="77777777" w:rsidR="00F81399" w:rsidRDefault="000439F1">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6829A42B" w:rsidR="00F81399" w:rsidRDefault="00F81399" w:rsidP="00EA2108">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E2EF70D" w14:textId="1D287FC6" w:rsidR="00F81399" w:rsidRPr="00FC14C9" w:rsidRDefault="00A81793" w:rsidP="00EA2108">
            <w:pPr>
              <w:pStyle w:val="InfoBlue"/>
              <w:rPr>
                <w:i w:val="0"/>
                <w:iCs/>
                <w:color w:val="000000" w:themeColor="text1"/>
                <w14:textOutline w14:w="0" w14:cap="flat" w14:cmpd="sng" w14:algn="ctr">
                  <w14:noFill/>
                  <w14:prstDash w14:val="solid"/>
                  <w14:round/>
                </w14:textOutline>
              </w:rPr>
            </w:pPr>
            <w:r>
              <w:rPr>
                <w:i w:val="0"/>
                <w:iCs/>
                <w:color w:val="auto"/>
                <w14:textOutline w14:w="0" w14:cap="flat" w14:cmpd="sng" w14:algn="ctr">
                  <w14:noFill/>
                  <w14:prstDash w14:val="solid"/>
                  <w14:round/>
                </w14:textOutline>
              </w:rPr>
              <w:t>T</w:t>
            </w:r>
            <w:r w:rsidR="00FC14C9">
              <w:rPr>
                <w:i w:val="0"/>
                <w:iCs/>
                <w:color w:val="auto"/>
                <w14:textOutline w14:w="0" w14:cap="flat" w14:cmpd="sng" w14:algn="ctr">
                  <w14:noFill/>
                  <w14:prstDash w14:val="solid"/>
                  <w14:round/>
                </w14:textOutline>
              </w:rPr>
              <w:t>he convenience store employees, the storage staffs and the store manager</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35BAA267" w:rsidR="00F81399" w:rsidRPr="00A81793" w:rsidRDefault="00A81793" w:rsidP="00EA2108">
            <w:pPr>
              <w:pStyle w:val="InfoBlue"/>
              <w:rPr>
                <w:i w:val="0"/>
                <w:iCs/>
                <w:color w:val="auto"/>
              </w:rPr>
            </w:pPr>
            <w:r>
              <w:rPr>
                <w:i w:val="0"/>
                <w:iCs/>
                <w:color w:val="auto"/>
              </w:rPr>
              <w:t>Work at the convinience store</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5750DFC8" w:rsidR="00F81399" w:rsidRDefault="000439F1">
            <w:pPr>
              <w:pStyle w:val="BodyText"/>
              <w:keepNext/>
              <w:ind w:left="72"/>
            </w:pPr>
            <w:r>
              <w:t xml:space="preserve">The </w:t>
            </w:r>
            <w:r w:rsidR="00FC14C9">
              <w:t>Convenience Store Sale Management Software</w:t>
            </w:r>
          </w:p>
        </w:tc>
        <w:tc>
          <w:tcPr>
            <w:tcW w:w="5400" w:type="dxa"/>
            <w:tcBorders>
              <w:top w:val="single" w:sz="6" w:space="0" w:color="auto"/>
              <w:bottom w:val="single" w:sz="6" w:space="0" w:color="auto"/>
              <w:right w:val="single" w:sz="12" w:space="0" w:color="auto"/>
            </w:tcBorders>
          </w:tcPr>
          <w:p w14:paraId="21F79DB8" w14:textId="53F5213C" w:rsidR="00F81399" w:rsidRPr="00FC14C9" w:rsidRDefault="000439F1" w:rsidP="00EA2108">
            <w:pPr>
              <w:pStyle w:val="InfoBlue"/>
              <w:rPr>
                <w:i w:val="0"/>
                <w:iCs/>
                <w:color w:val="auto"/>
              </w:rPr>
            </w:pPr>
            <w:r>
              <w:t xml:space="preserve"> </w:t>
            </w:r>
            <w:r w:rsidR="00A81793">
              <w:rPr>
                <w:i w:val="0"/>
                <w:iCs/>
                <w:color w:val="auto"/>
              </w:rPr>
              <w:t>I</w:t>
            </w:r>
            <w:r w:rsidR="00FC14C9">
              <w:rPr>
                <w:i w:val="0"/>
                <w:iCs/>
                <w:color w:val="auto"/>
              </w:rPr>
              <w:t xml:space="preserve">s a </w:t>
            </w:r>
            <w:r w:rsidR="00A81793">
              <w:rPr>
                <w:i w:val="0"/>
                <w:iCs/>
                <w:color w:val="auto"/>
              </w:rPr>
              <w:t>tool</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0698D4EC" w14:textId="0B6A5BFA" w:rsidR="00F81399" w:rsidRPr="00A81793" w:rsidRDefault="00A81793" w:rsidP="00EA2108">
            <w:pPr>
              <w:pStyle w:val="InfoBlue"/>
              <w:rPr>
                <w:i w:val="0"/>
                <w:iCs/>
                <w:color w:val="auto"/>
              </w:rPr>
            </w:pPr>
            <w:r>
              <w:rPr>
                <w:i w:val="0"/>
                <w:iCs/>
                <w:color w:val="auto"/>
              </w:rPr>
              <w:t xml:space="preserve">Help the employees track the </w:t>
            </w:r>
            <w:r w:rsidR="007358E4">
              <w:rPr>
                <w:i w:val="0"/>
                <w:iCs/>
                <w:color w:val="auto"/>
              </w:rPr>
              <w:t>inventory</w:t>
            </w:r>
            <w:r>
              <w:rPr>
                <w:i w:val="0"/>
                <w:iCs/>
                <w:color w:val="auto"/>
              </w:rPr>
              <w:t xml:space="preserve"> </w:t>
            </w:r>
            <w:r w:rsidR="003366FE">
              <w:rPr>
                <w:i w:val="0"/>
                <w:iCs/>
                <w:color w:val="auto"/>
              </w:rPr>
              <w:t>of</w:t>
            </w:r>
            <w:r>
              <w:rPr>
                <w:i w:val="0"/>
                <w:iCs/>
                <w:color w:val="auto"/>
              </w:rPr>
              <w:t xml:space="preserve"> the store, help the manager </w:t>
            </w:r>
            <w:r w:rsidR="007358E4">
              <w:rPr>
                <w:i w:val="0"/>
                <w:iCs/>
                <w:color w:val="auto"/>
              </w:rPr>
              <w:t>with statistical report</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72E7AC23" w:rsidR="00F81399" w:rsidRPr="007358E4" w:rsidRDefault="007358E4" w:rsidP="00EA2108">
            <w:pPr>
              <w:pStyle w:val="InfoBlue"/>
              <w:rPr>
                <w:i w:val="0"/>
                <w:iCs/>
                <w:color w:val="auto"/>
              </w:rPr>
            </w:pPr>
            <w:r>
              <w:rPr>
                <w:i w:val="0"/>
                <w:iCs/>
                <w:color w:val="auto"/>
              </w:rPr>
              <w:t>Just use a manual cash register and paper report to manage the inventory</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2BEC9797" w:rsidR="00F81399" w:rsidRPr="007358E4" w:rsidRDefault="007358E4" w:rsidP="00EA2108">
            <w:pPr>
              <w:pStyle w:val="InfoBlue"/>
              <w:rPr>
                <w:i w:val="0"/>
                <w:iCs/>
                <w:color w:val="auto"/>
              </w:rPr>
            </w:pPr>
            <w:r>
              <w:rPr>
                <w:i w:val="0"/>
                <w:iCs/>
                <w:color w:val="auto"/>
              </w:rPr>
              <w:t xml:space="preserve">Provide the up-to-date information about the inventory </w:t>
            </w:r>
            <w:r w:rsidR="003366FE">
              <w:rPr>
                <w:i w:val="0"/>
                <w:iCs/>
                <w:color w:val="auto"/>
              </w:rPr>
              <w:t>of the store for the employees and storage staffs, statistical reports for the manager.</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lastRenderedPageBreak/>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7EE125AB"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2E6E43" w14:paraId="1FEB5583" w14:textId="77777777">
        <w:tc>
          <w:tcPr>
            <w:tcW w:w="1890" w:type="dxa"/>
          </w:tcPr>
          <w:p w14:paraId="1A795D16" w14:textId="282AE694" w:rsidR="002E6E43" w:rsidRPr="003366FE" w:rsidRDefault="002E6E43" w:rsidP="003366FE">
            <w:pPr>
              <w:pStyle w:val="InfoBlue"/>
              <w:rPr>
                <w:i w:val="0"/>
                <w:iCs/>
                <w:color w:val="auto"/>
              </w:rPr>
            </w:pPr>
            <w:r>
              <w:rPr>
                <w:i w:val="0"/>
                <w:iCs/>
                <w:color w:val="auto"/>
              </w:rPr>
              <w:t>IT Executive</w:t>
            </w:r>
          </w:p>
        </w:tc>
        <w:tc>
          <w:tcPr>
            <w:tcW w:w="2610" w:type="dxa"/>
          </w:tcPr>
          <w:p w14:paraId="3CF4DA00" w14:textId="0FA4C909" w:rsidR="002E6E43" w:rsidRPr="003366FE" w:rsidRDefault="002E6E43" w:rsidP="00EA2108">
            <w:pPr>
              <w:pStyle w:val="InfoBlue"/>
              <w:rPr>
                <w:i w:val="0"/>
                <w:iCs/>
                <w:color w:val="auto"/>
              </w:rPr>
            </w:pPr>
            <w:r>
              <w:rPr>
                <w:i w:val="0"/>
                <w:iCs/>
                <w:color w:val="auto"/>
              </w:rPr>
              <w:t>The development team</w:t>
            </w:r>
          </w:p>
        </w:tc>
        <w:tc>
          <w:tcPr>
            <w:tcW w:w="3960" w:type="dxa"/>
          </w:tcPr>
          <w:p w14:paraId="185C1702" w14:textId="46693C17" w:rsidR="002E6E43" w:rsidRPr="003366FE" w:rsidRDefault="002E6E43" w:rsidP="00EA2108">
            <w:pPr>
              <w:pStyle w:val="InfoBlue"/>
              <w:rPr>
                <w:i w:val="0"/>
                <w:iCs/>
                <w:color w:val="auto"/>
              </w:rPr>
            </w:pPr>
            <w:r>
              <w:rPr>
                <w:i w:val="0"/>
                <w:iCs/>
                <w:color w:val="auto"/>
              </w:rPr>
              <w:t>Responsible for the software development.</w:t>
            </w:r>
          </w:p>
        </w:tc>
      </w:tr>
      <w:tr w:rsidR="00F81399" w14:paraId="7F26F900" w14:textId="77777777">
        <w:tc>
          <w:tcPr>
            <w:tcW w:w="1890" w:type="dxa"/>
          </w:tcPr>
          <w:p w14:paraId="4E94626D" w14:textId="0B6B3D1A" w:rsidR="00FC14C9" w:rsidRPr="003366FE" w:rsidRDefault="003366FE" w:rsidP="003366FE">
            <w:pPr>
              <w:pStyle w:val="InfoBlue"/>
              <w:rPr>
                <w:i w:val="0"/>
                <w:iCs/>
                <w:color w:val="auto"/>
              </w:rPr>
            </w:pPr>
            <w:r w:rsidRPr="003366FE">
              <w:rPr>
                <w:i w:val="0"/>
                <w:iCs/>
                <w:color w:val="auto"/>
              </w:rPr>
              <w:t>Store employee</w:t>
            </w:r>
          </w:p>
        </w:tc>
        <w:tc>
          <w:tcPr>
            <w:tcW w:w="2610" w:type="dxa"/>
          </w:tcPr>
          <w:p w14:paraId="2D90CADD" w14:textId="1F0AA6A6" w:rsidR="00F81399" w:rsidRPr="003366FE" w:rsidRDefault="003366FE" w:rsidP="00EA2108">
            <w:pPr>
              <w:pStyle w:val="InfoBlue"/>
              <w:rPr>
                <w:i w:val="0"/>
                <w:iCs/>
                <w:color w:val="auto"/>
              </w:rPr>
            </w:pPr>
            <w:r w:rsidRPr="003366FE">
              <w:rPr>
                <w:i w:val="0"/>
                <w:iCs/>
                <w:color w:val="auto"/>
              </w:rPr>
              <w:t>Store employees</w:t>
            </w:r>
          </w:p>
        </w:tc>
        <w:tc>
          <w:tcPr>
            <w:tcW w:w="3960" w:type="dxa"/>
          </w:tcPr>
          <w:p w14:paraId="4C5BF731" w14:textId="45414A5F" w:rsidR="00F81399" w:rsidRPr="003366FE" w:rsidRDefault="003366FE" w:rsidP="00EA2108">
            <w:pPr>
              <w:pStyle w:val="InfoBlue"/>
              <w:rPr>
                <w:i w:val="0"/>
                <w:iCs/>
                <w:color w:val="auto"/>
              </w:rPr>
            </w:pPr>
            <w:r w:rsidRPr="003366FE">
              <w:rPr>
                <w:i w:val="0"/>
                <w:iCs/>
                <w:color w:val="auto"/>
              </w:rPr>
              <w:t>Ensures that the system will meet the needs of the</w:t>
            </w:r>
            <w:r>
              <w:rPr>
                <w:i w:val="0"/>
                <w:iCs/>
                <w:color w:val="auto"/>
              </w:rPr>
              <w:t xml:space="preserve"> store employees, who</w:t>
            </w:r>
            <w:r w:rsidR="002E6E43">
              <w:rPr>
                <w:i w:val="0"/>
                <w:iCs/>
                <w:color w:val="auto"/>
              </w:rPr>
              <w:t xml:space="preserve"> stand at the store and make the bill for the customer.</w:t>
            </w:r>
          </w:p>
        </w:tc>
      </w:tr>
      <w:tr w:rsidR="00FC14C9" w14:paraId="0C4A80CF" w14:textId="77777777">
        <w:tc>
          <w:tcPr>
            <w:tcW w:w="1890" w:type="dxa"/>
          </w:tcPr>
          <w:p w14:paraId="59124A60" w14:textId="73555DAC" w:rsidR="00FC14C9" w:rsidRPr="003366FE" w:rsidRDefault="003366FE" w:rsidP="00EA2108">
            <w:pPr>
              <w:pStyle w:val="InfoBlue"/>
              <w:rPr>
                <w:i w:val="0"/>
                <w:iCs/>
                <w:color w:val="auto"/>
              </w:rPr>
            </w:pPr>
            <w:r>
              <w:rPr>
                <w:i w:val="0"/>
                <w:iCs/>
                <w:color w:val="auto"/>
              </w:rPr>
              <w:t>Storage staff</w:t>
            </w:r>
          </w:p>
        </w:tc>
        <w:tc>
          <w:tcPr>
            <w:tcW w:w="2610" w:type="dxa"/>
          </w:tcPr>
          <w:p w14:paraId="2DBC3C03" w14:textId="6D100064" w:rsidR="00FC14C9" w:rsidRPr="003366FE" w:rsidRDefault="003366FE" w:rsidP="00EA2108">
            <w:pPr>
              <w:pStyle w:val="InfoBlue"/>
              <w:rPr>
                <w:i w:val="0"/>
                <w:iCs/>
                <w:color w:val="auto"/>
              </w:rPr>
            </w:pPr>
            <w:r>
              <w:rPr>
                <w:i w:val="0"/>
                <w:iCs/>
                <w:color w:val="auto"/>
              </w:rPr>
              <w:t>Storage staffs</w:t>
            </w:r>
          </w:p>
        </w:tc>
        <w:tc>
          <w:tcPr>
            <w:tcW w:w="3960" w:type="dxa"/>
          </w:tcPr>
          <w:p w14:paraId="29571196" w14:textId="1E0D82F6"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storage staffs, who import product and manage the inventory of the store.</w:t>
            </w:r>
          </w:p>
        </w:tc>
      </w:tr>
      <w:tr w:rsidR="00FC14C9" w14:paraId="41EB3482" w14:textId="77777777">
        <w:tc>
          <w:tcPr>
            <w:tcW w:w="1890" w:type="dxa"/>
          </w:tcPr>
          <w:p w14:paraId="213C4C75" w14:textId="56B2FC09" w:rsidR="00FC14C9" w:rsidRPr="003366FE" w:rsidRDefault="003366FE" w:rsidP="00EA2108">
            <w:pPr>
              <w:pStyle w:val="InfoBlue"/>
              <w:rPr>
                <w:i w:val="0"/>
                <w:iCs/>
                <w:color w:val="auto"/>
              </w:rPr>
            </w:pPr>
            <w:r>
              <w:rPr>
                <w:i w:val="0"/>
                <w:iCs/>
                <w:color w:val="auto"/>
              </w:rPr>
              <w:t>Store manager</w:t>
            </w:r>
          </w:p>
        </w:tc>
        <w:tc>
          <w:tcPr>
            <w:tcW w:w="2610" w:type="dxa"/>
          </w:tcPr>
          <w:p w14:paraId="214DF461" w14:textId="26352F12" w:rsidR="00FC14C9" w:rsidRPr="003366FE" w:rsidRDefault="003366FE" w:rsidP="00EA2108">
            <w:pPr>
              <w:pStyle w:val="InfoBlue"/>
              <w:rPr>
                <w:i w:val="0"/>
                <w:iCs/>
                <w:color w:val="auto"/>
              </w:rPr>
            </w:pPr>
            <w:r>
              <w:rPr>
                <w:i w:val="0"/>
                <w:iCs/>
                <w:color w:val="auto"/>
              </w:rPr>
              <w:t>Store manager</w:t>
            </w:r>
          </w:p>
        </w:tc>
        <w:tc>
          <w:tcPr>
            <w:tcW w:w="3960" w:type="dxa"/>
          </w:tcPr>
          <w:p w14:paraId="46A4F8D7" w14:textId="71CB4470"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store manager, who has to manage the sale of the store.</w:t>
            </w:r>
          </w:p>
        </w:tc>
      </w:tr>
    </w:tbl>
    <w:p w14:paraId="152B6BEA" w14:textId="77777777" w:rsidR="00F81399" w:rsidRDefault="000439F1">
      <w:pPr>
        <w:pStyle w:val="Heading2"/>
      </w:pPr>
      <w:bookmarkStart w:id="30" w:name="_Toc452813584"/>
      <w:bookmarkStart w:id="31" w:name="_Toc512930911"/>
      <w:bookmarkStart w:id="32" w:name="_Toc524313340"/>
      <w:r>
        <w:t>User Summary</w:t>
      </w:r>
      <w:bookmarkEnd w:id="30"/>
      <w:bookmarkEnd w:id="31"/>
      <w:bookmarkEnd w:id="32"/>
    </w:p>
    <w:p w14:paraId="3DD7ADAD" w14:textId="0765DE07"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BodyText"/>
              <w:ind w:left="0"/>
              <w:rPr>
                <w:b/>
              </w:rPr>
            </w:pPr>
            <w:r>
              <w:rPr>
                <w:b/>
              </w:rPr>
              <w:t>Name</w:t>
            </w:r>
          </w:p>
        </w:tc>
        <w:tc>
          <w:tcPr>
            <w:tcW w:w="1882"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6D2558" w14:paraId="45023B66" w14:textId="77777777">
        <w:trPr>
          <w:trHeight w:val="976"/>
        </w:trPr>
        <w:tc>
          <w:tcPr>
            <w:tcW w:w="998" w:type="dxa"/>
          </w:tcPr>
          <w:p w14:paraId="0D28D45D" w14:textId="20ED5E2E" w:rsidR="006D2558" w:rsidRPr="002E6E43" w:rsidRDefault="006D2558" w:rsidP="006D2558">
            <w:pPr>
              <w:pStyle w:val="InfoBlue"/>
              <w:rPr>
                <w:i w:val="0"/>
                <w:iCs/>
                <w:color w:val="auto"/>
              </w:rPr>
            </w:pPr>
            <w:r w:rsidRPr="003366FE">
              <w:rPr>
                <w:i w:val="0"/>
                <w:iCs/>
                <w:color w:val="auto"/>
              </w:rPr>
              <w:t>Store employee</w:t>
            </w:r>
          </w:p>
        </w:tc>
        <w:tc>
          <w:tcPr>
            <w:tcW w:w="1882" w:type="dxa"/>
          </w:tcPr>
          <w:p w14:paraId="7267B81E" w14:textId="58B8788E" w:rsidR="006D2558" w:rsidRPr="002E6E43" w:rsidRDefault="006D2558" w:rsidP="006D2558">
            <w:pPr>
              <w:pStyle w:val="InfoBlue"/>
              <w:rPr>
                <w:i w:val="0"/>
                <w:iCs/>
                <w:color w:val="auto"/>
              </w:rPr>
            </w:pPr>
            <w:r w:rsidRPr="003366FE">
              <w:rPr>
                <w:i w:val="0"/>
                <w:iCs/>
                <w:color w:val="auto"/>
              </w:rPr>
              <w:t>Store employees</w:t>
            </w:r>
          </w:p>
        </w:tc>
        <w:tc>
          <w:tcPr>
            <w:tcW w:w="3240" w:type="dxa"/>
          </w:tcPr>
          <w:p w14:paraId="3DDE2042" w14:textId="3D2CBAE0" w:rsidR="006D2558" w:rsidRPr="002E6E43" w:rsidRDefault="006D2558" w:rsidP="006D2558">
            <w:pPr>
              <w:pStyle w:val="InfoBlue"/>
              <w:rPr>
                <w:i w:val="0"/>
                <w:iCs/>
                <w:color w:val="auto"/>
              </w:rPr>
            </w:pPr>
            <w:r>
              <w:rPr>
                <w:i w:val="0"/>
                <w:iCs/>
                <w:color w:val="auto"/>
              </w:rPr>
              <w:t>Queries for the information of the product in the store, calculate the bill for customer, sell the products.</w:t>
            </w:r>
          </w:p>
        </w:tc>
        <w:tc>
          <w:tcPr>
            <w:tcW w:w="2628" w:type="dxa"/>
          </w:tcPr>
          <w:p w14:paraId="0D8867C9" w14:textId="276CC48F" w:rsidR="006D2558" w:rsidRPr="002E6E43" w:rsidRDefault="006D2558" w:rsidP="006D2558">
            <w:pPr>
              <w:pStyle w:val="InfoBlue"/>
              <w:rPr>
                <w:i w:val="0"/>
                <w:iCs/>
                <w:color w:val="auto"/>
              </w:rPr>
            </w:pPr>
            <w:r w:rsidRPr="006D2558">
              <w:rPr>
                <w:i w:val="0"/>
                <w:iCs/>
                <w:color w:val="auto"/>
              </w:rPr>
              <w:t>self-represented</w:t>
            </w:r>
          </w:p>
        </w:tc>
      </w:tr>
      <w:tr w:rsidR="006D2558" w14:paraId="0D57DEC8" w14:textId="77777777">
        <w:trPr>
          <w:trHeight w:val="976"/>
        </w:trPr>
        <w:tc>
          <w:tcPr>
            <w:tcW w:w="998" w:type="dxa"/>
          </w:tcPr>
          <w:p w14:paraId="2C474E5F" w14:textId="4D42D7D0" w:rsidR="006D2558" w:rsidRPr="002E6E43" w:rsidRDefault="006D2558" w:rsidP="006D2558">
            <w:pPr>
              <w:pStyle w:val="InfoBlue"/>
              <w:rPr>
                <w:i w:val="0"/>
                <w:iCs/>
                <w:color w:val="auto"/>
              </w:rPr>
            </w:pPr>
            <w:r>
              <w:rPr>
                <w:i w:val="0"/>
                <w:iCs/>
                <w:color w:val="auto"/>
              </w:rPr>
              <w:t>Storage staff</w:t>
            </w:r>
          </w:p>
        </w:tc>
        <w:tc>
          <w:tcPr>
            <w:tcW w:w="1882" w:type="dxa"/>
          </w:tcPr>
          <w:p w14:paraId="46965C9E" w14:textId="37F5BED2" w:rsidR="006D2558" w:rsidRPr="002E6E43" w:rsidRDefault="006D2558" w:rsidP="006D2558">
            <w:pPr>
              <w:pStyle w:val="InfoBlue"/>
              <w:rPr>
                <w:i w:val="0"/>
                <w:iCs/>
                <w:color w:val="auto"/>
              </w:rPr>
            </w:pPr>
            <w:r>
              <w:rPr>
                <w:i w:val="0"/>
                <w:iCs/>
                <w:color w:val="auto"/>
              </w:rPr>
              <w:t>Storage staffs</w:t>
            </w:r>
          </w:p>
        </w:tc>
        <w:tc>
          <w:tcPr>
            <w:tcW w:w="3240" w:type="dxa"/>
          </w:tcPr>
          <w:p w14:paraId="116BE587" w14:textId="079981B7" w:rsidR="006D2558" w:rsidRPr="002E6E43" w:rsidRDefault="006D2558" w:rsidP="006D2558">
            <w:pPr>
              <w:pStyle w:val="InfoBlue"/>
              <w:rPr>
                <w:i w:val="0"/>
                <w:iCs/>
                <w:color w:val="auto"/>
              </w:rPr>
            </w:pPr>
            <w:r>
              <w:rPr>
                <w:i w:val="0"/>
                <w:iCs/>
                <w:color w:val="auto"/>
              </w:rPr>
              <w:t>Import and export products information.</w:t>
            </w:r>
          </w:p>
        </w:tc>
        <w:tc>
          <w:tcPr>
            <w:tcW w:w="2628" w:type="dxa"/>
          </w:tcPr>
          <w:p w14:paraId="7351347F" w14:textId="0C4806A2" w:rsidR="006D2558" w:rsidRPr="002E6E43" w:rsidRDefault="006D2558" w:rsidP="006D2558">
            <w:pPr>
              <w:pStyle w:val="InfoBlue"/>
              <w:rPr>
                <w:i w:val="0"/>
                <w:iCs/>
                <w:color w:val="auto"/>
              </w:rPr>
            </w:pPr>
            <w:r w:rsidRPr="006D2558">
              <w:rPr>
                <w:i w:val="0"/>
                <w:iCs/>
                <w:color w:val="auto"/>
              </w:rPr>
              <w:t>self-represented</w:t>
            </w:r>
          </w:p>
        </w:tc>
      </w:tr>
      <w:tr w:rsidR="006D2558" w14:paraId="60204E0D" w14:textId="77777777">
        <w:trPr>
          <w:trHeight w:val="976"/>
        </w:trPr>
        <w:tc>
          <w:tcPr>
            <w:tcW w:w="998" w:type="dxa"/>
          </w:tcPr>
          <w:p w14:paraId="0A234832" w14:textId="185E1CE2" w:rsidR="006D2558" w:rsidRPr="002E6E43" w:rsidRDefault="006D2558" w:rsidP="006D2558">
            <w:pPr>
              <w:pStyle w:val="InfoBlue"/>
              <w:rPr>
                <w:i w:val="0"/>
                <w:iCs/>
                <w:color w:val="auto"/>
              </w:rPr>
            </w:pPr>
            <w:r>
              <w:rPr>
                <w:i w:val="0"/>
                <w:iCs/>
                <w:color w:val="auto"/>
              </w:rPr>
              <w:t>Store manager</w:t>
            </w:r>
          </w:p>
        </w:tc>
        <w:tc>
          <w:tcPr>
            <w:tcW w:w="1882" w:type="dxa"/>
          </w:tcPr>
          <w:p w14:paraId="06956063" w14:textId="69A652F5" w:rsidR="006D2558" w:rsidRPr="002E6E43" w:rsidRDefault="006D2558" w:rsidP="006D2558">
            <w:pPr>
              <w:pStyle w:val="InfoBlue"/>
              <w:rPr>
                <w:i w:val="0"/>
                <w:iCs/>
                <w:color w:val="auto"/>
              </w:rPr>
            </w:pPr>
            <w:r>
              <w:rPr>
                <w:i w:val="0"/>
                <w:iCs/>
                <w:color w:val="auto"/>
              </w:rPr>
              <w:t>Store manager</w:t>
            </w:r>
          </w:p>
        </w:tc>
        <w:tc>
          <w:tcPr>
            <w:tcW w:w="3240" w:type="dxa"/>
          </w:tcPr>
          <w:p w14:paraId="2B9F6E9D" w14:textId="4CA26F9D" w:rsidR="006D2558" w:rsidRPr="002E6E43" w:rsidRDefault="006D2558" w:rsidP="006D2558">
            <w:pPr>
              <w:pStyle w:val="InfoBlue"/>
              <w:rPr>
                <w:i w:val="0"/>
                <w:iCs/>
                <w:color w:val="auto"/>
              </w:rPr>
            </w:pPr>
            <w:r>
              <w:rPr>
                <w:i w:val="0"/>
                <w:iCs/>
                <w:color w:val="auto"/>
              </w:rPr>
              <w:t>Queries for statistiscal reports, for products information and employees information</w:t>
            </w:r>
          </w:p>
        </w:tc>
        <w:tc>
          <w:tcPr>
            <w:tcW w:w="2628" w:type="dxa"/>
          </w:tcPr>
          <w:p w14:paraId="1E633CCD" w14:textId="0522431F" w:rsidR="006D2558" w:rsidRPr="002E6E43" w:rsidRDefault="006D2558" w:rsidP="006D2558">
            <w:pPr>
              <w:pStyle w:val="InfoBlue"/>
              <w:rPr>
                <w:i w:val="0"/>
                <w:iCs/>
                <w:color w:val="auto"/>
              </w:rPr>
            </w:pPr>
            <w:r w:rsidRPr="006D2558">
              <w:rPr>
                <w:i w:val="0"/>
                <w:iCs/>
                <w:color w:val="auto"/>
              </w:rPr>
              <w:t>self-represented</w:t>
            </w:r>
          </w:p>
        </w:tc>
      </w:tr>
    </w:tbl>
    <w:p w14:paraId="01AD866F" w14:textId="77777777" w:rsidR="00F81399" w:rsidRDefault="00F81399">
      <w:pPr>
        <w:pStyle w:val="BodyText"/>
      </w:pPr>
    </w:p>
    <w:p w14:paraId="3179E36B" w14:textId="25846613" w:rsidR="00CF62D2" w:rsidRDefault="000439F1" w:rsidP="00CF62D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634C9E0C" w14:textId="77777777" w:rsidR="007F6DCB" w:rsidRPr="007F6DCB" w:rsidRDefault="007F6DCB" w:rsidP="007F6DCB"/>
    <w:p w14:paraId="09E35C9E" w14:textId="22C07ADB" w:rsidR="00CF62D2" w:rsidRDefault="00CF62D2" w:rsidP="00CF62D2">
      <w:r>
        <w:t>The Conivinience Store User Community is a small community that demands the accuracy, fast and all-time work that a store management software can provide.</w:t>
      </w:r>
    </w:p>
    <w:p w14:paraId="4D35D6F5" w14:textId="77777777" w:rsidR="007F6DCB" w:rsidRDefault="007F6DCB" w:rsidP="00CF62D2"/>
    <w:p w14:paraId="6C149E1B" w14:textId="0D582694" w:rsidR="00CF62D2" w:rsidRDefault="00CF62D2" w:rsidP="00CF62D2">
      <w:r>
        <w:t xml:space="preserve">The store manager and storage staffs are educated, computer literate but not all the store employees are. The </w:t>
      </w:r>
      <w:r w:rsidR="007F6DCB">
        <w:t>difficulty to read the product information and calculate the bill need to be low so that all the store employees can do.</w:t>
      </w:r>
    </w:p>
    <w:p w14:paraId="09CCA4AE" w14:textId="77777777" w:rsidR="007F6DCB" w:rsidRDefault="007F6DCB" w:rsidP="00CF62D2"/>
    <w:p w14:paraId="400F9568" w14:textId="29F6D1BE" w:rsidR="007F6DCB" w:rsidRDefault="007F6DCB" w:rsidP="00CF62D2">
      <w:r>
        <w:t>The initial release of Convinience Store Sale Management will be linitted to small convinience which just have one store and it can be used on the computer of the store which install the software. If the re</w:t>
      </w:r>
      <w:r w:rsidR="0006397D">
        <w:t>spond are well</w:t>
      </w:r>
      <w:r>
        <w:t>, the software</w:t>
      </w:r>
      <w:r w:rsidR="0006397D">
        <w:t xml:space="preserve"> will be designed to be expandable and can be use in the chain of convinience store.</w:t>
      </w:r>
      <w:r>
        <w:t xml:space="preserve"> </w:t>
      </w:r>
    </w:p>
    <w:p w14:paraId="7CD93A2A" w14:textId="77777777" w:rsidR="0006397D" w:rsidRPr="00CF62D2" w:rsidRDefault="0006397D" w:rsidP="00CF62D2">
      <w:bookmarkStart w:id="41" w:name="_GoBack"/>
      <w:bookmarkEnd w:id="41"/>
    </w:p>
    <w:p w14:paraId="6FF13310" w14:textId="77777777" w:rsidR="00F81399" w:rsidRDefault="000439F1">
      <w:pPr>
        <w:pStyle w:val="Heading2"/>
      </w:pPr>
      <w:bookmarkStart w:id="42" w:name="_Toc452813588"/>
      <w:bookmarkStart w:id="43" w:name="_Toc512930913"/>
      <w:bookmarkStart w:id="44" w:name="_Toc524313342"/>
      <w:r>
        <w:lastRenderedPageBreak/>
        <w:t>Summary of Key Stakeholder or User Needs</w:t>
      </w:r>
      <w:bookmarkEnd w:id="42"/>
      <w:bookmarkEnd w:id="43"/>
      <w:bookmarkEnd w:id="44"/>
    </w:p>
    <w:p w14:paraId="1340E108" w14:textId="77777777" w:rsidR="00F81399" w:rsidRDefault="000439F1" w:rsidP="00EA2108">
      <w:pPr>
        <w:pStyle w:val="InfoBlue"/>
      </w:pPr>
      <w:r>
        <w:t>[List the key problems with existing solutions as perceived by the stakeholder or user. Clarify the following issues for each problem:</w:t>
      </w:r>
    </w:p>
    <w:p w14:paraId="3B0598E5" w14:textId="77777777" w:rsidR="00F81399" w:rsidRDefault="000439F1" w:rsidP="00EA2108">
      <w:pPr>
        <w:pStyle w:val="InfoBlue"/>
      </w:pPr>
      <w:r>
        <w:t>•</w:t>
      </w:r>
      <w:r>
        <w:tab/>
        <w:t xml:space="preserve">What are the reasons for this problem? </w:t>
      </w:r>
    </w:p>
    <w:p w14:paraId="60C74A61" w14:textId="77777777" w:rsidR="00F81399" w:rsidRDefault="000439F1" w:rsidP="00EA2108">
      <w:pPr>
        <w:pStyle w:val="InfoBlue"/>
      </w:pPr>
      <w:r>
        <w:t>•</w:t>
      </w:r>
      <w:r>
        <w:tab/>
        <w:t>How is it solved now?</w:t>
      </w:r>
    </w:p>
    <w:p w14:paraId="587D4620" w14:textId="77777777" w:rsidR="00F81399" w:rsidRDefault="000439F1" w:rsidP="00EA2108">
      <w:pPr>
        <w:pStyle w:val="InfoBlue"/>
      </w:pPr>
      <w:r>
        <w:t>•</w:t>
      </w:r>
      <w:r>
        <w:tab/>
        <w:t>What solutions does the stakeholder or user want?]</w:t>
      </w:r>
    </w:p>
    <w:p w14:paraId="58F82020" w14:textId="77777777" w:rsidR="00F81399" w:rsidRDefault="000439F1" w:rsidP="00EA2108">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1F5580C" w14:textId="77777777" w:rsidR="00F81399" w:rsidRDefault="000439F1" w:rsidP="00EA2108">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7BCEF576" w14:textId="77777777" w:rsidR="00F81399" w:rsidRDefault="000439F1">
            <w:pPr>
              <w:pStyle w:val="BodyText"/>
              <w:ind w:left="0"/>
            </w:pPr>
            <w:r>
              <w:t>Broadcast messages</w:t>
            </w:r>
          </w:p>
        </w:tc>
        <w:tc>
          <w:tcPr>
            <w:tcW w:w="900" w:type="dxa"/>
          </w:tcPr>
          <w:p w14:paraId="4DABBD08" w14:textId="77777777" w:rsidR="00F81399" w:rsidRDefault="00F81399">
            <w:pPr>
              <w:pStyle w:val="BodyText"/>
              <w:ind w:left="0"/>
            </w:pPr>
          </w:p>
        </w:tc>
        <w:tc>
          <w:tcPr>
            <w:tcW w:w="1350" w:type="dxa"/>
          </w:tcPr>
          <w:p w14:paraId="507FBDD6" w14:textId="77777777" w:rsidR="00F81399" w:rsidRDefault="00F81399">
            <w:pPr>
              <w:pStyle w:val="BodyText"/>
              <w:ind w:left="0"/>
            </w:pPr>
          </w:p>
        </w:tc>
        <w:tc>
          <w:tcPr>
            <w:tcW w:w="1980" w:type="dxa"/>
            <w:gridSpan w:val="2"/>
          </w:tcPr>
          <w:p w14:paraId="4FA2A417" w14:textId="77777777" w:rsidR="00F81399" w:rsidRDefault="00F81399">
            <w:pPr>
              <w:pStyle w:val="BodyText"/>
              <w:ind w:left="0"/>
            </w:pPr>
          </w:p>
        </w:tc>
        <w:tc>
          <w:tcPr>
            <w:tcW w:w="2430" w:type="dxa"/>
          </w:tcPr>
          <w:p w14:paraId="2D7DEF08" w14:textId="77777777" w:rsidR="00F81399" w:rsidRDefault="00F81399">
            <w:pPr>
              <w:pStyle w:val="BodyText"/>
              <w:ind w:left="0"/>
            </w:pPr>
          </w:p>
        </w:tc>
      </w:tr>
    </w:tbl>
    <w:p w14:paraId="05F2647D" w14:textId="77777777" w:rsidR="00F81399" w:rsidRDefault="00F81399">
      <w:pPr>
        <w:pStyle w:val="BodyText"/>
      </w:pPr>
    </w:p>
    <w:p w14:paraId="3F05B4BA" w14:textId="77777777" w:rsidR="00F81399" w:rsidRDefault="000439F1">
      <w:pPr>
        <w:pStyle w:val="Heading2"/>
      </w:pPr>
      <w:bookmarkStart w:id="45" w:name="_Toc452813589"/>
      <w:bookmarkStart w:id="46" w:name="_Toc512930914"/>
      <w:bookmarkStart w:id="47" w:name="_Toc524313343"/>
      <w:r>
        <w:t>Alternatives and Competition</w:t>
      </w:r>
      <w:bookmarkEnd w:id="45"/>
      <w:bookmarkEnd w:id="46"/>
      <w:bookmarkEnd w:id="47"/>
    </w:p>
    <w:p w14:paraId="58F30894" w14:textId="77777777" w:rsidR="00F81399" w:rsidRDefault="000439F1" w:rsidP="00EA2108">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69366729" w:rsidR="00F81399" w:rsidRDefault="000439F1">
      <w:pPr>
        <w:pStyle w:val="Heading1"/>
      </w:pPr>
      <w:bookmarkStart w:id="48" w:name="_Toc436203387"/>
      <w:bookmarkStart w:id="49" w:name="_Toc452813590"/>
      <w:bookmarkStart w:id="50" w:name="_Toc512930915"/>
      <w:bookmarkStart w:id="51" w:name="_Toc524313344"/>
      <w:bookmarkEnd w:id="26"/>
      <w:r>
        <w:t>Product Overview</w:t>
      </w:r>
      <w:bookmarkEnd w:id="48"/>
      <w:bookmarkEnd w:id="49"/>
      <w:bookmarkEnd w:id="50"/>
      <w:bookmarkEnd w:id="51"/>
    </w:p>
    <w:p w14:paraId="674D2BB5" w14:textId="77777777" w:rsidR="00F81399" w:rsidRDefault="000439F1" w:rsidP="00EA2108">
      <w:pPr>
        <w:pStyle w:val="InfoBlue"/>
      </w:pPr>
      <w:r>
        <w:t xml:space="preserve">[This section provides a high level view of the product capabilities, interfaces to other applications, and system configurations. This section usually consists of two subsections, as follows: </w:t>
      </w:r>
    </w:p>
    <w:p w14:paraId="1692BE5C" w14:textId="77777777" w:rsidR="00F81399" w:rsidRDefault="000439F1" w:rsidP="00EA2108">
      <w:pPr>
        <w:pStyle w:val="InfoBlue"/>
      </w:pPr>
      <w:r>
        <w:t>•</w:t>
      </w:r>
      <w:r>
        <w:tab/>
        <w:t xml:space="preserve">Product perspective </w:t>
      </w:r>
    </w:p>
    <w:p w14:paraId="169D8FB7" w14:textId="77777777" w:rsidR="00F81399" w:rsidRDefault="000439F1" w:rsidP="00EA2108">
      <w:pPr>
        <w:pStyle w:val="InfoBlue"/>
      </w:pPr>
      <w:r>
        <w:t>•</w:t>
      </w:r>
      <w:r>
        <w:tab/>
        <w:t>Assumptions and dependencies]</w:t>
      </w:r>
    </w:p>
    <w:p w14:paraId="359F0D1D" w14:textId="2DAB0504"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31C6DCC4" w14:textId="77777777" w:rsidR="00F81399" w:rsidRDefault="000439F1" w:rsidP="00EA2108">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5100CC4" w14:textId="020F1F48"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3C69292" w14:textId="77777777" w:rsidR="00F81399" w:rsidRDefault="000439F1" w:rsidP="00EA2108">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33F1BCF0" w14:textId="22802F4E" w:rsidR="00F81399" w:rsidRDefault="000439F1">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BEA0B1E" w14:textId="77777777" w:rsidR="00F81399" w:rsidRDefault="000439F1" w:rsidP="00EA2108">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rsidP="00EA2108">
      <w:pPr>
        <w:pStyle w:val="InfoBlue"/>
      </w:pPr>
      <w:r>
        <w:lastRenderedPageBreak/>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rsidP="00EA2108">
      <w:pPr>
        <w:pStyle w:val="InfoBlue"/>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14:paraId="34F36447" w14:textId="77777777" w:rsidR="00F81399" w:rsidRDefault="000439F1" w:rsidP="00EA2108">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rsidP="00EA2108">
      <w:pPr>
        <w:pStyle w:val="InfoBlue"/>
      </w:pPr>
      <w:r>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EA2108">
      <w:pPr>
        <w:pStyle w:val="InfoBlue"/>
      </w:pPr>
      <w:r>
        <w:t>•</w:t>
      </w:r>
      <w:r>
        <w:tab/>
        <w:t>If you are using the Rational RequisitePro toolkit, all need to be selected as requirements of type for easy reference and tracking.]</w:t>
      </w:r>
    </w:p>
    <w:p w14:paraId="64BFCE09" w14:textId="6F6F3FB0" w:rsidR="00F81399" w:rsidRDefault="00F81399" w:rsidP="00EA2108">
      <w:pPr>
        <w:pStyle w:val="InfoBlue"/>
      </w:pPr>
    </w:p>
    <w:p w14:paraId="2D5013AD" w14:textId="18BFBF55" w:rsidR="00F81399" w:rsidRDefault="00396EAE">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740F969B" w14:textId="77777777" w:rsidR="00396EAE" w:rsidRDefault="000439F1" w:rsidP="00EA2108">
      <w:pPr>
        <w:pStyle w:val="InfoBlue"/>
      </w:pPr>
      <w:r>
        <w:t>[</w:t>
      </w:r>
      <w:r w:rsidR="00396EAE">
        <w:t xml:space="preserve">Provide non-functional requirements that globally affect the product features descrived in the previous section. </w:t>
      </w:r>
    </w:p>
    <w:p w14:paraId="1511B272" w14:textId="77777777" w:rsidR="00F81399" w:rsidRDefault="000439F1" w:rsidP="00EA2108">
      <w:pPr>
        <w:pStyle w:val="InfoBlue"/>
      </w:pPr>
      <w:r>
        <w:t>At a high level, list applicable standards, hardware, or platform requirements; performance requirements; and environmental requirements.</w:t>
      </w:r>
    </w:p>
    <w:p w14:paraId="62F775E3" w14:textId="77777777" w:rsidR="00F81399" w:rsidRDefault="000439F1" w:rsidP="00EA2108">
      <w:pPr>
        <w:pStyle w:val="InfoBlue"/>
      </w:pPr>
      <w:r>
        <w:t>Define the quality ranges for performance, robustness, fault tolerance, usability, and similar characteristics that are not captured in the Feature Set.</w:t>
      </w:r>
    </w:p>
    <w:p w14:paraId="4A726154" w14:textId="77777777" w:rsidR="00F81399" w:rsidRDefault="000439F1" w:rsidP="00EA2108">
      <w:pPr>
        <w:pStyle w:val="InfoBlue"/>
      </w:pPr>
      <w:bookmarkStart w:id="88" w:name="_Toc436203413"/>
      <w:bookmarkStart w:id="89" w:name="_Toc452813607"/>
      <w:r>
        <w:t>Note any design constraints, external constraints, or other dependencies.</w:t>
      </w:r>
    </w:p>
    <w:p w14:paraId="210CA185" w14:textId="77777777" w:rsidR="00F81399" w:rsidRDefault="000439F1" w:rsidP="00EA2108">
      <w:pPr>
        <w:pStyle w:val="InfoBlue"/>
      </w:pPr>
      <w:r>
        <w:t>Define any specific documentation requirements, including user manuals, online help, installation, labeling, and packaging requirements.</w:t>
      </w:r>
    </w:p>
    <w:p w14:paraId="7C9D2229" w14:textId="6168D27A" w:rsidR="00A240EE" w:rsidRDefault="000439F1" w:rsidP="00EA2108">
      <w:pPr>
        <w:pStyle w:val="InfoBlue"/>
      </w:pPr>
      <w:r>
        <w:t>Define the priority of these other product requirements. Include, if useful, attributes such as stability, benefit, effort, and risk.]</w:t>
      </w:r>
      <w:bookmarkEnd w:id="88"/>
      <w:bookmarkEnd w:id="89"/>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15753" w14:textId="77777777" w:rsidR="00BA5BC6" w:rsidRDefault="00BA5BC6">
      <w:pPr>
        <w:spacing w:line="240" w:lineRule="auto"/>
      </w:pPr>
      <w:r>
        <w:separator/>
      </w:r>
    </w:p>
  </w:endnote>
  <w:endnote w:type="continuationSeparator" w:id="0">
    <w:p w14:paraId="044296FC" w14:textId="77777777" w:rsidR="00BA5BC6" w:rsidRDefault="00BA5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246FCB1D" w:rsidR="00F81399" w:rsidRDefault="000439F1" w:rsidP="0006309C">
          <w:pPr>
            <w:jc w:val="center"/>
          </w:pPr>
          <w:r>
            <w:sym w:font="Symbol" w:char="F0D3"/>
          </w:r>
          <w:r w:rsidR="00BA5BC6">
            <w:fldChar w:fldCharType="begin"/>
          </w:r>
          <w:r w:rsidR="00BA5BC6">
            <w:instrText xml:space="preserve"> DOCPROPERTY "Company"  \* MERGEFORMAT </w:instrText>
          </w:r>
          <w:r w:rsidR="00BA5BC6">
            <w:fldChar w:fldCharType="separate"/>
          </w:r>
          <w:r w:rsidR="00A240EE">
            <w:t>&lt;</w:t>
          </w:r>
          <w:r w:rsidR="0006309C">
            <w:t>Team</w:t>
          </w:r>
          <w:r w:rsidR="00A240EE">
            <w:t xml:space="preserve"> Name&gt;</w:t>
          </w:r>
          <w:r w:rsidR="00BA5BC6">
            <w:fldChar w:fldCharType="end"/>
          </w:r>
          <w:r>
            <w:t xml:space="preserve">, </w:t>
          </w:r>
          <w:r>
            <w:fldChar w:fldCharType="begin"/>
          </w:r>
          <w:r>
            <w:instrText xml:space="preserve"> DATE \@ "yyyy" </w:instrText>
          </w:r>
          <w:r>
            <w:fldChar w:fldCharType="separate"/>
          </w:r>
          <w:r w:rsidR="003309F9">
            <w:rPr>
              <w:noProof/>
            </w:rPr>
            <w:t>2019</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2DDA">
            <w:rPr>
              <w:rStyle w:val="PageNumber"/>
              <w:noProof/>
            </w:rPr>
            <w:t>2</w:t>
          </w:r>
          <w:r>
            <w:rPr>
              <w:rStyle w:val="PageNumber"/>
            </w:rPr>
            <w:fldChar w:fldCharType="end"/>
          </w:r>
        </w:p>
      </w:tc>
    </w:tr>
  </w:tbl>
  <w:p w14:paraId="7816CA98"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08786" w14:textId="77777777" w:rsidR="00BA5BC6" w:rsidRDefault="00BA5BC6">
      <w:pPr>
        <w:spacing w:line="240" w:lineRule="auto"/>
      </w:pPr>
      <w:r>
        <w:separator/>
      </w:r>
    </w:p>
  </w:footnote>
  <w:footnote w:type="continuationSeparator" w:id="0">
    <w:p w14:paraId="6926F9CA" w14:textId="77777777" w:rsidR="00BA5BC6" w:rsidRDefault="00BA5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64DE75DF"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69E1229C" w14:textId="77777777" w:rsidR="00F81399" w:rsidRDefault="00F81399">
    <w:pPr>
      <w:pBdr>
        <w:bottom w:val="single" w:sz="6" w:space="1" w:color="auto"/>
      </w:pBdr>
      <w:jc w:val="right"/>
      <w:rPr>
        <w:sz w:val="24"/>
      </w:rPr>
    </w:pPr>
  </w:p>
  <w:p w14:paraId="7CF9AB49"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BA5BC6"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6AD1D6BB" w14:textId="77777777" w:rsidR="00F81399" w:rsidRDefault="000439F1">
          <w:r>
            <w:t xml:space="preserve">  Date:  &lt;dd/mmm/yy&gt;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06397D"/>
    <w:rsid w:val="0013390B"/>
    <w:rsid w:val="001631D9"/>
    <w:rsid w:val="002E4E87"/>
    <w:rsid w:val="002E6E43"/>
    <w:rsid w:val="003309F9"/>
    <w:rsid w:val="003366FE"/>
    <w:rsid w:val="00396EAE"/>
    <w:rsid w:val="003F7AB9"/>
    <w:rsid w:val="006D2558"/>
    <w:rsid w:val="00727E8B"/>
    <w:rsid w:val="007358E4"/>
    <w:rsid w:val="00742DDA"/>
    <w:rsid w:val="007F6DCB"/>
    <w:rsid w:val="00916188"/>
    <w:rsid w:val="009A3990"/>
    <w:rsid w:val="00A240EE"/>
    <w:rsid w:val="00A81793"/>
    <w:rsid w:val="00B243D1"/>
    <w:rsid w:val="00BA5BC6"/>
    <w:rsid w:val="00CF62D2"/>
    <w:rsid w:val="00D17227"/>
    <w:rsid w:val="00D412FB"/>
    <w:rsid w:val="00E04625"/>
    <w:rsid w:val="00E36798"/>
    <w:rsid w:val="00E71F4D"/>
    <w:rsid w:val="00EA2108"/>
    <w:rsid w:val="00F072F7"/>
    <w:rsid w:val="00F81399"/>
    <w:rsid w:val="00FC14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EA2108"/>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559</TotalTime>
  <Pages>7</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LÝ NHẬT PHƯƠNG</cp:lastModifiedBy>
  <cp:revision>12</cp:revision>
  <cp:lastPrinted>2001-03-15T07:26:00Z</cp:lastPrinted>
  <dcterms:created xsi:type="dcterms:W3CDTF">2014-09-19T12:16:00Z</dcterms:created>
  <dcterms:modified xsi:type="dcterms:W3CDTF">2019-11-03T19:03:00Z</dcterms:modified>
</cp:coreProperties>
</file>
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DABD" w14:textId="77777777" w:rsidR="00F81399" w:rsidRDefault="00C1751B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240EE">
        <w:t>&lt;Project Name&gt;</w:t>
      </w:r>
      <w:r>
        <w:fldChar w:fldCharType="end"/>
      </w:r>
    </w:p>
    <w:p w14:paraId="2B6F4806" w14:textId="77777777" w:rsidR="00F81399" w:rsidRDefault="00A04752">
      <w:pPr>
        <w:pStyle w:val="Tiu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14:paraId="672ACCF8" w14:textId="77777777" w:rsidR="00F81399" w:rsidRDefault="00F81399">
      <w:pPr>
        <w:pStyle w:val="Tiu"/>
        <w:jc w:val="right"/>
      </w:pPr>
    </w:p>
    <w:p w14:paraId="7006282C" w14:textId="77777777" w:rsidR="00F81399" w:rsidRDefault="000439F1">
      <w:pPr>
        <w:pStyle w:val="Tiu"/>
        <w:jc w:val="right"/>
        <w:rPr>
          <w:sz w:val="28"/>
        </w:rPr>
      </w:pPr>
      <w:r>
        <w:rPr>
          <w:sz w:val="28"/>
        </w:rPr>
        <w:t>Version &lt;1.0&gt;</w:t>
      </w:r>
    </w:p>
    <w:p w14:paraId="37401745" w14:textId="77777777" w:rsidR="00F81399" w:rsidRDefault="00F81399">
      <w:pPr>
        <w:pStyle w:val="Tiu"/>
        <w:rPr>
          <w:sz w:val="28"/>
        </w:rPr>
      </w:pPr>
    </w:p>
    <w:p w14:paraId="42AA1469" w14:textId="6D0E13A6" w:rsidR="00F81399" w:rsidRDefault="000439F1" w:rsidP="000D04D7">
      <w:pPr>
        <w:pStyle w:val="InfoBlue"/>
      </w:pPr>
      <w:r>
        <w:t xml:space="preserve"> </w:t>
      </w:r>
    </w:p>
    <w:p w14:paraId="11DDC8FA" w14:textId="77777777" w:rsidR="00F81399" w:rsidRDefault="00F81399">
      <w:pPr>
        <w:sectPr w:rsidR="00F8139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73E794" w14:textId="77777777" w:rsidR="00F81399" w:rsidRDefault="000439F1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066618B0" w14:textId="77777777">
        <w:tc>
          <w:tcPr>
            <w:tcW w:w="2304" w:type="dxa"/>
          </w:tcPr>
          <w:p w14:paraId="6D87DA8D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D83F7F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08B0B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6715F69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19E91AAE" w14:textId="77777777">
        <w:tc>
          <w:tcPr>
            <w:tcW w:w="2304" w:type="dxa"/>
          </w:tcPr>
          <w:p w14:paraId="15CDCDBD" w14:textId="61920F1C" w:rsidR="00F81399" w:rsidRDefault="002E6E43">
            <w:pPr>
              <w:pStyle w:val="Tabletext"/>
            </w:pPr>
            <w:r>
              <w:t>04/11/2019</w:t>
            </w:r>
          </w:p>
        </w:tc>
        <w:tc>
          <w:tcPr>
            <w:tcW w:w="1152" w:type="dxa"/>
          </w:tcPr>
          <w:p w14:paraId="135A8F2C" w14:textId="43E3F853" w:rsidR="00F81399" w:rsidRDefault="006D255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3357B7" w14:textId="67CA47CA" w:rsidR="00F81399" w:rsidRDefault="0038496A">
            <w:pPr>
              <w:pStyle w:val="Tabletext"/>
            </w:pPr>
            <w:r>
              <w:t>Write p</w:t>
            </w:r>
            <w:r w:rsidR="006D2558">
              <w:t>roblem Statement, Product Position Statement, Stakeholder Summary, User Summary and User Environment.</w:t>
            </w:r>
          </w:p>
        </w:tc>
        <w:tc>
          <w:tcPr>
            <w:tcW w:w="2304" w:type="dxa"/>
          </w:tcPr>
          <w:p w14:paraId="10B8BAF6" w14:textId="4EDD8D24" w:rsidR="00F81399" w:rsidRDefault="006D2558">
            <w:pPr>
              <w:pStyle w:val="Tabletex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</w:p>
        </w:tc>
      </w:tr>
      <w:tr w:rsidR="00F81399" w14:paraId="430D5A52" w14:textId="77777777">
        <w:tc>
          <w:tcPr>
            <w:tcW w:w="2304" w:type="dxa"/>
          </w:tcPr>
          <w:p w14:paraId="1EB1383D" w14:textId="46BD54D2" w:rsidR="00F81399" w:rsidRDefault="00BB020D">
            <w:pPr>
              <w:pStyle w:val="Tabletext"/>
            </w:pPr>
            <w:r>
              <w:t>05/11/2019</w:t>
            </w:r>
          </w:p>
        </w:tc>
        <w:tc>
          <w:tcPr>
            <w:tcW w:w="1152" w:type="dxa"/>
          </w:tcPr>
          <w:p w14:paraId="0FC74A63" w14:textId="66C9819D" w:rsidR="00F81399" w:rsidRDefault="00BB020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B7D83B7" w14:textId="28B7AF6C" w:rsidR="00F81399" w:rsidRDefault="0038496A">
            <w:pPr>
              <w:pStyle w:val="Tabletext"/>
            </w:pPr>
            <w:r>
              <w:t>Write</w:t>
            </w:r>
            <w:r w:rsidR="00BB020D">
              <w:t xml:space="preserve"> Summary of Key Stakeholder or User Needs.</w:t>
            </w:r>
          </w:p>
        </w:tc>
        <w:tc>
          <w:tcPr>
            <w:tcW w:w="2304" w:type="dxa"/>
          </w:tcPr>
          <w:p w14:paraId="4932F5D2" w14:textId="7DAA740A" w:rsidR="00F81399" w:rsidRDefault="0038496A">
            <w:pPr>
              <w:pStyle w:val="Tabletex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</w:p>
        </w:tc>
      </w:tr>
      <w:tr w:rsidR="00F81399" w14:paraId="2FCBA777" w14:textId="77777777">
        <w:tc>
          <w:tcPr>
            <w:tcW w:w="2304" w:type="dxa"/>
          </w:tcPr>
          <w:p w14:paraId="724EDE3E" w14:textId="3A91880F" w:rsidR="00F81399" w:rsidRDefault="0038496A">
            <w:pPr>
              <w:pStyle w:val="Tabletext"/>
            </w:pPr>
            <w:r>
              <w:t>06/11/2019</w:t>
            </w:r>
          </w:p>
        </w:tc>
        <w:tc>
          <w:tcPr>
            <w:tcW w:w="1152" w:type="dxa"/>
          </w:tcPr>
          <w:p w14:paraId="56B0E449" w14:textId="25530010" w:rsidR="00F81399" w:rsidRDefault="0038496A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5B32B6C9" w14:textId="354DC486" w:rsidR="00F81399" w:rsidRDefault="0038496A">
            <w:pPr>
              <w:pStyle w:val="Tabletext"/>
            </w:pPr>
            <w:r>
              <w:t xml:space="preserve">Write introduction, </w:t>
            </w:r>
            <w:r>
              <w:rPr>
                <w:noProof/>
              </w:rPr>
              <w:t>Alternatives and Competition</w:t>
            </w:r>
          </w:p>
        </w:tc>
        <w:tc>
          <w:tcPr>
            <w:tcW w:w="2304" w:type="dxa"/>
          </w:tcPr>
          <w:p w14:paraId="439B16EF" w14:textId="7CE64A58" w:rsidR="00F81399" w:rsidRDefault="0038496A">
            <w:pPr>
              <w:pStyle w:val="Tabletext"/>
            </w:pPr>
            <w:proofErr w:type="spellStart"/>
            <w:r>
              <w:t>Lý</w:t>
            </w:r>
            <w:proofErr w:type="spellEnd"/>
            <w:r>
              <w:t xml:space="preserve"> Thanh Long</w:t>
            </w:r>
          </w:p>
        </w:tc>
      </w:tr>
      <w:tr w:rsidR="00F81399" w14:paraId="73EBC3E2" w14:textId="77777777">
        <w:tc>
          <w:tcPr>
            <w:tcW w:w="2304" w:type="dxa"/>
          </w:tcPr>
          <w:p w14:paraId="32E45580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7CB0DE19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284553AE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06A7F196" w14:textId="77777777" w:rsidR="00F81399" w:rsidRDefault="00F81399">
            <w:pPr>
              <w:pStyle w:val="Tabletext"/>
            </w:pPr>
          </w:p>
        </w:tc>
      </w:tr>
    </w:tbl>
    <w:p w14:paraId="36C69E60" w14:textId="77777777" w:rsidR="00F81399" w:rsidRDefault="00F81399"/>
    <w:p w14:paraId="7CB6AAA7" w14:textId="77777777" w:rsidR="00F81399" w:rsidRDefault="000439F1">
      <w:pPr>
        <w:pStyle w:val="Tiu"/>
      </w:pPr>
      <w:r>
        <w:br w:type="page"/>
      </w:r>
      <w:r>
        <w:lastRenderedPageBreak/>
        <w:t>Table of Contents</w:t>
      </w:r>
    </w:p>
    <w:p w14:paraId="06BDCA73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A0C41F8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034B96AC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05DFF438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BA8B081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1188437C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391B5B4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7F48311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A552AB8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054C550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F225A44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23EDB221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70D76424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1229B636" w14:textId="77777777" w:rsidR="00F81399" w:rsidRDefault="000439F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653FF647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61D7F8A1" w14:textId="77777777" w:rsidR="00F81399" w:rsidRDefault="000439F1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14:paraId="356A157A" w14:textId="77777777" w:rsidR="00F81399" w:rsidRDefault="000439F1">
      <w:pPr>
        <w:pStyle w:val="Tiu"/>
      </w:pPr>
      <w:r>
        <w:fldChar w:fldCharType="end"/>
      </w:r>
      <w:r>
        <w:br w:type="page"/>
      </w:r>
      <w:r w:rsidR="00A04752">
        <w:lastRenderedPageBreak/>
        <w:fldChar w:fldCharType="begin"/>
      </w:r>
      <w:r w:rsidR="00A04752">
        <w:instrText xml:space="preserve"> TITLE  \* MERGEFORMAT </w:instrText>
      </w:r>
      <w:r w:rsidR="00A04752">
        <w:fldChar w:fldCharType="separate"/>
      </w:r>
      <w:r w:rsidR="00A240EE">
        <w:t>Vision (Small Project)</w:t>
      </w:r>
      <w:r w:rsidR="00A04752">
        <w:fldChar w:fldCharType="end"/>
      </w:r>
    </w:p>
    <w:p w14:paraId="41C6ACC2" w14:textId="5C71A667" w:rsidR="00F81399" w:rsidRDefault="000439F1">
      <w:pPr>
        <w:pStyle w:val="u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0F09978F" w14:textId="585266B8" w:rsidR="000D04D7" w:rsidRPr="000D04D7" w:rsidRDefault="000D04D7" w:rsidP="000D04D7">
      <w:r w:rsidRPr="000D04D7">
        <w:t>The purpose of this document is to collect, analyze and define high-level needs and features of the</w:t>
      </w:r>
      <w:r>
        <w:t xml:space="preserve"> convenience store sales management software.</w:t>
      </w:r>
      <w:r w:rsidRPr="000D04D7">
        <w:t xml:space="preserve"> It focuses on the capabilities needed by the stakeholders, and the target users, and why these needs exist. The details of how the</w:t>
      </w:r>
      <w:r>
        <w:t xml:space="preserve"> convenience store sales management software </w:t>
      </w:r>
      <w:r w:rsidRPr="000D04D7">
        <w:t>fulfils these needs are detailed in the use-case and supplementary specifications.</w:t>
      </w:r>
    </w:p>
    <w:p w14:paraId="543066EC" w14:textId="6C3B895E" w:rsidR="00F81399" w:rsidRDefault="000439F1">
      <w:pPr>
        <w:pStyle w:val="u2"/>
      </w:pPr>
      <w:bookmarkStart w:id="6" w:name="_Toc456598590"/>
      <w:bookmarkStart w:id="7" w:name="_Toc456600921"/>
      <w:bookmarkStart w:id="8" w:name="_Toc512930905"/>
      <w:bookmarkStart w:id="9" w:name="_Toc524313334"/>
      <w:r>
        <w:t>References</w:t>
      </w:r>
      <w:bookmarkEnd w:id="6"/>
      <w:bookmarkEnd w:id="7"/>
      <w:bookmarkEnd w:id="8"/>
      <w:bookmarkEnd w:id="9"/>
    </w:p>
    <w:p w14:paraId="4311C3E6" w14:textId="691CE6E4" w:rsidR="000D04D7" w:rsidRDefault="000D04D7" w:rsidP="000D04D7">
      <w:r>
        <w:t>Collegiate sports paging system at sceweb.uhcl.edu</w:t>
      </w:r>
    </w:p>
    <w:p w14:paraId="14D2B18A" w14:textId="654D9BA2" w:rsidR="005C6037" w:rsidRPr="000D04D7" w:rsidRDefault="005C6037" w:rsidP="000D04D7">
      <w:r>
        <w:t xml:space="preserve">Freshworks.com </w:t>
      </w:r>
    </w:p>
    <w:p w14:paraId="15AB6CB8" w14:textId="10EA92BF" w:rsidR="00F81399" w:rsidRDefault="000439F1">
      <w:pPr>
        <w:pStyle w:val="u1"/>
      </w:pPr>
      <w:bookmarkStart w:id="10" w:name="_Toc512930906"/>
      <w:bookmarkStart w:id="11" w:name="_Toc524313335"/>
      <w:r>
        <w:t>Positioning</w:t>
      </w:r>
      <w:bookmarkEnd w:id="4"/>
      <w:bookmarkEnd w:id="5"/>
      <w:bookmarkEnd w:id="10"/>
      <w:bookmarkEnd w:id="11"/>
    </w:p>
    <w:p w14:paraId="6C769978" w14:textId="77777777" w:rsidR="00F81399" w:rsidRDefault="000439F1">
      <w:pPr>
        <w:pStyle w:val="u2"/>
      </w:pPr>
      <w:bookmarkStart w:id="12" w:name="_Toc436203379"/>
      <w:bookmarkStart w:id="13" w:name="_Toc452813579"/>
      <w:bookmarkStart w:id="14" w:name="_Toc512930907"/>
      <w:bookmarkStart w:id="15" w:name="_Toc524313336"/>
      <w:r>
        <w:t>Problem Statement</w:t>
      </w:r>
      <w:bookmarkEnd w:id="12"/>
      <w:bookmarkEnd w:id="13"/>
      <w:bookmarkEnd w:id="14"/>
      <w:bookmarkEnd w:id="15"/>
    </w:p>
    <w:p w14:paraId="1CEA8D80" w14:textId="415A8380" w:rsidR="00F81399" w:rsidRDefault="00F81399" w:rsidP="00EA210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6D2E10B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43398B" w14:textId="77777777" w:rsidR="00F81399" w:rsidRDefault="000439F1">
            <w:pPr>
              <w:pStyle w:val="ThnVnban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0385BA" w14:textId="74B87B74" w:rsidR="00F81399" w:rsidRPr="003309F9" w:rsidRDefault="003309F9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The difficulty of manage a large </w:t>
            </w:r>
            <w:r w:rsidR="000D04D7">
              <w:rPr>
                <w:i w:val="0"/>
                <w:iCs/>
                <w:color w:val="auto"/>
              </w:rPr>
              <w:t xml:space="preserve">amount </w:t>
            </w:r>
            <w:r>
              <w:rPr>
                <w:i w:val="0"/>
                <w:iCs/>
                <w:color w:val="auto"/>
              </w:rPr>
              <w:t>of product in the conv</w:t>
            </w:r>
            <w:r w:rsidR="000D04D7">
              <w:rPr>
                <w:i w:val="0"/>
                <w:iCs/>
                <w:color w:val="auto"/>
              </w:rPr>
              <w:t xml:space="preserve">enience </w:t>
            </w:r>
            <w:r>
              <w:rPr>
                <w:i w:val="0"/>
                <w:iCs/>
                <w:color w:val="auto"/>
              </w:rPr>
              <w:t>store.</w:t>
            </w:r>
          </w:p>
        </w:tc>
      </w:tr>
      <w:tr w:rsidR="00F81399" w14:paraId="05D0886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43A4F5" w14:textId="77777777" w:rsidR="00F81399" w:rsidRDefault="000439F1">
            <w:pPr>
              <w:pStyle w:val="ThnVnban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BFD49" w14:textId="62800C47" w:rsidR="00F81399" w:rsidRPr="003309F9" w:rsidRDefault="003309F9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The </w:t>
            </w:r>
            <w:r w:rsidR="000D04D7">
              <w:rPr>
                <w:i w:val="0"/>
                <w:iCs/>
                <w:color w:val="auto"/>
              </w:rPr>
              <w:t xml:space="preserve">convenience </w:t>
            </w:r>
            <w:r>
              <w:rPr>
                <w:i w:val="0"/>
                <w:iCs/>
                <w:color w:val="auto"/>
              </w:rPr>
              <w:t>store employees</w:t>
            </w:r>
            <w:r w:rsidR="00F072F7">
              <w:rPr>
                <w:i w:val="0"/>
                <w:iCs/>
                <w:color w:val="auto"/>
              </w:rPr>
              <w:t>, store manager, the storage staffs and the customers.</w:t>
            </w:r>
          </w:p>
        </w:tc>
      </w:tr>
      <w:tr w:rsidR="00F81399" w14:paraId="42651836" w14:textId="77777777" w:rsidTr="00727E8B">
        <w:trPr>
          <w:trHeight w:val="390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0E8C33" w14:textId="77777777" w:rsidR="00F81399" w:rsidRDefault="000439F1">
            <w:pPr>
              <w:pStyle w:val="ThnVnban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548C2" w14:textId="64BB64A7" w:rsidR="00F81399" w:rsidRPr="00F072F7" w:rsidRDefault="00F072F7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slow and costly process combined with </w:t>
            </w:r>
            <w:r w:rsidRPr="00F072F7">
              <w:rPr>
                <w:i w:val="0"/>
                <w:iCs/>
                <w:color w:val="auto"/>
              </w:rPr>
              <w:t>dissatisfied</w:t>
            </w:r>
            <w:r>
              <w:rPr>
                <w:i w:val="0"/>
                <w:iCs/>
                <w:color w:val="auto"/>
              </w:rPr>
              <w:t xml:space="preserve"> all the employees, staffs and manager. Sometimes can annoyed the customer. </w:t>
            </w:r>
          </w:p>
        </w:tc>
      </w:tr>
      <w:tr w:rsidR="00F81399" w14:paraId="504933B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5EB260" w14:textId="77777777" w:rsidR="00F81399" w:rsidRDefault="000439F1">
            <w:pPr>
              <w:pStyle w:val="ThnVnban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EDCFC9" w14:textId="24E1092C" w:rsidR="00F81399" w:rsidRPr="00F072F7" w:rsidRDefault="00F072F7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Help the</w:t>
            </w:r>
            <w:r w:rsidR="00A81793">
              <w:rPr>
                <w:i w:val="0"/>
                <w:iCs/>
                <w:color w:val="auto"/>
              </w:rPr>
              <w:t xml:space="preserve"> employees, the staffs, the manager manage the store more effectively and can attract more customers.</w:t>
            </w:r>
          </w:p>
        </w:tc>
      </w:tr>
    </w:tbl>
    <w:p w14:paraId="23523B04" w14:textId="77777777" w:rsidR="00F81399" w:rsidRDefault="000439F1">
      <w:pPr>
        <w:pStyle w:val="u2"/>
      </w:pPr>
      <w:bookmarkStart w:id="16" w:name="_Toc425054392"/>
      <w:bookmarkStart w:id="17" w:name="_Toc422186485"/>
      <w:bookmarkStart w:id="18" w:name="_Toc436203380"/>
      <w:bookmarkStart w:id="19" w:name="_Toc452813580"/>
      <w:bookmarkStart w:id="20" w:name="_Toc512930908"/>
      <w:bookmarkStart w:id="21" w:name="_Toc524313337"/>
      <w:r>
        <w:t>Product Position Statement</w:t>
      </w:r>
      <w:bookmarkEnd w:id="16"/>
      <w:bookmarkEnd w:id="17"/>
      <w:bookmarkEnd w:id="18"/>
      <w:bookmarkEnd w:id="19"/>
      <w:bookmarkEnd w:id="20"/>
      <w:bookmarkEnd w:id="21"/>
    </w:p>
    <w:p w14:paraId="24AED721" w14:textId="6829A42B" w:rsidR="00F81399" w:rsidRDefault="00F81399" w:rsidP="00EA210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AC890DA" w14:textId="77777777" w:rsidTr="00322DFD">
        <w:trPr>
          <w:trHeight w:val="340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27FDC30" w14:textId="77777777" w:rsidR="00F81399" w:rsidRDefault="000439F1">
            <w:pPr>
              <w:pStyle w:val="ThnVnban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2EF70D" w14:textId="1D287FC6" w:rsidR="00F81399" w:rsidRPr="00FC14C9" w:rsidRDefault="00A81793" w:rsidP="00EA2108">
            <w:pPr>
              <w:pStyle w:val="InfoBlue"/>
              <w:rPr>
                <w:i w:val="0"/>
                <w:i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0"/>
                <w:iCs/>
                <w:color w:val="auto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FC14C9">
              <w:rPr>
                <w:i w:val="0"/>
                <w:iCs/>
                <w:color w:val="auto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convenience store employees, the storage staffs and the store manager</w:t>
            </w:r>
          </w:p>
        </w:tc>
      </w:tr>
      <w:tr w:rsidR="00F81399" w14:paraId="0AA73A8F" w14:textId="77777777" w:rsidTr="00322DFD">
        <w:trPr>
          <w:trHeight w:val="204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69E0F4" w14:textId="77777777" w:rsidR="00F81399" w:rsidRDefault="000439F1">
            <w:pPr>
              <w:pStyle w:val="ThnVnban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E79760" w14:textId="4807A652" w:rsidR="00F81399" w:rsidRPr="00A81793" w:rsidRDefault="00A81793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Work at the </w:t>
            </w:r>
            <w:r w:rsidR="000D04D7">
              <w:rPr>
                <w:i w:val="0"/>
                <w:iCs/>
                <w:color w:val="auto"/>
              </w:rPr>
              <w:t>convenience</w:t>
            </w:r>
            <w:r>
              <w:rPr>
                <w:i w:val="0"/>
                <w:iCs/>
                <w:color w:val="auto"/>
              </w:rPr>
              <w:t xml:space="preserve"> store</w:t>
            </w:r>
          </w:p>
        </w:tc>
      </w:tr>
      <w:tr w:rsidR="00F81399" w14:paraId="336A5876" w14:textId="77777777" w:rsidTr="00322DFD">
        <w:trPr>
          <w:trHeight w:val="340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7E3D04" w14:textId="5750DFC8" w:rsidR="00F81399" w:rsidRDefault="000439F1">
            <w:pPr>
              <w:pStyle w:val="ThnVnban"/>
              <w:keepNext/>
              <w:ind w:left="72"/>
            </w:pPr>
            <w:r>
              <w:t xml:space="preserve">The </w:t>
            </w:r>
            <w:r w:rsidR="00FC14C9">
              <w:t>Convenience Store Sale Management Software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F79DB8" w14:textId="53F5213C" w:rsidR="00F81399" w:rsidRPr="00FC14C9" w:rsidRDefault="000439F1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t xml:space="preserve"> </w:t>
            </w:r>
            <w:r w:rsidR="00A81793">
              <w:rPr>
                <w:i w:val="0"/>
                <w:iCs/>
                <w:color w:val="auto"/>
              </w:rPr>
              <w:t>I</w:t>
            </w:r>
            <w:r w:rsidR="00FC14C9">
              <w:rPr>
                <w:i w:val="0"/>
                <w:iCs/>
                <w:color w:val="auto"/>
              </w:rPr>
              <w:t xml:space="preserve">s a </w:t>
            </w:r>
            <w:r w:rsidR="00A81793">
              <w:rPr>
                <w:i w:val="0"/>
                <w:iCs/>
                <w:color w:val="auto"/>
              </w:rPr>
              <w:t>tool</w:t>
            </w:r>
          </w:p>
        </w:tc>
      </w:tr>
      <w:tr w:rsidR="00F81399" w14:paraId="302D10F1" w14:textId="77777777" w:rsidTr="00322DFD">
        <w:trPr>
          <w:trHeight w:val="340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D07EB0" w14:textId="77777777" w:rsidR="00F81399" w:rsidRDefault="000439F1">
            <w:pPr>
              <w:pStyle w:val="ThnVnban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98D4EC" w14:textId="0B6A5BFA" w:rsidR="00F81399" w:rsidRPr="00A81793" w:rsidRDefault="00A81793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Help the employees track the </w:t>
            </w:r>
            <w:r w:rsidR="007358E4">
              <w:rPr>
                <w:i w:val="0"/>
                <w:iCs/>
                <w:color w:val="auto"/>
              </w:rPr>
              <w:t>inventory</w:t>
            </w:r>
            <w:r>
              <w:rPr>
                <w:i w:val="0"/>
                <w:iCs/>
                <w:color w:val="auto"/>
              </w:rPr>
              <w:t xml:space="preserve"> </w:t>
            </w:r>
            <w:r w:rsidR="003366FE">
              <w:rPr>
                <w:i w:val="0"/>
                <w:iCs/>
                <w:color w:val="auto"/>
              </w:rPr>
              <w:t>of</w:t>
            </w:r>
            <w:r>
              <w:rPr>
                <w:i w:val="0"/>
                <w:iCs/>
                <w:color w:val="auto"/>
              </w:rPr>
              <w:t xml:space="preserve"> the store, help the manager </w:t>
            </w:r>
            <w:r w:rsidR="007358E4">
              <w:rPr>
                <w:i w:val="0"/>
                <w:iCs/>
                <w:color w:val="auto"/>
              </w:rPr>
              <w:t>with statistical report</w:t>
            </w:r>
          </w:p>
        </w:tc>
      </w:tr>
      <w:tr w:rsidR="00F81399" w14:paraId="4724FA19" w14:textId="77777777" w:rsidTr="00322DFD">
        <w:trPr>
          <w:trHeight w:val="347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EFB1A9" w14:textId="77777777" w:rsidR="00F81399" w:rsidRDefault="000439F1">
            <w:pPr>
              <w:pStyle w:val="ThnVnban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F7E81" w14:textId="72E7AC23" w:rsidR="00F81399" w:rsidRPr="007358E4" w:rsidRDefault="007358E4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Just use a manual cash register and paper report to manage the inventory</w:t>
            </w:r>
          </w:p>
        </w:tc>
      </w:tr>
      <w:tr w:rsidR="00F81399" w14:paraId="26E531CB" w14:textId="77777777" w:rsidTr="00322DFD">
        <w:trPr>
          <w:trHeight w:val="470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09B65C0" w14:textId="77777777" w:rsidR="00F81399" w:rsidRDefault="000439F1">
            <w:pPr>
              <w:pStyle w:val="ThnVnban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9B5A55" w14:textId="2BEC9797" w:rsidR="00F81399" w:rsidRPr="007358E4" w:rsidRDefault="007358E4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Provide the up-to-date information about the inventory </w:t>
            </w:r>
            <w:r w:rsidR="003366FE">
              <w:rPr>
                <w:i w:val="0"/>
                <w:iCs/>
                <w:color w:val="auto"/>
              </w:rPr>
              <w:t>of the store for the employees and storage staffs, statistical reports for the manager.</w:t>
            </w:r>
          </w:p>
        </w:tc>
      </w:tr>
    </w:tbl>
    <w:p w14:paraId="619E27B4" w14:textId="1B05C98C" w:rsidR="00322DFD" w:rsidRDefault="00322DFD" w:rsidP="00322DFD">
      <w:bookmarkStart w:id="22" w:name="_Toc447960005"/>
      <w:bookmarkStart w:id="23" w:name="_Toc452813581"/>
      <w:bookmarkStart w:id="24" w:name="_Toc512930909"/>
      <w:bookmarkStart w:id="25" w:name="_Toc524313338"/>
      <w:bookmarkStart w:id="26" w:name="_Toc436203381"/>
    </w:p>
    <w:p w14:paraId="4811B4FC" w14:textId="6A58F911" w:rsidR="00322DFD" w:rsidRDefault="00322DFD" w:rsidP="00322DFD"/>
    <w:p w14:paraId="7257F2FD" w14:textId="3311D0BE" w:rsidR="00322DFD" w:rsidRDefault="00322DFD" w:rsidP="00322DFD"/>
    <w:p w14:paraId="4D81D42D" w14:textId="77777777" w:rsidR="00322DFD" w:rsidRDefault="00322DFD" w:rsidP="00322DFD"/>
    <w:p w14:paraId="2FA7EACD" w14:textId="2847B2AC" w:rsidR="00F81399" w:rsidRDefault="000439F1">
      <w:pPr>
        <w:pStyle w:val="u1"/>
      </w:pPr>
      <w:r>
        <w:lastRenderedPageBreak/>
        <w:t>Stakeholder and User Descriptions</w:t>
      </w:r>
      <w:bookmarkEnd w:id="22"/>
      <w:bookmarkEnd w:id="23"/>
      <w:bookmarkEnd w:id="24"/>
      <w:bookmarkEnd w:id="25"/>
    </w:p>
    <w:p w14:paraId="68854600" w14:textId="77777777" w:rsidR="00F81399" w:rsidRDefault="000439F1">
      <w:pPr>
        <w:pStyle w:val="u2"/>
      </w:pPr>
      <w:bookmarkStart w:id="27" w:name="_Toc452813583"/>
      <w:bookmarkStart w:id="28" w:name="_Toc512930910"/>
      <w:bookmarkStart w:id="29" w:name="_Toc524313339"/>
      <w:r>
        <w:t>Stakeholder Summary</w:t>
      </w:r>
      <w:bookmarkEnd w:id="27"/>
      <w:bookmarkEnd w:id="28"/>
      <w:bookmarkEnd w:id="29"/>
    </w:p>
    <w:p w14:paraId="5BDB6DFA" w14:textId="7EE125AB" w:rsidR="00F81399" w:rsidRDefault="00F81399" w:rsidP="00EA210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 w14:paraId="146DAD0C" w14:textId="77777777">
        <w:tc>
          <w:tcPr>
            <w:tcW w:w="1890" w:type="dxa"/>
            <w:shd w:val="solid" w:color="000000" w:fill="FFFFFF"/>
          </w:tcPr>
          <w:p w14:paraId="0C16F2F4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67733A07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4A861202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2E6E43" w14:paraId="1FEB5583" w14:textId="77777777">
        <w:tc>
          <w:tcPr>
            <w:tcW w:w="1890" w:type="dxa"/>
          </w:tcPr>
          <w:p w14:paraId="1A795D16" w14:textId="282AE694" w:rsidR="002E6E43" w:rsidRPr="003366FE" w:rsidRDefault="002E6E43" w:rsidP="003366FE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IT Executive</w:t>
            </w:r>
          </w:p>
        </w:tc>
        <w:tc>
          <w:tcPr>
            <w:tcW w:w="2610" w:type="dxa"/>
          </w:tcPr>
          <w:p w14:paraId="3CF4DA00" w14:textId="0FA4C909" w:rsidR="002E6E43" w:rsidRPr="003366FE" w:rsidRDefault="002E6E43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The development team</w:t>
            </w:r>
          </w:p>
        </w:tc>
        <w:tc>
          <w:tcPr>
            <w:tcW w:w="3960" w:type="dxa"/>
          </w:tcPr>
          <w:p w14:paraId="185C1702" w14:textId="46693C17" w:rsidR="002E6E43" w:rsidRPr="003366FE" w:rsidRDefault="002E6E43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Responsible for the software development.</w:t>
            </w:r>
          </w:p>
        </w:tc>
      </w:tr>
      <w:tr w:rsidR="00F81399" w14:paraId="7F26F900" w14:textId="77777777">
        <w:tc>
          <w:tcPr>
            <w:tcW w:w="1890" w:type="dxa"/>
          </w:tcPr>
          <w:p w14:paraId="4E94626D" w14:textId="0B6B3D1A" w:rsidR="00FC14C9" w:rsidRPr="003366FE" w:rsidRDefault="003366FE" w:rsidP="003366FE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Store employee</w:t>
            </w:r>
          </w:p>
        </w:tc>
        <w:tc>
          <w:tcPr>
            <w:tcW w:w="2610" w:type="dxa"/>
          </w:tcPr>
          <w:p w14:paraId="2D90CADD" w14:textId="1F0AA6A6" w:rsidR="00F8139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Store employees</w:t>
            </w:r>
          </w:p>
        </w:tc>
        <w:tc>
          <w:tcPr>
            <w:tcW w:w="3960" w:type="dxa"/>
          </w:tcPr>
          <w:p w14:paraId="4C5BF731" w14:textId="45414A5F" w:rsidR="00F8139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Ensures that the system will meet the needs of the</w:t>
            </w:r>
            <w:r>
              <w:rPr>
                <w:i w:val="0"/>
                <w:iCs/>
                <w:color w:val="auto"/>
              </w:rPr>
              <w:t xml:space="preserve"> store employees, who</w:t>
            </w:r>
            <w:r w:rsidR="002E6E43">
              <w:rPr>
                <w:i w:val="0"/>
                <w:iCs/>
                <w:color w:val="auto"/>
              </w:rPr>
              <w:t xml:space="preserve"> stand at the store and make the bill for the customer.</w:t>
            </w:r>
          </w:p>
        </w:tc>
      </w:tr>
      <w:tr w:rsidR="00FC14C9" w14:paraId="0C4A80CF" w14:textId="77777777">
        <w:tc>
          <w:tcPr>
            <w:tcW w:w="1890" w:type="dxa"/>
          </w:tcPr>
          <w:p w14:paraId="59124A60" w14:textId="73555DAC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Storage staff</w:t>
            </w:r>
          </w:p>
        </w:tc>
        <w:tc>
          <w:tcPr>
            <w:tcW w:w="2610" w:type="dxa"/>
          </w:tcPr>
          <w:p w14:paraId="2DBC3C03" w14:textId="6D100064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Storage staffs</w:t>
            </w:r>
          </w:p>
        </w:tc>
        <w:tc>
          <w:tcPr>
            <w:tcW w:w="3960" w:type="dxa"/>
          </w:tcPr>
          <w:p w14:paraId="29571196" w14:textId="1E0D82F6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Ensures that the system will meet the needs of the</w:t>
            </w:r>
            <w:r w:rsidR="002E6E43">
              <w:rPr>
                <w:i w:val="0"/>
                <w:iCs/>
                <w:color w:val="auto"/>
              </w:rPr>
              <w:t xml:space="preserve"> storage staffs, who import product and manage the inventory of the store.</w:t>
            </w:r>
          </w:p>
        </w:tc>
      </w:tr>
      <w:tr w:rsidR="00FC14C9" w14:paraId="41EB3482" w14:textId="77777777">
        <w:tc>
          <w:tcPr>
            <w:tcW w:w="1890" w:type="dxa"/>
          </w:tcPr>
          <w:p w14:paraId="213C4C75" w14:textId="56B2FC09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Store manager</w:t>
            </w:r>
          </w:p>
        </w:tc>
        <w:tc>
          <w:tcPr>
            <w:tcW w:w="2610" w:type="dxa"/>
          </w:tcPr>
          <w:p w14:paraId="214DF461" w14:textId="26352F12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Store manager</w:t>
            </w:r>
          </w:p>
        </w:tc>
        <w:tc>
          <w:tcPr>
            <w:tcW w:w="3960" w:type="dxa"/>
          </w:tcPr>
          <w:p w14:paraId="46A4F8D7" w14:textId="71CB4470" w:rsidR="00FC14C9" w:rsidRPr="003366FE" w:rsidRDefault="003366FE" w:rsidP="00EA210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Ensures that the system will meet the needs of the</w:t>
            </w:r>
            <w:r w:rsidR="002E6E43">
              <w:rPr>
                <w:i w:val="0"/>
                <w:iCs/>
                <w:color w:val="auto"/>
              </w:rPr>
              <w:t xml:space="preserve"> store manager, who </w:t>
            </w:r>
            <w:proofErr w:type="gramStart"/>
            <w:r w:rsidR="002E6E43">
              <w:rPr>
                <w:i w:val="0"/>
                <w:iCs/>
                <w:color w:val="auto"/>
              </w:rPr>
              <w:t>has to</w:t>
            </w:r>
            <w:proofErr w:type="gramEnd"/>
            <w:r w:rsidR="002E6E43">
              <w:rPr>
                <w:i w:val="0"/>
                <w:iCs/>
                <w:color w:val="auto"/>
              </w:rPr>
              <w:t xml:space="preserve"> manage the sale of the store.</w:t>
            </w:r>
          </w:p>
        </w:tc>
      </w:tr>
    </w:tbl>
    <w:p w14:paraId="152B6BEA" w14:textId="77777777" w:rsidR="00F81399" w:rsidRDefault="000439F1">
      <w:pPr>
        <w:pStyle w:val="u2"/>
      </w:pPr>
      <w:bookmarkStart w:id="30" w:name="_Toc452813584"/>
      <w:bookmarkStart w:id="31" w:name="_Toc512930911"/>
      <w:bookmarkStart w:id="32" w:name="_Toc524313340"/>
      <w:r>
        <w:t>User Summary</w:t>
      </w:r>
      <w:bookmarkEnd w:id="30"/>
      <w:bookmarkEnd w:id="31"/>
      <w:bookmarkEnd w:id="32"/>
    </w:p>
    <w:p w14:paraId="3DD7ADAD" w14:textId="0765DE07" w:rsidR="00F81399" w:rsidRDefault="00F81399" w:rsidP="00EA210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F81399" w14:paraId="0AA8EA15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162E8C22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12C2B65E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2DAE899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331A151E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6D2558" w14:paraId="45023B66" w14:textId="77777777">
        <w:trPr>
          <w:trHeight w:val="976"/>
        </w:trPr>
        <w:tc>
          <w:tcPr>
            <w:tcW w:w="998" w:type="dxa"/>
          </w:tcPr>
          <w:p w14:paraId="0D28D45D" w14:textId="20ED5E2E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Store employee</w:t>
            </w:r>
          </w:p>
        </w:tc>
        <w:tc>
          <w:tcPr>
            <w:tcW w:w="1882" w:type="dxa"/>
          </w:tcPr>
          <w:p w14:paraId="7267B81E" w14:textId="58B8788E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3366FE">
              <w:rPr>
                <w:i w:val="0"/>
                <w:iCs/>
                <w:color w:val="auto"/>
              </w:rPr>
              <w:t>Store employees</w:t>
            </w:r>
          </w:p>
        </w:tc>
        <w:tc>
          <w:tcPr>
            <w:tcW w:w="3240" w:type="dxa"/>
          </w:tcPr>
          <w:p w14:paraId="3DDE2042" w14:textId="3D2CBAE0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Queries for the information of the product in the store, calculate the bill for customer, sell the products.</w:t>
            </w:r>
          </w:p>
        </w:tc>
        <w:tc>
          <w:tcPr>
            <w:tcW w:w="2628" w:type="dxa"/>
          </w:tcPr>
          <w:p w14:paraId="0D8867C9" w14:textId="276CC48F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6D2558">
              <w:rPr>
                <w:i w:val="0"/>
                <w:iCs/>
                <w:color w:val="auto"/>
              </w:rPr>
              <w:t>self-represented</w:t>
            </w:r>
          </w:p>
        </w:tc>
      </w:tr>
      <w:tr w:rsidR="006D2558" w14:paraId="0D57DEC8" w14:textId="77777777">
        <w:trPr>
          <w:trHeight w:val="976"/>
        </w:trPr>
        <w:tc>
          <w:tcPr>
            <w:tcW w:w="998" w:type="dxa"/>
          </w:tcPr>
          <w:p w14:paraId="2C474E5F" w14:textId="4D42D7D0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Storage staff</w:t>
            </w:r>
          </w:p>
        </w:tc>
        <w:tc>
          <w:tcPr>
            <w:tcW w:w="1882" w:type="dxa"/>
          </w:tcPr>
          <w:p w14:paraId="46965C9E" w14:textId="37F5BED2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Storage staffs</w:t>
            </w:r>
          </w:p>
        </w:tc>
        <w:tc>
          <w:tcPr>
            <w:tcW w:w="3240" w:type="dxa"/>
          </w:tcPr>
          <w:p w14:paraId="116BE587" w14:textId="079981B7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Import and export products information.</w:t>
            </w:r>
          </w:p>
        </w:tc>
        <w:tc>
          <w:tcPr>
            <w:tcW w:w="2628" w:type="dxa"/>
          </w:tcPr>
          <w:p w14:paraId="7351347F" w14:textId="0C4806A2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6D2558">
              <w:rPr>
                <w:i w:val="0"/>
                <w:iCs/>
                <w:color w:val="auto"/>
              </w:rPr>
              <w:t>self-represented</w:t>
            </w:r>
          </w:p>
        </w:tc>
      </w:tr>
      <w:tr w:rsidR="006D2558" w14:paraId="60204E0D" w14:textId="77777777">
        <w:trPr>
          <w:trHeight w:val="976"/>
        </w:trPr>
        <w:tc>
          <w:tcPr>
            <w:tcW w:w="998" w:type="dxa"/>
          </w:tcPr>
          <w:p w14:paraId="0A234832" w14:textId="185E1CE2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Store manager</w:t>
            </w:r>
          </w:p>
        </w:tc>
        <w:tc>
          <w:tcPr>
            <w:tcW w:w="1882" w:type="dxa"/>
          </w:tcPr>
          <w:p w14:paraId="06956063" w14:textId="69A652F5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Store manager</w:t>
            </w:r>
          </w:p>
        </w:tc>
        <w:tc>
          <w:tcPr>
            <w:tcW w:w="3240" w:type="dxa"/>
          </w:tcPr>
          <w:p w14:paraId="2B9F6E9D" w14:textId="76F97E5D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Queries for </w:t>
            </w:r>
            <w:r w:rsidR="000D04D7" w:rsidRPr="000D04D7">
              <w:rPr>
                <w:i w:val="0"/>
                <w:iCs/>
                <w:color w:val="auto"/>
              </w:rPr>
              <w:t xml:space="preserve">statistical </w:t>
            </w:r>
            <w:r>
              <w:rPr>
                <w:i w:val="0"/>
                <w:iCs/>
                <w:color w:val="auto"/>
              </w:rPr>
              <w:t xml:space="preserve">reports, for products information and </w:t>
            </w:r>
            <w:proofErr w:type="gramStart"/>
            <w:r>
              <w:rPr>
                <w:i w:val="0"/>
                <w:iCs/>
                <w:color w:val="auto"/>
              </w:rPr>
              <w:t>employees</w:t>
            </w:r>
            <w:proofErr w:type="gramEnd"/>
            <w:r>
              <w:rPr>
                <w:i w:val="0"/>
                <w:iCs/>
                <w:color w:val="auto"/>
              </w:rPr>
              <w:t xml:space="preserve"> information</w:t>
            </w:r>
          </w:p>
        </w:tc>
        <w:tc>
          <w:tcPr>
            <w:tcW w:w="2628" w:type="dxa"/>
          </w:tcPr>
          <w:p w14:paraId="1E633CCD" w14:textId="0522431F" w:rsidR="006D2558" w:rsidRPr="002E6E43" w:rsidRDefault="006D2558" w:rsidP="006D2558">
            <w:pPr>
              <w:pStyle w:val="InfoBlue"/>
              <w:rPr>
                <w:i w:val="0"/>
                <w:iCs/>
                <w:color w:val="auto"/>
              </w:rPr>
            </w:pPr>
            <w:r w:rsidRPr="006D2558">
              <w:rPr>
                <w:i w:val="0"/>
                <w:iCs/>
                <w:color w:val="auto"/>
              </w:rPr>
              <w:t>self-represented</w:t>
            </w:r>
          </w:p>
        </w:tc>
      </w:tr>
    </w:tbl>
    <w:p w14:paraId="4B8745DF" w14:textId="77777777" w:rsidR="000D04D7" w:rsidRDefault="000D04D7" w:rsidP="00322DFD">
      <w:pPr>
        <w:pStyle w:val="ThnVnban"/>
        <w:ind w:left="0"/>
      </w:pPr>
    </w:p>
    <w:p w14:paraId="3179E36B" w14:textId="25846613" w:rsidR="00CF62D2" w:rsidRDefault="000439F1" w:rsidP="00CF62D2">
      <w:pPr>
        <w:pStyle w:val="u2"/>
      </w:pPr>
      <w:bookmarkStart w:id="33" w:name="_Toc425054386"/>
      <w:bookmarkStart w:id="34" w:name="_Toc342757864"/>
      <w:bookmarkStart w:id="35" w:name="_Toc346297773"/>
      <w:bookmarkStart w:id="36" w:name="_Toc422186479"/>
      <w:bookmarkStart w:id="37" w:name="_Toc436203384"/>
      <w:bookmarkStart w:id="38" w:name="_Toc452813585"/>
      <w:bookmarkStart w:id="39" w:name="_Toc512930912"/>
      <w:bookmarkStart w:id="40" w:name="_Toc524313341"/>
      <w:r>
        <w:t>User Environment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34C9E0C" w14:textId="77777777" w:rsidR="007F6DCB" w:rsidRPr="007F6DCB" w:rsidRDefault="007F6DCB" w:rsidP="007F6DCB"/>
    <w:p w14:paraId="09E35C9E" w14:textId="59832B17" w:rsidR="00CF62D2" w:rsidRDefault="00CF62D2" w:rsidP="00CF62D2">
      <w:r>
        <w:t xml:space="preserve">The </w:t>
      </w:r>
      <w:r w:rsidR="000D04D7">
        <w:rPr>
          <w:iCs/>
        </w:rPr>
        <w:t>conv</w:t>
      </w:r>
      <w:r w:rsidR="000D04D7">
        <w:rPr>
          <w:i/>
          <w:iCs/>
        </w:rPr>
        <w:t>enience</w:t>
      </w:r>
      <w:r w:rsidR="000D04D7">
        <w:t xml:space="preserve"> </w:t>
      </w:r>
      <w:r>
        <w:t>Store User Community is a small community that demands the accuracy, fast and all-time work that a store management software can provide.</w:t>
      </w:r>
    </w:p>
    <w:p w14:paraId="4D35D6F5" w14:textId="77777777" w:rsidR="007F6DCB" w:rsidRDefault="007F6DCB" w:rsidP="00CF62D2"/>
    <w:p w14:paraId="6C149E1B" w14:textId="0D582694" w:rsidR="00CF62D2" w:rsidRDefault="00CF62D2" w:rsidP="00CF62D2">
      <w:r>
        <w:t xml:space="preserve">The store manager and storage staffs are educated, computer literate but not all the store employees are. The </w:t>
      </w:r>
      <w:r w:rsidR="007F6DCB">
        <w:t>difficulty to read the product information and calculate the bill need to be low so that all the store employees can do.</w:t>
      </w:r>
    </w:p>
    <w:p w14:paraId="09CCA4AE" w14:textId="77777777" w:rsidR="007F6DCB" w:rsidRDefault="007F6DCB" w:rsidP="00CF62D2"/>
    <w:p w14:paraId="400F9568" w14:textId="22FC45C4" w:rsidR="007F6DCB" w:rsidRDefault="007F6DCB" w:rsidP="00CF62D2">
      <w:r>
        <w:t xml:space="preserve">The initial release of </w:t>
      </w:r>
      <w:proofErr w:type="gramStart"/>
      <w:r w:rsidR="000D04D7">
        <w:rPr>
          <w:iCs/>
        </w:rPr>
        <w:t>Conv</w:t>
      </w:r>
      <w:r w:rsidR="000D04D7">
        <w:rPr>
          <w:i/>
          <w:iCs/>
        </w:rPr>
        <w:t>enience</w:t>
      </w:r>
      <w:r w:rsidR="000D04D7">
        <w:t xml:space="preserve"> </w:t>
      </w:r>
      <w:r>
        <w:t xml:space="preserve"> Store</w:t>
      </w:r>
      <w:proofErr w:type="gramEnd"/>
      <w:r>
        <w:t xml:space="preserve"> Sale Management will be </w:t>
      </w:r>
      <w:r w:rsidR="000D04D7">
        <w:t>limited</w:t>
      </w:r>
      <w:r>
        <w:t xml:space="preserve"> to small </w:t>
      </w:r>
      <w:r w:rsidR="000D04D7">
        <w:rPr>
          <w:iCs/>
        </w:rPr>
        <w:t>conv</w:t>
      </w:r>
      <w:r w:rsidR="000D04D7">
        <w:rPr>
          <w:i/>
          <w:iCs/>
        </w:rPr>
        <w:t>enience</w:t>
      </w:r>
      <w:r w:rsidR="000D04D7">
        <w:t xml:space="preserve"> </w:t>
      </w:r>
      <w:r>
        <w:t>which just have one store and it can be used on the computer of the store which install the software. If the re</w:t>
      </w:r>
      <w:r w:rsidR="0006397D">
        <w:t xml:space="preserve">spond </w:t>
      </w:r>
      <w:proofErr w:type="gramStart"/>
      <w:r w:rsidR="0006397D">
        <w:t>are</w:t>
      </w:r>
      <w:proofErr w:type="gramEnd"/>
      <w:r w:rsidR="0006397D">
        <w:t xml:space="preserve"> well</w:t>
      </w:r>
      <w:r>
        <w:t>, the software</w:t>
      </w:r>
      <w:r w:rsidR="0006397D">
        <w:t xml:space="preserve"> will be designed to be expandable and can be use in the chain of </w:t>
      </w:r>
      <w:r w:rsidR="000D04D7">
        <w:rPr>
          <w:iCs/>
        </w:rPr>
        <w:t>conv</w:t>
      </w:r>
      <w:r w:rsidR="000D04D7">
        <w:rPr>
          <w:i/>
          <w:iCs/>
        </w:rPr>
        <w:t>enience</w:t>
      </w:r>
      <w:r w:rsidR="0006397D">
        <w:t xml:space="preserve"> store.</w:t>
      </w:r>
      <w:r>
        <w:t xml:space="preserve"> </w:t>
      </w:r>
    </w:p>
    <w:p w14:paraId="430D3C41" w14:textId="6DCD7176" w:rsidR="000D04D7" w:rsidRDefault="000D04D7" w:rsidP="00CF62D2"/>
    <w:p w14:paraId="7D86B2A0" w14:textId="337FA095" w:rsidR="000D04D7" w:rsidRDefault="000D04D7" w:rsidP="00CF62D2"/>
    <w:p w14:paraId="424042BB" w14:textId="364CC82A" w:rsidR="000D04D7" w:rsidRDefault="000D04D7" w:rsidP="00CF62D2"/>
    <w:p w14:paraId="37114797" w14:textId="77777777" w:rsidR="000D04D7" w:rsidRDefault="000D04D7" w:rsidP="00CF62D2"/>
    <w:p w14:paraId="7CD93A2A" w14:textId="77777777" w:rsidR="0006397D" w:rsidRPr="00CF62D2" w:rsidRDefault="0006397D" w:rsidP="00CF62D2"/>
    <w:p w14:paraId="6FF13310" w14:textId="77777777" w:rsidR="00F81399" w:rsidRDefault="000439F1">
      <w:pPr>
        <w:pStyle w:val="u2"/>
      </w:pPr>
      <w:bookmarkStart w:id="41" w:name="_Toc452813588"/>
      <w:bookmarkStart w:id="42" w:name="_Toc512930913"/>
      <w:bookmarkStart w:id="43" w:name="_Toc524313342"/>
      <w:r>
        <w:t>Summary of Key Stakeholder or User Needs</w:t>
      </w:r>
      <w:bookmarkEnd w:id="41"/>
      <w:bookmarkEnd w:id="42"/>
      <w:bookmarkEnd w:id="43"/>
    </w:p>
    <w:p w14:paraId="41F5580C" w14:textId="3F679404" w:rsidR="00F81399" w:rsidRDefault="00F81399" w:rsidP="00EA2108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 w14:paraId="0F70F761" w14:textId="77777777">
        <w:tc>
          <w:tcPr>
            <w:tcW w:w="2808" w:type="dxa"/>
            <w:shd w:val="solid" w:color="000000" w:fill="FFFFFF"/>
          </w:tcPr>
          <w:p w14:paraId="7C3F97D3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14:paraId="2EB08731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14:paraId="453F4149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14:paraId="26B8693C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0BA9E2DD" w14:textId="77777777" w:rsidR="00F81399" w:rsidRDefault="000439F1">
            <w:pPr>
              <w:pStyle w:val="ThnVnban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F81399" w14:paraId="5347D63B" w14:textId="77777777">
        <w:tc>
          <w:tcPr>
            <w:tcW w:w="2808" w:type="dxa"/>
          </w:tcPr>
          <w:p w14:paraId="7BCEF576" w14:textId="08C2B6B2" w:rsidR="00F81399" w:rsidRDefault="00BB020D">
            <w:pPr>
              <w:pStyle w:val="ThnVnban"/>
              <w:ind w:left="0"/>
            </w:pPr>
            <w:r>
              <w:t xml:space="preserve">Know about the inventory of the </w:t>
            </w:r>
            <w:r w:rsidR="000D04D7">
              <w:rPr>
                <w:iCs/>
              </w:rPr>
              <w:t>conv</w:t>
            </w:r>
            <w:r w:rsidR="000D04D7">
              <w:rPr>
                <w:i/>
                <w:iCs/>
              </w:rPr>
              <w:t>enience</w:t>
            </w:r>
          </w:p>
        </w:tc>
        <w:tc>
          <w:tcPr>
            <w:tcW w:w="900" w:type="dxa"/>
          </w:tcPr>
          <w:p w14:paraId="4DABBD08" w14:textId="376AEE6A" w:rsidR="00F81399" w:rsidRDefault="00BB020D">
            <w:pPr>
              <w:pStyle w:val="ThnVnban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507FBDD6" w14:textId="6F56B7B6" w:rsidR="00F81399" w:rsidRDefault="00BB020D">
            <w:pPr>
              <w:pStyle w:val="ThnVnban"/>
              <w:ind w:left="0"/>
            </w:pPr>
            <w:r>
              <w:t>Check the inventory by paper is slow and inefficient.</w:t>
            </w:r>
          </w:p>
        </w:tc>
        <w:tc>
          <w:tcPr>
            <w:tcW w:w="1980" w:type="dxa"/>
            <w:gridSpan w:val="2"/>
          </w:tcPr>
          <w:p w14:paraId="4FA2A417" w14:textId="1A930C50" w:rsidR="00F81399" w:rsidRDefault="00BB020D">
            <w:pPr>
              <w:pStyle w:val="ThnVnban"/>
              <w:ind w:left="0"/>
            </w:pPr>
            <w:r>
              <w:t xml:space="preserve">Current store employees and storage staffs </w:t>
            </w:r>
            <w:proofErr w:type="gramStart"/>
            <w:r>
              <w:t>have to</w:t>
            </w:r>
            <w:proofErr w:type="gramEnd"/>
            <w:r>
              <w:t xml:space="preserve"> check the inventory by paper to know </w:t>
            </w:r>
            <w:r w:rsidR="008C1E4D">
              <w:t xml:space="preserve">the </w:t>
            </w:r>
            <w:r w:rsidR="000D04D7">
              <w:t xml:space="preserve">amount </w:t>
            </w:r>
            <w:r w:rsidR="008C1E4D">
              <w:t xml:space="preserve">of each product in the store. At this point, it very hard to track if the amount of product left </w:t>
            </w:r>
            <w:proofErr w:type="gramStart"/>
            <w:r w:rsidR="008C1E4D">
              <w:t>is more or less</w:t>
            </w:r>
            <w:proofErr w:type="gramEnd"/>
            <w:r w:rsidR="008C1E4D">
              <w:t xml:space="preserve"> to get the supplier in time so that not </w:t>
            </w:r>
            <w:r w:rsidR="000D04D7" w:rsidRPr="000D04D7">
              <w:t>dissatisfied</w:t>
            </w:r>
            <w:r w:rsidR="008C1E4D">
              <w:t xml:space="preserve"> the customer.</w:t>
            </w:r>
          </w:p>
        </w:tc>
        <w:tc>
          <w:tcPr>
            <w:tcW w:w="2430" w:type="dxa"/>
          </w:tcPr>
          <w:p w14:paraId="2D7DEF08" w14:textId="738FED4A" w:rsidR="00F81399" w:rsidRDefault="008C1E4D">
            <w:pPr>
              <w:pStyle w:val="ThnVnban"/>
              <w:ind w:left="0"/>
            </w:pPr>
            <w:r>
              <w:t>Employees and staffs would like to have the product data stored on the computer and can update each time the customer buy something easily.</w:t>
            </w:r>
          </w:p>
        </w:tc>
      </w:tr>
      <w:tr w:rsidR="008C1E4D" w14:paraId="0684823F" w14:textId="77777777">
        <w:tc>
          <w:tcPr>
            <w:tcW w:w="2808" w:type="dxa"/>
          </w:tcPr>
          <w:p w14:paraId="341449C3" w14:textId="5E4BC9EE" w:rsidR="008C1E4D" w:rsidRDefault="008C1E4D">
            <w:pPr>
              <w:pStyle w:val="ThnVnban"/>
              <w:ind w:left="0"/>
            </w:pPr>
            <w:r>
              <w:t>Make report about the sale.</w:t>
            </w:r>
          </w:p>
        </w:tc>
        <w:tc>
          <w:tcPr>
            <w:tcW w:w="900" w:type="dxa"/>
          </w:tcPr>
          <w:p w14:paraId="095E851A" w14:textId="2976118D" w:rsidR="008C1E4D" w:rsidRDefault="008C1E4D">
            <w:pPr>
              <w:pStyle w:val="ThnVnban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0A24DFF6" w14:textId="5D0AA640" w:rsidR="008C1E4D" w:rsidRDefault="00575857">
            <w:pPr>
              <w:pStyle w:val="ThnVnban"/>
              <w:ind w:left="0"/>
            </w:pPr>
            <w:r>
              <w:t xml:space="preserve">Long delay to get reports, don’t have the action in time when it </w:t>
            </w:r>
            <w:proofErr w:type="gramStart"/>
            <w:r>
              <w:t>need</w:t>
            </w:r>
            <w:proofErr w:type="gramEnd"/>
            <w:r>
              <w:t xml:space="preserve">. </w:t>
            </w:r>
          </w:p>
        </w:tc>
        <w:tc>
          <w:tcPr>
            <w:tcW w:w="1980" w:type="dxa"/>
            <w:gridSpan w:val="2"/>
          </w:tcPr>
          <w:p w14:paraId="43B0859B" w14:textId="798E54F9" w:rsidR="008C1E4D" w:rsidRDefault="008C1E4D">
            <w:pPr>
              <w:pStyle w:val="ThnVnban"/>
              <w:ind w:left="0"/>
            </w:pPr>
            <w:r>
              <w:t xml:space="preserve">The store manager </w:t>
            </w:r>
            <w:proofErr w:type="gramStart"/>
            <w:r w:rsidR="00575857">
              <w:t>has to</w:t>
            </w:r>
            <w:proofErr w:type="gramEnd"/>
            <w:r w:rsidR="00575857">
              <w:t xml:space="preserve"> calculate the sale of the store each week, month, year by himself/herself and it very slow. He/she can’t know if the store has any problem soon to make the action.</w:t>
            </w:r>
          </w:p>
        </w:tc>
        <w:tc>
          <w:tcPr>
            <w:tcW w:w="2430" w:type="dxa"/>
          </w:tcPr>
          <w:p w14:paraId="66026FB6" w14:textId="06A896A6" w:rsidR="008C1E4D" w:rsidRDefault="00575857">
            <w:pPr>
              <w:pStyle w:val="ThnVnban"/>
              <w:ind w:left="0"/>
            </w:pPr>
            <w:r>
              <w:t>The manager would like to have a software to calculate and make report for him/her fast at the end of a week, a month, a year.</w:t>
            </w:r>
          </w:p>
        </w:tc>
      </w:tr>
    </w:tbl>
    <w:p w14:paraId="05F2647D" w14:textId="77777777" w:rsidR="00F81399" w:rsidRDefault="00F81399">
      <w:pPr>
        <w:pStyle w:val="ThnVnban"/>
      </w:pPr>
    </w:p>
    <w:p w14:paraId="3F05B4BA" w14:textId="5F332CCC" w:rsidR="00F81399" w:rsidRDefault="000439F1">
      <w:pPr>
        <w:pStyle w:val="u2"/>
      </w:pPr>
      <w:bookmarkStart w:id="44" w:name="_Toc452813589"/>
      <w:bookmarkStart w:id="45" w:name="_Toc512930914"/>
      <w:bookmarkStart w:id="46" w:name="_Toc524313343"/>
      <w:r>
        <w:t>Alternatives and Competition</w:t>
      </w:r>
      <w:bookmarkEnd w:id="44"/>
      <w:bookmarkEnd w:id="45"/>
      <w:bookmarkEnd w:id="46"/>
    </w:p>
    <w:p w14:paraId="494A6986" w14:textId="2E9936C2" w:rsidR="000D04D7" w:rsidRDefault="000D04D7" w:rsidP="000D04D7">
      <w:r>
        <w:t xml:space="preserve">Nowadays, there are a lot of software support sales </w:t>
      </w:r>
      <w:proofErr w:type="gramStart"/>
      <w:r>
        <w:t>management</w:t>
      </w:r>
      <w:r w:rsidR="003B17D0">
        <w:t xml:space="preserve"> .</w:t>
      </w:r>
      <w:proofErr w:type="gramEnd"/>
      <w:r w:rsidR="003B17D0">
        <w:t xml:space="preserve"> That is software </w:t>
      </w:r>
      <w:proofErr w:type="spellStart"/>
      <w:r w:rsidR="003B17D0">
        <w:t>freshales</w:t>
      </w:r>
      <w:proofErr w:type="spellEnd"/>
      <w:r w:rsidR="003B17D0">
        <w:t xml:space="preserve">, </w:t>
      </w:r>
      <w:proofErr w:type="spellStart"/>
      <w:r w:rsidR="003B17D0">
        <w:t>hubspot</w:t>
      </w:r>
      <w:proofErr w:type="spellEnd"/>
      <w:r w:rsidR="003B17D0">
        <w:t xml:space="preserve">, </w:t>
      </w:r>
      <w:proofErr w:type="spellStart"/>
      <w:r w:rsidR="003B17D0">
        <w:t>insightly</w:t>
      </w:r>
      <w:proofErr w:type="spellEnd"/>
      <w:r w:rsidR="003B17D0">
        <w:t>, …</w:t>
      </w:r>
    </w:p>
    <w:p w14:paraId="4748AA16" w14:textId="6F5A9884" w:rsidR="003B17D0" w:rsidRDefault="003B17D0" w:rsidP="000D04D7">
      <w:r>
        <w:t xml:space="preserve">But All </w:t>
      </w:r>
      <w:proofErr w:type="gramStart"/>
      <w:r>
        <w:t>three software</w:t>
      </w:r>
      <w:proofErr w:type="gramEnd"/>
      <w:r>
        <w:t xml:space="preserve"> list above exist strengths and weaknesses by the stakeholder or end user.</w:t>
      </w:r>
    </w:p>
    <w:p w14:paraId="0199FC6A" w14:textId="0B7516BF" w:rsidR="00AE679B" w:rsidRDefault="00AE679B" w:rsidP="000D04D7"/>
    <w:p w14:paraId="25F6659F" w14:textId="77777777" w:rsidR="00AE679B" w:rsidRDefault="00AE679B" w:rsidP="000D04D7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17D0" w14:paraId="47E87417" w14:textId="77777777" w:rsidTr="003B17D0">
        <w:tc>
          <w:tcPr>
            <w:tcW w:w="2394" w:type="dxa"/>
            <w:shd w:val="clear" w:color="auto" w:fill="000000" w:themeFill="text1"/>
          </w:tcPr>
          <w:p w14:paraId="7825B366" w14:textId="53FEF5F3" w:rsidR="003B17D0" w:rsidRPr="003B17D0" w:rsidRDefault="003B17D0" w:rsidP="000D04D7">
            <w:pPr>
              <w:rPr>
                <w:b/>
                <w:bCs/>
                <w:color w:val="FFFFFF" w:themeColor="background1"/>
              </w:rPr>
            </w:pPr>
            <w:r w:rsidRPr="003B17D0">
              <w:rPr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2394" w:type="dxa"/>
            <w:shd w:val="clear" w:color="auto" w:fill="000000" w:themeFill="text1"/>
          </w:tcPr>
          <w:p w14:paraId="59603D86" w14:textId="4B416A6B" w:rsidR="003B17D0" w:rsidRPr="003B17D0" w:rsidRDefault="003B17D0" w:rsidP="000D04D7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3B17D0">
              <w:rPr>
                <w:b/>
                <w:bCs/>
                <w:color w:val="FFFFFF" w:themeColor="background1"/>
              </w:rPr>
              <w:t>Freshsales</w:t>
            </w:r>
            <w:proofErr w:type="spellEnd"/>
          </w:p>
        </w:tc>
        <w:tc>
          <w:tcPr>
            <w:tcW w:w="2394" w:type="dxa"/>
            <w:shd w:val="clear" w:color="auto" w:fill="000000" w:themeFill="text1"/>
          </w:tcPr>
          <w:p w14:paraId="5C25260E" w14:textId="23D324CA" w:rsidR="003B17D0" w:rsidRPr="003B17D0" w:rsidRDefault="003B17D0" w:rsidP="000D04D7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3B17D0">
              <w:rPr>
                <w:b/>
                <w:bCs/>
                <w:color w:val="FFFFFF" w:themeColor="background1"/>
              </w:rPr>
              <w:t>Hubspot</w:t>
            </w:r>
            <w:proofErr w:type="spellEnd"/>
          </w:p>
        </w:tc>
        <w:tc>
          <w:tcPr>
            <w:tcW w:w="2394" w:type="dxa"/>
            <w:shd w:val="clear" w:color="auto" w:fill="000000" w:themeFill="text1"/>
          </w:tcPr>
          <w:p w14:paraId="1831C1E7" w14:textId="188B53C6" w:rsidR="003B17D0" w:rsidRPr="003B17D0" w:rsidRDefault="003B17D0" w:rsidP="000D04D7">
            <w:pPr>
              <w:rPr>
                <w:b/>
                <w:bCs/>
                <w:color w:val="FFFFFF" w:themeColor="background1"/>
              </w:rPr>
            </w:pPr>
            <w:r w:rsidRPr="003B17D0">
              <w:rPr>
                <w:b/>
                <w:bCs/>
                <w:color w:val="FFFFFF" w:themeColor="background1"/>
              </w:rPr>
              <w:t>Insightly</w:t>
            </w:r>
          </w:p>
        </w:tc>
      </w:tr>
      <w:tr w:rsidR="003B17D0" w14:paraId="4C9E3166" w14:textId="77777777" w:rsidTr="003B17D0">
        <w:tc>
          <w:tcPr>
            <w:tcW w:w="2394" w:type="dxa"/>
          </w:tcPr>
          <w:p w14:paraId="3BBA6089" w14:textId="5269605F" w:rsidR="003B17D0" w:rsidRDefault="003B17D0" w:rsidP="000D04D7">
            <w:r>
              <w:t>Unlimited users</w:t>
            </w:r>
          </w:p>
        </w:tc>
        <w:tc>
          <w:tcPr>
            <w:tcW w:w="2394" w:type="dxa"/>
          </w:tcPr>
          <w:p w14:paraId="78163ADD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07DD1AFD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48610233" w14:textId="4721F46F" w:rsidR="003B17D0" w:rsidRDefault="003B17D0" w:rsidP="003B17D0">
            <w:pPr>
              <w:jc w:val="center"/>
            </w:pPr>
            <w:r>
              <w:t>X</w:t>
            </w:r>
          </w:p>
        </w:tc>
      </w:tr>
      <w:tr w:rsidR="003B17D0" w14:paraId="5DF8DDBA" w14:textId="77777777" w:rsidTr="003B17D0">
        <w:tc>
          <w:tcPr>
            <w:tcW w:w="2394" w:type="dxa"/>
          </w:tcPr>
          <w:p w14:paraId="6BD9EBD8" w14:textId="50AB1C36" w:rsidR="003B17D0" w:rsidRDefault="003B17D0" w:rsidP="000D04D7">
            <w:r>
              <w:t>Unlimited records</w:t>
            </w:r>
          </w:p>
        </w:tc>
        <w:tc>
          <w:tcPr>
            <w:tcW w:w="2394" w:type="dxa"/>
          </w:tcPr>
          <w:p w14:paraId="2239BCD9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1C0EA295" w14:textId="2C064223" w:rsidR="003B17D0" w:rsidRDefault="003B17D0" w:rsidP="003B17D0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14:paraId="787FE81F" w14:textId="7CAB293A" w:rsidR="003B17D0" w:rsidRDefault="003B17D0" w:rsidP="003B17D0">
            <w:pPr>
              <w:jc w:val="center"/>
            </w:pPr>
            <w:r>
              <w:t>X</w:t>
            </w:r>
          </w:p>
        </w:tc>
      </w:tr>
      <w:tr w:rsidR="003B17D0" w14:paraId="6BD6050F" w14:textId="77777777" w:rsidTr="003B17D0">
        <w:tc>
          <w:tcPr>
            <w:tcW w:w="2394" w:type="dxa"/>
          </w:tcPr>
          <w:p w14:paraId="2F5F1B23" w14:textId="2C47E0A6" w:rsidR="003B17D0" w:rsidRDefault="003B17D0" w:rsidP="003B17D0">
            <w:r>
              <w:t>Lead Scoring</w:t>
            </w:r>
          </w:p>
        </w:tc>
        <w:tc>
          <w:tcPr>
            <w:tcW w:w="2394" w:type="dxa"/>
          </w:tcPr>
          <w:p w14:paraId="6EA0DD23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2C50763C" w14:textId="072406F2" w:rsidR="003B17D0" w:rsidRDefault="003B17D0" w:rsidP="003B17D0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14:paraId="25D4B2A4" w14:textId="4D598D48" w:rsidR="003B17D0" w:rsidRDefault="003B17D0" w:rsidP="003B17D0">
            <w:pPr>
              <w:jc w:val="center"/>
            </w:pPr>
            <w:r>
              <w:t>X</w:t>
            </w:r>
          </w:p>
        </w:tc>
      </w:tr>
      <w:tr w:rsidR="003B17D0" w14:paraId="3AEA7F30" w14:textId="77777777" w:rsidTr="003B17D0">
        <w:tc>
          <w:tcPr>
            <w:tcW w:w="2394" w:type="dxa"/>
          </w:tcPr>
          <w:p w14:paraId="0C8CF53B" w14:textId="3D751B75" w:rsidR="003B17D0" w:rsidRDefault="003B17D0" w:rsidP="003B17D0">
            <w:r>
              <w:t>Integrations</w:t>
            </w:r>
          </w:p>
        </w:tc>
        <w:tc>
          <w:tcPr>
            <w:tcW w:w="2394" w:type="dxa"/>
          </w:tcPr>
          <w:p w14:paraId="16A897C0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5CD266E2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0EC1C68B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</w:tr>
      <w:tr w:rsidR="003B17D0" w14:paraId="486E2E04" w14:textId="77777777" w:rsidTr="003B17D0">
        <w:tc>
          <w:tcPr>
            <w:tcW w:w="2394" w:type="dxa"/>
          </w:tcPr>
          <w:p w14:paraId="511E3339" w14:textId="1B1360E6" w:rsidR="003B17D0" w:rsidRDefault="003B17D0" w:rsidP="003B17D0">
            <w:r>
              <w:t>Mobility</w:t>
            </w:r>
          </w:p>
        </w:tc>
        <w:tc>
          <w:tcPr>
            <w:tcW w:w="2394" w:type="dxa"/>
          </w:tcPr>
          <w:p w14:paraId="0E9FE2EF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26D19A68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521D485E" w14:textId="77777777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</w:tr>
      <w:tr w:rsidR="003B17D0" w14:paraId="75528C76" w14:textId="77777777" w:rsidTr="003B17D0">
        <w:tc>
          <w:tcPr>
            <w:tcW w:w="2394" w:type="dxa"/>
          </w:tcPr>
          <w:p w14:paraId="45E8308F" w14:textId="2A598D57" w:rsidR="003B17D0" w:rsidRDefault="003B17D0" w:rsidP="003B17D0">
            <w:r>
              <w:t>Support</w:t>
            </w:r>
          </w:p>
        </w:tc>
        <w:tc>
          <w:tcPr>
            <w:tcW w:w="2394" w:type="dxa"/>
          </w:tcPr>
          <w:p w14:paraId="779BC75F" w14:textId="6C29D750" w:rsidR="003B17D0" w:rsidRDefault="003B17D0" w:rsidP="003B17D0">
            <w:pPr>
              <w:pStyle w:val="oancuaDanhsach"/>
              <w:numPr>
                <w:ilvl w:val="0"/>
                <w:numId w:val="30"/>
              </w:numPr>
              <w:jc w:val="center"/>
            </w:pPr>
          </w:p>
        </w:tc>
        <w:tc>
          <w:tcPr>
            <w:tcW w:w="2394" w:type="dxa"/>
          </w:tcPr>
          <w:p w14:paraId="2E3C7728" w14:textId="5D9C3082" w:rsidR="003B17D0" w:rsidRDefault="003B17D0" w:rsidP="003B17D0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14:paraId="60B405E2" w14:textId="61E84A10" w:rsidR="003B17D0" w:rsidRDefault="003B17D0" w:rsidP="003B17D0">
            <w:pPr>
              <w:jc w:val="center"/>
            </w:pPr>
            <w:r>
              <w:t>X</w:t>
            </w:r>
          </w:p>
        </w:tc>
      </w:tr>
      <w:tr w:rsidR="003B17D0" w14:paraId="187CD1D2" w14:textId="77777777" w:rsidTr="003B17D0">
        <w:tc>
          <w:tcPr>
            <w:tcW w:w="2394" w:type="dxa"/>
          </w:tcPr>
          <w:p w14:paraId="7AE37124" w14:textId="3733DFAE" w:rsidR="003B17D0" w:rsidRDefault="003B17D0" w:rsidP="003B17D0">
            <w:r>
              <w:t>Upgrade fee /month</w:t>
            </w:r>
          </w:p>
        </w:tc>
        <w:tc>
          <w:tcPr>
            <w:tcW w:w="2394" w:type="dxa"/>
          </w:tcPr>
          <w:p w14:paraId="02787009" w14:textId="58019B39" w:rsidR="003B17D0" w:rsidRDefault="005C6037" w:rsidP="003B17D0">
            <w:pPr>
              <w:jc w:val="center"/>
            </w:pPr>
            <w:r>
              <w:t>$19</w:t>
            </w:r>
          </w:p>
        </w:tc>
        <w:tc>
          <w:tcPr>
            <w:tcW w:w="2394" w:type="dxa"/>
          </w:tcPr>
          <w:p w14:paraId="616EC9C8" w14:textId="48A13762" w:rsidR="003B17D0" w:rsidRDefault="005C6037" w:rsidP="003B17D0">
            <w:pPr>
              <w:jc w:val="center"/>
            </w:pPr>
            <w:r>
              <w:t>$50</w:t>
            </w:r>
          </w:p>
        </w:tc>
        <w:tc>
          <w:tcPr>
            <w:tcW w:w="2394" w:type="dxa"/>
          </w:tcPr>
          <w:p w14:paraId="723FE68E" w14:textId="4C580DF9" w:rsidR="003B17D0" w:rsidRDefault="005C6037" w:rsidP="003B17D0">
            <w:pPr>
              <w:jc w:val="center"/>
            </w:pPr>
            <w:r>
              <w:t>$29</w:t>
            </w:r>
          </w:p>
        </w:tc>
      </w:tr>
    </w:tbl>
    <w:p w14:paraId="6C989588" w14:textId="705277A6" w:rsidR="003B17D0" w:rsidRDefault="003B17D0" w:rsidP="000D04D7"/>
    <w:p w14:paraId="26C519C9" w14:textId="77777777" w:rsidR="005C6037" w:rsidRPr="000D04D7" w:rsidRDefault="005C6037" w:rsidP="000D04D7"/>
    <w:p w14:paraId="7E9CFAC4" w14:textId="246B4468" w:rsidR="00F81399" w:rsidRDefault="000439F1">
      <w:pPr>
        <w:pStyle w:val="u1"/>
      </w:pPr>
      <w:bookmarkStart w:id="47" w:name="_Toc436203387"/>
      <w:bookmarkStart w:id="48" w:name="_Toc452813590"/>
      <w:bookmarkStart w:id="49" w:name="_Toc512930915"/>
      <w:bookmarkStart w:id="50" w:name="_Toc524313344"/>
      <w:bookmarkEnd w:id="26"/>
      <w:r>
        <w:t>Product Overview</w:t>
      </w:r>
      <w:bookmarkEnd w:id="47"/>
      <w:bookmarkEnd w:id="48"/>
      <w:bookmarkEnd w:id="49"/>
      <w:bookmarkEnd w:id="50"/>
    </w:p>
    <w:p w14:paraId="422C16BC" w14:textId="6C22D271" w:rsidR="00D62B0D" w:rsidRPr="00D62B0D" w:rsidRDefault="00D62B0D" w:rsidP="00D62B0D">
      <w:r>
        <w:rPr>
          <w:color w:val="000000"/>
          <w:shd w:val="clear" w:color="auto" w:fill="FFFFFF"/>
        </w:rPr>
        <w:t>This section provides a high level view of the</w:t>
      </w:r>
      <w:r w:rsidRPr="00D62B0D">
        <w:rPr>
          <w:iCs/>
        </w:rPr>
        <w:t xml:space="preserve"> </w:t>
      </w:r>
      <w:r>
        <w:rPr>
          <w:iCs/>
        </w:rPr>
        <w:t>conv</w:t>
      </w:r>
      <w:r>
        <w:rPr>
          <w:i/>
          <w:iCs/>
        </w:rPr>
        <w:t xml:space="preserve">enience </w:t>
      </w:r>
      <w:r>
        <w:t xml:space="preserve">store sales management software, </w:t>
      </w:r>
      <w:r>
        <w:rPr>
          <w:color w:val="000000"/>
          <w:shd w:val="clear" w:color="auto" w:fill="FFFFFF"/>
        </w:rPr>
        <w:t xml:space="preserve">interfaces to the </w:t>
      </w:r>
      <w:r>
        <w:rPr>
          <w:color w:val="000000"/>
          <w:shd w:val="clear" w:color="auto" w:fill="FFFFFF"/>
        </w:rPr>
        <w:lastRenderedPageBreak/>
        <w:t>external</w:t>
      </w:r>
      <w:r w:rsidR="00381EAE">
        <w:rPr>
          <w:color w:val="000000"/>
          <w:shd w:val="clear" w:color="auto" w:fill="FFFFFF"/>
        </w:rPr>
        <w:t xml:space="preserve"> management product system, </w:t>
      </w:r>
      <w:proofErr w:type="gramStart"/>
      <w:r w:rsidR="00381EAE">
        <w:rPr>
          <w:color w:val="000000"/>
          <w:shd w:val="clear" w:color="auto" w:fill="FFFFFF"/>
        </w:rPr>
        <w:t>storage  catalog</w:t>
      </w:r>
      <w:proofErr w:type="gramEnd"/>
      <w:r w:rsidR="00381EAE">
        <w:rPr>
          <w:color w:val="000000"/>
          <w:shd w:val="clear" w:color="auto" w:fill="FFFFFF"/>
        </w:rPr>
        <w:t xml:space="preserve"> database system and the system configuration</w:t>
      </w:r>
      <w:r>
        <w:rPr>
          <w:i/>
          <w:iCs/>
        </w:rPr>
        <w:t xml:space="preserve"> </w:t>
      </w:r>
    </w:p>
    <w:p w14:paraId="359F0D1D" w14:textId="08B5A34F" w:rsidR="00F81399" w:rsidRDefault="000439F1">
      <w:pPr>
        <w:pStyle w:val="u2"/>
      </w:pPr>
      <w:bookmarkStart w:id="51" w:name="_Toc425054391"/>
      <w:bookmarkStart w:id="52" w:name="_Toc318088998"/>
      <w:bookmarkStart w:id="53" w:name="_Toc320274603"/>
      <w:bookmarkStart w:id="54" w:name="_Toc320279476"/>
      <w:bookmarkStart w:id="55" w:name="_Toc323533353"/>
      <w:bookmarkStart w:id="56" w:name="_Toc339783677"/>
      <w:bookmarkStart w:id="57" w:name="_Toc339784266"/>
      <w:bookmarkStart w:id="58" w:name="_Toc342757867"/>
      <w:bookmarkStart w:id="59" w:name="_Toc346297778"/>
      <w:bookmarkStart w:id="60" w:name="_Toc422186484"/>
      <w:bookmarkStart w:id="61" w:name="_Toc436203388"/>
      <w:bookmarkStart w:id="62" w:name="_Toc452813591"/>
      <w:bookmarkStart w:id="63" w:name="_Toc512930916"/>
      <w:bookmarkStart w:id="64" w:name="_Toc524313345"/>
      <w:r>
        <w:t>Product Perspective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B46C2D3" w14:textId="6D58899D" w:rsidR="00322DFD" w:rsidRDefault="00322DFD" w:rsidP="00322DFD">
      <w:r>
        <w:t>Graphically, the system may be viewed as follows</w:t>
      </w:r>
    </w:p>
    <w:p w14:paraId="78A43E39" w14:textId="20677D4D" w:rsidR="005C6037" w:rsidRDefault="005C6037" w:rsidP="00322DFD">
      <w:pPr>
        <w:rPr>
          <w:noProof/>
        </w:rPr>
      </w:pPr>
    </w:p>
    <w:p w14:paraId="3D3EBD74" w14:textId="03BD8219" w:rsidR="005C6037" w:rsidRDefault="005C6037" w:rsidP="00322DFD">
      <w:pPr>
        <w:rPr>
          <w:noProof/>
        </w:rPr>
      </w:pPr>
    </w:p>
    <w:p w14:paraId="1834BDDE" w14:textId="3A64BDBF" w:rsidR="005C6037" w:rsidRDefault="005C6037" w:rsidP="00322DFD">
      <w:pPr>
        <w:rPr>
          <w:noProof/>
        </w:rPr>
      </w:pPr>
    </w:p>
    <w:p w14:paraId="45D028E5" w14:textId="2988956D" w:rsidR="005C6037" w:rsidRDefault="005C6037" w:rsidP="005C6037">
      <w:pPr>
        <w:ind w:left="1440" w:firstLine="720"/>
        <w:rPr>
          <w:noProof/>
        </w:rPr>
      </w:pPr>
      <w:r>
        <w:rPr>
          <w:noProof/>
        </w:rPr>
        <w:drawing>
          <wp:inline distT="0" distB="0" distL="0" distR="0" wp14:anchorId="6E350E10" wp14:editId="7BEB1B59">
            <wp:extent cx="1196340" cy="1196340"/>
            <wp:effectExtent l="0" t="0" r="381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0EAE" w14:textId="60EC334A" w:rsidR="005C6037" w:rsidRDefault="005C6037" w:rsidP="005C6037">
      <w:pPr>
        <w:rPr>
          <w:noProof/>
        </w:rPr>
      </w:pPr>
      <w:r>
        <w:rPr>
          <w:noProof/>
        </w:rPr>
        <w:t xml:space="preserve">                                        </w:t>
      </w:r>
    </w:p>
    <w:p w14:paraId="7F3075E3" w14:textId="070E080E" w:rsidR="005C6037" w:rsidRDefault="005C6037" w:rsidP="00322DFD">
      <w:r>
        <w:rPr>
          <w:noProof/>
        </w:rPr>
        <w:drawing>
          <wp:inline distT="0" distB="0" distL="0" distR="0" wp14:anchorId="2CDF98BE" wp14:editId="2CE3E104">
            <wp:extent cx="4533900" cy="2886117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93" cy="290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AD88" w14:textId="77777777" w:rsidR="00322DFD" w:rsidRPr="00322DFD" w:rsidRDefault="00322DFD" w:rsidP="00322DFD"/>
    <w:p w14:paraId="35100CC4" w14:textId="020F1F48" w:rsidR="00F81399" w:rsidRDefault="000439F1">
      <w:pPr>
        <w:pStyle w:val="u2"/>
      </w:pPr>
      <w:bookmarkStart w:id="65" w:name="_Toc425054394"/>
      <w:bookmarkStart w:id="66" w:name="_Toc318089002"/>
      <w:bookmarkStart w:id="67" w:name="_Toc320274637"/>
      <w:bookmarkStart w:id="68" w:name="_Toc320279510"/>
      <w:bookmarkStart w:id="69" w:name="_Toc323533379"/>
      <w:bookmarkStart w:id="70" w:name="_Toc339783689"/>
      <w:bookmarkStart w:id="71" w:name="_Toc339784278"/>
      <w:bookmarkStart w:id="72" w:name="_Toc342757869"/>
      <w:bookmarkStart w:id="73" w:name="_Toc346297780"/>
      <w:bookmarkStart w:id="74" w:name="_Toc422186487"/>
      <w:bookmarkStart w:id="75" w:name="_Toc436203390"/>
      <w:bookmarkStart w:id="76" w:name="_Toc452813593"/>
      <w:bookmarkStart w:id="77" w:name="_Toc512930917"/>
      <w:bookmarkStart w:id="78" w:name="_Toc524313346"/>
      <w:r>
        <w:t>Assumptions and Dependencies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43C69292" w14:textId="77777777" w:rsidR="00F81399" w:rsidRDefault="000439F1" w:rsidP="00EA2108">
      <w:pPr>
        <w:pStyle w:val="InfoBlue"/>
      </w:pPr>
      <w:r>
        <w:t xml:space="preserve">[List each factor that affects the features stated in the </w:t>
      </w:r>
      <w:r>
        <w:rPr>
          <w:b/>
          <w:bCs/>
        </w:rPr>
        <w:t>Vision</w:t>
      </w:r>
      <w:r>
        <w:t xml:space="preserve"> document. List assumptions that, if changed, will alter the </w:t>
      </w:r>
      <w:r>
        <w:rPr>
          <w:b/>
          <w:bCs/>
        </w:rPr>
        <w:t xml:space="preserve">Vision </w:t>
      </w:r>
      <w: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b/>
          <w:bCs/>
        </w:rPr>
        <w:t>Vision</w:t>
      </w:r>
      <w:r>
        <w:t xml:space="preserve"> document will need to change.]</w:t>
      </w:r>
    </w:p>
    <w:p w14:paraId="64BFCE09" w14:textId="42264E23" w:rsidR="00F81399" w:rsidRDefault="000439F1" w:rsidP="00EA2108">
      <w:pPr>
        <w:pStyle w:val="u1"/>
      </w:pPr>
      <w:bookmarkStart w:id="79" w:name="_Toc436203402"/>
      <w:bookmarkStart w:id="80" w:name="_Toc452813596"/>
      <w:bookmarkStart w:id="81" w:name="_Toc512930918"/>
      <w:bookmarkStart w:id="82" w:name="_Toc524313347"/>
      <w:r>
        <w:t>Product Features</w:t>
      </w:r>
      <w:bookmarkEnd w:id="79"/>
      <w:bookmarkEnd w:id="80"/>
      <w:bookmarkEnd w:id="81"/>
      <w:bookmarkEnd w:id="82"/>
    </w:p>
    <w:p w14:paraId="52907C57" w14:textId="51147E86" w:rsidR="00415DB3" w:rsidRDefault="00415DB3" w:rsidP="00415DB3">
      <w:r w:rsidRPr="00415DB3">
        <w:t>This section defines and describes the features of the C-Registration System. Features are the high-level capabilities of the system that are necessary to deliver benefits to the users.</w:t>
      </w:r>
    </w:p>
    <w:p w14:paraId="1A46AD54" w14:textId="609BBAC2" w:rsidR="00415DB3" w:rsidRDefault="00415DB3" w:rsidP="00415DB3">
      <w:pPr>
        <w:pStyle w:val="u2"/>
      </w:pPr>
      <w:r>
        <w:t>Login</w:t>
      </w:r>
    </w:p>
    <w:p w14:paraId="55D4D27C" w14:textId="7EE2755D" w:rsidR="00415DB3" w:rsidRDefault="00415DB3" w:rsidP="00415DB3">
      <w:r>
        <w:t xml:space="preserve">Employee is provided a valid ID and password for entry to the system management product. </w:t>
      </w:r>
      <w:r w:rsidRPr="00415DB3">
        <w:t>The system shall enable a user to change their temporary password.</w:t>
      </w:r>
    </w:p>
    <w:p w14:paraId="50BD6034" w14:textId="0F83F990" w:rsidR="00415DB3" w:rsidRDefault="00415DB3" w:rsidP="00415DB3">
      <w:pPr>
        <w:pStyle w:val="u2"/>
      </w:pPr>
      <w:r>
        <w:t xml:space="preserve">Change / recover password  </w:t>
      </w:r>
    </w:p>
    <w:p w14:paraId="43DDDF16" w14:textId="4C203368" w:rsidR="00415DB3" w:rsidRDefault="00415DB3" w:rsidP="00415DB3">
      <w:r>
        <w:t>Employee could recover password when you forget it</w:t>
      </w:r>
    </w:p>
    <w:p w14:paraId="0854B11F" w14:textId="6CD85D1F" w:rsidR="00415DB3" w:rsidRDefault="00415DB3" w:rsidP="00415DB3">
      <w:pPr>
        <w:pStyle w:val="u2"/>
      </w:pPr>
      <w:r>
        <w:lastRenderedPageBreak/>
        <w:t>Register member for store</w:t>
      </w:r>
    </w:p>
    <w:p w14:paraId="2418F76A" w14:textId="019210EA" w:rsidR="00415DB3" w:rsidRDefault="00415DB3" w:rsidP="00415DB3">
      <w:r>
        <w:t xml:space="preserve">The system shall display </w:t>
      </w:r>
      <w:r w:rsidRPr="00415DB3">
        <w:t>available</w:t>
      </w:r>
      <w:r>
        <w:t xml:space="preserve"> form register member.</w:t>
      </w:r>
    </w:p>
    <w:p w14:paraId="5B9FA26B" w14:textId="36DC12C2" w:rsidR="00415DB3" w:rsidRDefault="0095098A" w:rsidP="00415DB3">
      <w:pPr>
        <w:pStyle w:val="u2"/>
      </w:pPr>
      <w:proofErr w:type="gramStart"/>
      <w:r>
        <w:t xml:space="preserve">Search </w:t>
      </w:r>
      <w:r w:rsidR="00415DB3">
        <w:t xml:space="preserve"> product</w:t>
      </w:r>
      <w:proofErr w:type="gramEnd"/>
      <w:r w:rsidR="00415DB3">
        <w:t xml:space="preserve"> information</w:t>
      </w:r>
    </w:p>
    <w:p w14:paraId="29215F0B" w14:textId="309B8595" w:rsidR="00415DB3" w:rsidRDefault="0095098A" w:rsidP="00415DB3">
      <w:r>
        <w:t xml:space="preserve">The system shall accept get product information from database if </w:t>
      </w:r>
      <w:proofErr w:type="gramStart"/>
      <w:r>
        <w:t>you</w:t>
      </w:r>
      <w:proofErr w:type="gramEnd"/>
      <w:r>
        <w:t xml:space="preserve"> role employee of store </w:t>
      </w:r>
    </w:p>
    <w:p w14:paraId="1A71098C" w14:textId="77777777" w:rsidR="0044150C" w:rsidRDefault="0044150C" w:rsidP="0044150C">
      <w:pPr>
        <w:pStyle w:val="u2"/>
      </w:pPr>
      <w:r>
        <w:t>Import product from supplier</w:t>
      </w:r>
    </w:p>
    <w:p w14:paraId="1154E70B" w14:textId="0E690282" w:rsidR="0095098A" w:rsidRDefault="0095098A" w:rsidP="00415DB3">
      <w:r>
        <w:t xml:space="preserve">The system shall accept </w:t>
      </w:r>
      <w:r w:rsidR="0044150C">
        <w:t>insert</w:t>
      </w:r>
      <w:r>
        <w:t xml:space="preserve"> information of product </w:t>
      </w:r>
      <w:r w:rsidR="0044150C">
        <w:t>new</w:t>
      </w:r>
      <w:r>
        <w:t xml:space="preserve"> </w:t>
      </w:r>
      <w:r w:rsidR="0044150C">
        <w:t>by the suppliers</w:t>
      </w:r>
    </w:p>
    <w:p w14:paraId="0656E066" w14:textId="7FE60069" w:rsidR="00415DB3" w:rsidRDefault="0095098A" w:rsidP="0095098A">
      <w:pPr>
        <w:pStyle w:val="u2"/>
      </w:pPr>
      <w:r>
        <w:t>Add bill</w:t>
      </w:r>
    </w:p>
    <w:p w14:paraId="73E6FF88" w14:textId="75AFE160" w:rsidR="0095098A" w:rsidRDefault="0095098A" w:rsidP="00415DB3">
      <w:r>
        <w:t xml:space="preserve">The system shall accept new bill when customer request </w:t>
      </w:r>
      <w:proofErr w:type="gramStart"/>
      <w:r>
        <w:t>pay</w:t>
      </w:r>
      <w:proofErr w:type="gramEnd"/>
    </w:p>
    <w:p w14:paraId="77660FBD" w14:textId="37CE53F5" w:rsidR="0095098A" w:rsidRDefault="0095098A" w:rsidP="009A67B1">
      <w:pPr>
        <w:pStyle w:val="u2"/>
      </w:pPr>
      <w:r>
        <w:t xml:space="preserve">Search </w:t>
      </w:r>
      <w:r w:rsidR="009A67B1">
        <w:t>member of store</w:t>
      </w:r>
    </w:p>
    <w:p w14:paraId="632C5BE5" w14:textId="3A428D70" w:rsidR="009A67B1" w:rsidRDefault="009A67B1" w:rsidP="00415DB3">
      <w:r>
        <w:t>The system shall accept get information customer member</w:t>
      </w:r>
    </w:p>
    <w:p w14:paraId="34A03203" w14:textId="0CA5E68D" w:rsidR="009A67B1" w:rsidRDefault="009A67B1" w:rsidP="009A67B1">
      <w:pPr>
        <w:pStyle w:val="u2"/>
      </w:pPr>
      <w:r w:rsidRPr="009A67B1">
        <w:t xml:space="preserve">Statistics of sales revenue by </w:t>
      </w:r>
      <w:r>
        <w:t>items, item type</w:t>
      </w:r>
    </w:p>
    <w:p w14:paraId="531566C2" w14:textId="0E3C18A7" w:rsidR="009A67B1" w:rsidRDefault="009A67B1" w:rsidP="00415DB3">
      <w:r>
        <w:t>The system shall get information from system so that statistics of sales</w:t>
      </w:r>
    </w:p>
    <w:p w14:paraId="328A7DFC" w14:textId="3966D5E0" w:rsidR="009A67B1" w:rsidRDefault="009A67B1" w:rsidP="009A67B1">
      <w:pPr>
        <w:pStyle w:val="u2"/>
      </w:pPr>
      <w:r w:rsidRPr="009A67B1">
        <w:t xml:space="preserve">Statistics </w:t>
      </w:r>
      <w:r>
        <w:t>product many buyer</w:t>
      </w:r>
    </w:p>
    <w:p w14:paraId="7C17D582" w14:textId="79BD5D86" w:rsidR="009A67B1" w:rsidRDefault="009A67B1" w:rsidP="00415DB3">
      <w:r>
        <w:t>Statistics product</w:t>
      </w:r>
      <w:r w:rsidR="0044150C">
        <w:t xml:space="preserve"> a lot of bought </w:t>
      </w:r>
    </w:p>
    <w:p w14:paraId="7F753D5F" w14:textId="71978762" w:rsidR="009A67B1" w:rsidRDefault="009A67B1" w:rsidP="009A67B1">
      <w:pPr>
        <w:pStyle w:val="u2"/>
      </w:pPr>
      <w:r>
        <w:t>Statistics month, year</w:t>
      </w:r>
    </w:p>
    <w:p w14:paraId="42588AA5" w14:textId="181982A9" w:rsidR="009A67B1" w:rsidRDefault="009A67B1" w:rsidP="00415DB3">
      <w:r w:rsidRPr="009A67B1">
        <w:t>Statistics of sales revenue by month, year.</w:t>
      </w:r>
    </w:p>
    <w:p w14:paraId="25B63987" w14:textId="20F39CC6" w:rsidR="0044150C" w:rsidRDefault="0044150C" w:rsidP="0044150C">
      <w:pPr>
        <w:pStyle w:val="u2"/>
      </w:pPr>
      <w:r>
        <w:t>Statistics profit</w:t>
      </w:r>
    </w:p>
    <w:p w14:paraId="6129F046" w14:textId="287FC78C" w:rsidR="0044150C" w:rsidRDefault="0044150C" w:rsidP="00415DB3">
      <w:r>
        <w:t>Statistics profit at store.</w:t>
      </w:r>
    </w:p>
    <w:p w14:paraId="49171B21" w14:textId="6E15A294" w:rsidR="0044150C" w:rsidRDefault="0044150C" w:rsidP="0044150C">
      <w:pPr>
        <w:pStyle w:val="u2"/>
      </w:pPr>
      <w:r>
        <w:t>Statistics amount product</w:t>
      </w:r>
    </w:p>
    <w:p w14:paraId="40F54B4D" w14:textId="77777777" w:rsidR="0044150C" w:rsidRDefault="0044150C" w:rsidP="00415DB3">
      <w:r>
        <w:t xml:space="preserve">Statistics product has bought customer </w:t>
      </w:r>
      <w:proofErr w:type="gramStart"/>
      <w:r>
        <w:t>since</w:t>
      </w:r>
      <w:proofErr w:type="gramEnd"/>
      <w:r>
        <w:t xml:space="preserve"> 2 month</w:t>
      </w:r>
    </w:p>
    <w:p w14:paraId="46561ECB" w14:textId="70E8321A" w:rsidR="0044150C" w:rsidRDefault="0044150C" w:rsidP="0044150C">
      <w:pPr>
        <w:pStyle w:val="u2"/>
      </w:pPr>
      <w:r>
        <w:t>View catalog supplier product</w:t>
      </w:r>
    </w:p>
    <w:p w14:paraId="6BD030AD" w14:textId="71BCBEB3" w:rsidR="0044150C" w:rsidRDefault="0044150C" w:rsidP="0044150C">
      <w:r>
        <w:t>The system shall display information supplier product at store. That is information origin product</w:t>
      </w:r>
    </w:p>
    <w:p w14:paraId="70ECBBDB" w14:textId="3F1CE5B6" w:rsidR="00DA4A95" w:rsidRDefault="00DA4A95" w:rsidP="00DA4A95">
      <w:pPr>
        <w:pStyle w:val="u2"/>
      </w:pPr>
      <w:r>
        <w:t>View type product</w:t>
      </w:r>
    </w:p>
    <w:p w14:paraId="1B239521" w14:textId="4CB588FF" w:rsidR="00DA4A95" w:rsidRDefault="00DA4A95" w:rsidP="0044150C">
      <w:r>
        <w:t>The system shall display information type product</w:t>
      </w:r>
    </w:p>
    <w:p w14:paraId="6B558F8D" w14:textId="77777777" w:rsidR="00DA4A95" w:rsidRDefault="00DA4A95" w:rsidP="0044150C"/>
    <w:p w14:paraId="7C9D2229" w14:textId="2CC88F51" w:rsidR="00A240EE" w:rsidRDefault="00396EAE" w:rsidP="00EA2108">
      <w:pPr>
        <w:pStyle w:val="u1"/>
      </w:pPr>
      <w:bookmarkStart w:id="83" w:name="_Toc436203408"/>
      <w:bookmarkStart w:id="84" w:name="_Toc452813602"/>
      <w:bookmarkStart w:id="85" w:name="_Toc512930919"/>
      <w:bookmarkStart w:id="86" w:name="_Toc524313348"/>
      <w:r>
        <w:t>Non-Functional</w:t>
      </w:r>
      <w:r w:rsidR="000439F1">
        <w:t xml:space="preserve"> Requirements</w:t>
      </w:r>
      <w:bookmarkEnd w:id="83"/>
      <w:bookmarkEnd w:id="84"/>
      <w:bookmarkEnd w:id="85"/>
      <w:bookmarkEnd w:id="86"/>
    </w:p>
    <w:p w14:paraId="252EE819" w14:textId="46251F5E" w:rsidR="00EA1D01" w:rsidRDefault="00EA1D01" w:rsidP="00EA1D01">
      <w:r>
        <w:t xml:space="preserve">With feature search product </w:t>
      </w:r>
      <w:proofErr w:type="gramStart"/>
      <w:r>
        <w:t>information</w:t>
      </w:r>
      <w:proofErr w:type="gramEnd"/>
      <w:r>
        <w:t xml:space="preserve"> no more than 3 second</w:t>
      </w:r>
    </w:p>
    <w:p w14:paraId="1931231B" w14:textId="77777777" w:rsidR="00EA1D01" w:rsidRPr="00EA1D01" w:rsidRDefault="00EA1D01" w:rsidP="00EA1D01">
      <w:bookmarkStart w:id="87" w:name="_GoBack"/>
      <w:bookmarkEnd w:id="87"/>
    </w:p>
    <w:sectPr w:rsidR="00EA1D01" w:rsidRPr="00EA1D01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571AF" w14:textId="77777777" w:rsidR="00A04752" w:rsidRDefault="00A04752">
      <w:pPr>
        <w:spacing w:line="240" w:lineRule="auto"/>
      </w:pPr>
      <w:r>
        <w:separator/>
      </w:r>
    </w:p>
  </w:endnote>
  <w:endnote w:type="continuationSeparator" w:id="0">
    <w:p w14:paraId="7FAABAB7" w14:textId="77777777" w:rsidR="00A04752" w:rsidRDefault="00A04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1EAE" w14:paraId="5F526C6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00C84" w14:textId="77777777" w:rsidR="00381EAE" w:rsidRDefault="00381EA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0D14CC" w14:textId="5140FCF9" w:rsidR="00381EAE" w:rsidRDefault="00381EAE" w:rsidP="0006309C">
          <w:pPr>
            <w:jc w:val="center"/>
          </w:pPr>
          <w:r>
            <w:sym w:font="Symbol" w:char="F0D3"/>
          </w:r>
          <w:r>
            <w:t xml:space="preserve">Group 04,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7F4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E39EDD" w14:textId="77777777" w:rsidR="00381EAE" w:rsidRDefault="00381EAE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816CA98" w14:textId="77777777" w:rsidR="00381EAE" w:rsidRDefault="00381E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0A55A" w14:textId="77777777" w:rsidR="00A04752" w:rsidRDefault="00A04752">
      <w:pPr>
        <w:spacing w:line="240" w:lineRule="auto"/>
      </w:pPr>
      <w:r>
        <w:separator/>
      </w:r>
    </w:p>
  </w:footnote>
  <w:footnote w:type="continuationSeparator" w:id="0">
    <w:p w14:paraId="49A4F4CB" w14:textId="77777777" w:rsidR="00A04752" w:rsidRDefault="00A04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6B7B6" w14:textId="77777777" w:rsidR="00381EAE" w:rsidRDefault="00381EAE">
    <w:pPr>
      <w:rPr>
        <w:sz w:val="24"/>
      </w:rPr>
    </w:pPr>
  </w:p>
  <w:p w14:paraId="2792B8DB" w14:textId="77777777" w:rsidR="00381EAE" w:rsidRDefault="00381EAE">
    <w:pPr>
      <w:pBdr>
        <w:top w:val="single" w:sz="6" w:space="1" w:color="auto"/>
      </w:pBdr>
      <w:rPr>
        <w:sz w:val="24"/>
      </w:rPr>
    </w:pPr>
  </w:p>
  <w:p w14:paraId="42CA6713" w14:textId="2240586E" w:rsidR="00381EAE" w:rsidRDefault="00381EA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04</w:t>
    </w:r>
  </w:p>
  <w:p w14:paraId="69E1229C" w14:textId="77777777" w:rsidR="00381EAE" w:rsidRDefault="00381EAE">
    <w:pPr>
      <w:pBdr>
        <w:bottom w:val="single" w:sz="6" w:space="1" w:color="auto"/>
      </w:pBdr>
      <w:jc w:val="right"/>
      <w:rPr>
        <w:sz w:val="24"/>
      </w:rPr>
    </w:pPr>
  </w:p>
  <w:p w14:paraId="7CF9AB49" w14:textId="77777777" w:rsidR="00381EAE" w:rsidRDefault="00381EA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81EAE" w14:paraId="6843D69A" w14:textId="77777777">
      <w:tc>
        <w:tcPr>
          <w:tcW w:w="6379" w:type="dxa"/>
        </w:tcPr>
        <w:p w14:paraId="08C99DA5" w14:textId="77777777" w:rsidR="00381EAE" w:rsidRDefault="00381EAE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Pr="00A240EE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39B1778B" w14:textId="77777777" w:rsidR="00381EAE" w:rsidRDefault="00381EA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81EAE" w14:paraId="0F27A797" w14:textId="77777777">
      <w:tc>
        <w:tcPr>
          <w:tcW w:w="6379" w:type="dxa"/>
        </w:tcPr>
        <w:p w14:paraId="0D8CBA40" w14:textId="77777777" w:rsidR="00381EAE" w:rsidRDefault="00A04752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81EAE">
            <w:t>Vision Document</w:t>
          </w:r>
          <w:r>
            <w:fldChar w:fldCharType="end"/>
          </w:r>
        </w:p>
      </w:tc>
      <w:tc>
        <w:tcPr>
          <w:tcW w:w="3179" w:type="dxa"/>
        </w:tcPr>
        <w:p w14:paraId="6AD1D6BB" w14:textId="77777777" w:rsidR="00381EAE" w:rsidRDefault="00381EAE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381EAE" w14:paraId="7E328AC0" w14:textId="77777777">
      <w:tc>
        <w:tcPr>
          <w:tcW w:w="9558" w:type="dxa"/>
          <w:gridSpan w:val="2"/>
        </w:tcPr>
        <w:p w14:paraId="7F5515CE" w14:textId="77777777" w:rsidR="00381EAE" w:rsidRDefault="00381EAE">
          <w:r>
            <w:t>&lt;document identifier&gt;</w:t>
          </w:r>
        </w:p>
      </w:tc>
    </w:tr>
  </w:tbl>
  <w:p w14:paraId="7401DEF5" w14:textId="77777777" w:rsidR="00381EAE" w:rsidRDefault="00381EA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1A040B"/>
    <w:multiLevelType w:val="hybridMultilevel"/>
    <w:tmpl w:val="8084C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4"/>
  </w:num>
  <w:num w:numId="3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0EE"/>
    <w:rsid w:val="000439F1"/>
    <w:rsid w:val="0006309C"/>
    <w:rsid w:val="0006397D"/>
    <w:rsid w:val="000D04D7"/>
    <w:rsid w:val="0013390B"/>
    <w:rsid w:val="001631D9"/>
    <w:rsid w:val="002E4E87"/>
    <w:rsid w:val="002E6E43"/>
    <w:rsid w:val="00322DFD"/>
    <w:rsid w:val="003309F9"/>
    <w:rsid w:val="003366FE"/>
    <w:rsid w:val="00381EAE"/>
    <w:rsid w:val="0038496A"/>
    <w:rsid w:val="00396EAE"/>
    <w:rsid w:val="003A6816"/>
    <w:rsid w:val="003B17D0"/>
    <w:rsid w:val="003F7AB9"/>
    <w:rsid w:val="00415DB3"/>
    <w:rsid w:val="0044150C"/>
    <w:rsid w:val="0048658A"/>
    <w:rsid w:val="004E5C4D"/>
    <w:rsid w:val="005047AB"/>
    <w:rsid w:val="00575857"/>
    <w:rsid w:val="005C6037"/>
    <w:rsid w:val="006D2558"/>
    <w:rsid w:val="00727E8B"/>
    <w:rsid w:val="007358E4"/>
    <w:rsid w:val="00742DDA"/>
    <w:rsid w:val="007F6DCB"/>
    <w:rsid w:val="00856182"/>
    <w:rsid w:val="008C1E4D"/>
    <w:rsid w:val="00916188"/>
    <w:rsid w:val="0095098A"/>
    <w:rsid w:val="009A3990"/>
    <w:rsid w:val="009A67B1"/>
    <w:rsid w:val="00A04752"/>
    <w:rsid w:val="00A240EE"/>
    <w:rsid w:val="00A81793"/>
    <w:rsid w:val="00AD2001"/>
    <w:rsid w:val="00AD2716"/>
    <w:rsid w:val="00AE679B"/>
    <w:rsid w:val="00B243D1"/>
    <w:rsid w:val="00BA5BC6"/>
    <w:rsid w:val="00BB020D"/>
    <w:rsid w:val="00C1751B"/>
    <w:rsid w:val="00C416F2"/>
    <w:rsid w:val="00CA0F0D"/>
    <w:rsid w:val="00CF62D2"/>
    <w:rsid w:val="00D17227"/>
    <w:rsid w:val="00D412FB"/>
    <w:rsid w:val="00D62B0D"/>
    <w:rsid w:val="00DA4A95"/>
    <w:rsid w:val="00E04625"/>
    <w:rsid w:val="00E27F4C"/>
    <w:rsid w:val="00E36798"/>
    <w:rsid w:val="00E71F4D"/>
    <w:rsid w:val="00EA1D01"/>
    <w:rsid w:val="00EA2108"/>
    <w:rsid w:val="00ED5DFA"/>
    <w:rsid w:val="00F072F7"/>
    <w:rsid w:val="00F81399"/>
    <w:rsid w:val="00F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883C3"/>
  <w15:docId w15:val="{7F249322-65CB-43BD-9DB1-820B0B6D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rsid w:val="00EA2108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customStyle="1" w:styleId="infoblue0">
    <w:name w:val="infoblue"/>
    <w:basedOn w:val="Binhthng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character" w:styleId="ThamchiuChuthich">
    <w:name w:val="annotation reference"/>
    <w:basedOn w:val="Phngmcinhcuaoanvn"/>
    <w:uiPriority w:val="99"/>
    <w:semiHidden/>
    <w:unhideWhenUsed/>
    <w:rsid w:val="002E4E87"/>
    <w:rPr>
      <w:sz w:val="18"/>
      <w:szCs w:val="18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2E4E87"/>
    <w:pPr>
      <w:spacing w:line="240" w:lineRule="auto"/>
    </w:pPr>
    <w:rPr>
      <w:sz w:val="24"/>
      <w:szCs w:val="24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2E4E87"/>
    <w:rPr>
      <w:sz w:val="24"/>
      <w:szCs w:val="24"/>
      <w:lang w:val="en-US" w:eastAsia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2E4E87"/>
    <w:rPr>
      <w:b/>
      <w:bCs/>
      <w:sz w:val="20"/>
      <w:szCs w:val="20"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2E4E87"/>
    <w:rPr>
      <w:b/>
      <w:bCs/>
      <w:sz w:val="24"/>
      <w:szCs w:val="24"/>
      <w:lang w:val="en-US" w:eastAsia="en-US"/>
    </w:rPr>
  </w:style>
  <w:style w:type="table" w:styleId="LiBang">
    <w:name w:val="Table Grid"/>
    <w:basedOn w:val="BangThngthng"/>
    <w:uiPriority w:val="59"/>
    <w:rsid w:val="003B1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B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236</TotalTime>
  <Pages>1</Pages>
  <Words>1281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David Kesfaw</dc:creator>
  <cp:keywords/>
  <dc:description/>
  <cp:lastModifiedBy>lythanhlongst.0310@gmail.com</cp:lastModifiedBy>
  <cp:revision>5</cp:revision>
  <cp:lastPrinted>2001-03-15T07:26:00Z</cp:lastPrinted>
  <dcterms:created xsi:type="dcterms:W3CDTF">2019-11-05T03:39:00Z</dcterms:created>
  <dcterms:modified xsi:type="dcterms:W3CDTF">2019-11-08T06:07:00Z</dcterms:modified>
</cp:coreProperties>
</file>
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6D533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p w14:paraId="7BBED1DB" w14:textId="77777777" w:rsidR="00444035" w:rsidRDefault="001D5E97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570E8E9B" w:rsidR="00D1301B" w:rsidRDefault="00D1301B">
      <w:pPr>
        <w:widowControl/>
        <w:spacing w:line="240" w:lineRule="auto"/>
        <w:rPr>
          <w:i/>
          <w:color w:val="0000FF"/>
        </w:rPr>
      </w:pPr>
      <w:r>
        <w:br w:type="page"/>
      </w:r>
    </w:p>
    <w:p w14:paraId="6481A6A0" w14:textId="77777777" w:rsidR="00444035" w:rsidRDefault="00444035">
      <w:pPr>
        <w:pStyle w:val="InfoBlue"/>
      </w:pPr>
    </w:p>
    <w:p w14:paraId="21201453" w14:textId="77777777" w:rsidR="00444035" w:rsidRDefault="00F34309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E41B025" w:rsidR="00444035" w:rsidRDefault="00755D07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635BD9AE" w14:textId="44C259FD" w:rsidR="00444035" w:rsidRDefault="00755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026B24E9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31F10930" w14:textId="47BA8CEF" w:rsidR="00F73F29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73F29">
        <w:rPr>
          <w:noProof/>
        </w:rPr>
        <w:t>1.</w:t>
      </w:r>
      <w:r w:rsidR="00F73F29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F73F29">
        <w:rPr>
          <w:noProof/>
        </w:rPr>
        <w:t>Introduction</w:t>
      </w:r>
      <w:r w:rsidR="00F73F29">
        <w:rPr>
          <w:noProof/>
        </w:rPr>
        <w:tab/>
      </w:r>
      <w:r w:rsidR="00F73F29">
        <w:rPr>
          <w:noProof/>
        </w:rPr>
        <w:fldChar w:fldCharType="begin"/>
      </w:r>
      <w:r w:rsidR="00F73F29">
        <w:rPr>
          <w:noProof/>
        </w:rPr>
        <w:instrText xml:space="preserve"> PAGEREF _Toc25959502 \h </w:instrText>
      </w:r>
      <w:r w:rsidR="00F73F29">
        <w:rPr>
          <w:noProof/>
        </w:rPr>
      </w:r>
      <w:r w:rsidR="00F73F29">
        <w:rPr>
          <w:noProof/>
        </w:rPr>
        <w:fldChar w:fldCharType="separate"/>
      </w:r>
      <w:r w:rsidR="00F73F29">
        <w:rPr>
          <w:noProof/>
        </w:rPr>
        <w:t>4</w:t>
      </w:r>
      <w:r w:rsidR="00F73F29">
        <w:rPr>
          <w:noProof/>
        </w:rPr>
        <w:fldChar w:fldCharType="end"/>
      </w:r>
    </w:p>
    <w:p w14:paraId="06FA49C3" w14:textId="4FF0CCB1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C70B7" w14:textId="58174FD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D0321" w14:textId="4AE9D510" w:rsidR="00F73F29" w:rsidRDefault="00F73F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E0358" w14:textId="29745B8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UI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B338A3" w14:textId="23B338D0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Business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908DBF" w14:textId="2897DC5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Access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9AABA2" w14:textId="3C364369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Data Base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B73820" w14:textId="477ADB95" w:rsidR="00F73F29" w:rsidRDefault="00F73F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Component: 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_Toc25959510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2E4293" w14:textId="45F0E809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25959502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25959503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25959504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194049A0" w14:textId="508A3AF6" w:rsidR="009871B7" w:rsidRDefault="00A0216D" w:rsidP="00E446D0">
      <w:pPr>
        <w:pStyle w:val="Heading1"/>
      </w:pPr>
      <w:bookmarkStart w:id="4" w:name="_Toc25959505"/>
      <w:r>
        <w:t>Logical View</w:t>
      </w:r>
      <w:bookmarkEnd w:id="4"/>
      <w:r>
        <w:t xml:space="preserve"> </w:t>
      </w:r>
    </w:p>
    <w:p w14:paraId="164CFAF1" w14:textId="160CAB2B" w:rsidR="0080211C" w:rsidRDefault="00261FB3" w:rsidP="0080211C">
      <w:pPr>
        <w:pStyle w:val="BodyText"/>
      </w:pPr>
      <w:r>
        <w:t xml:space="preserve">The logical view of the Convenience Store Sale Management Software follow the </w:t>
      </w:r>
      <w:r w:rsidR="009939E7">
        <w:t>layered</w:t>
      </w:r>
      <w:r>
        <w:t xml:space="preserve"> architectu</w:t>
      </w:r>
      <w:r w:rsidR="00F456E0">
        <w:t>re</w:t>
      </w:r>
      <w:r w:rsidR="009939E7">
        <w:t xml:space="preserve"> with </w:t>
      </w:r>
      <w:r w:rsidR="002D0C32">
        <w:t>4</w:t>
      </w:r>
      <w:r w:rsidR="009939E7">
        <w:t xml:space="preserve"> main layer:</w:t>
      </w:r>
    </w:p>
    <w:p w14:paraId="4B2CEF1E" w14:textId="7C28A296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UI Layer</w:t>
      </w:r>
      <w:r>
        <w:t xml:space="preserve">: </w:t>
      </w:r>
      <w:r w:rsidR="00EE5FF4">
        <w:t>C</w:t>
      </w:r>
      <w:r>
        <w:t>ontains</w:t>
      </w:r>
      <w:r w:rsidR="00EE5FF4">
        <w:t xml:space="preserve"> </w:t>
      </w:r>
      <w:r w:rsidR="00EE5FF4">
        <w:rPr>
          <w:color w:val="000000"/>
          <w:shd w:val="clear" w:color="auto" w:fill="FFFFFF"/>
        </w:rPr>
        <w:t xml:space="preserve">all the boundary classes that represent the </w:t>
      </w:r>
      <w:r w:rsidR="00B94A94">
        <w:rPr>
          <w:color w:val="000000"/>
          <w:shd w:val="clear" w:color="auto" w:fill="FFFFFF"/>
        </w:rPr>
        <w:t>software</w:t>
      </w:r>
      <w:r w:rsidR="00EE5FF4">
        <w:rPr>
          <w:color w:val="000000"/>
          <w:shd w:val="clear" w:color="auto" w:fill="FFFFFF"/>
        </w:rPr>
        <w:t xml:space="preserve"> screens that the user</w:t>
      </w:r>
      <w:r w:rsidR="00D740DA">
        <w:rPr>
          <w:color w:val="000000"/>
          <w:shd w:val="clear" w:color="auto" w:fill="FFFFFF"/>
        </w:rPr>
        <w:t>s</w:t>
      </w:r>
      <w:r w:rsidR="00EE5FF4">
        <w:rPr>
          <w:color w:val="000000"/>
          <w:shd w:val="clear" w:color="auto" w:fill="FFFFFF"/>
        </w:rPr>
        <w:t xml:space="preserve"> </w:t>
      </w:r>
      <w:r w:rsidR="00D740DA">
        <w:rPr>
          <w:color w:val="000000"/>
          <w:shd w:val="clear" w:color="auto" w:fill="FFFFFF"/>
        </w:rPr>
        <w:t>use to communicate with the software.</w:t>
      </w:r>
    </w:p>
    <w:p w14:paraId="2CA900AF" w14:textId="0E967A60" w:rsidR="00916860" w:rsidRDefault="009939E7" w:rsidP="00D740DA">
      <w:pPr>
        <w:pStyle w:val="BodyText"/>
        <w:numPr>
          <w:ilvl w:val="0"/>
          <w:numId w:val="23"/>
        </w:numPr>
      </w:pPr>
      <w:r>
        <w:rPr>
          <w:b/>
          <w:bCs/>
        </w:rPr>
        <w:t>Business Logic Layer</w:t>
      </w:r>
      <w:r w:rsidRPr="009939E7">
        <w:t>:</w:t>
      </w:r>
      <w:r w:rsidR="00EE5FF4">
        <w:t xml:space="preserve"> Contains</w:t>
      </w:r>
      <w:r w:rsidR="009E5CFD">
        <w:t xml:space="preserve"> </w:t>
      </w:r>
      <w:r w:rsidR="00EE5FF4">
        <w:rPr>
          <w:color w:val="000000"/>
          <w:shd w:val="clear" w:color="auto" w:fill="FFFFFF"/>
        </w:rPr>
        <w:t xml:space="preserve">class that </w:t>
      </w:r>
      <w:r w:rsidR="00916860">
        <w:rPr>
          <w:color w:val="000000"/>
          <w:shd w:val="clear" w:color="auto" w:fill="FFFFFF"/>
        </w:rPr>
        <w:t>supports</w:t>
      </w:r>
      <w:r w:rsidR="00D740DA">
        <w:rPr>
          <w:color w:val="000000"/>
          <w:shd w:val="clear" w:color="auto" w:fill="FFFFFF"/>
        </w:rPr>
        <w:t xml:space="preserve"> logic processing. It p</w:t>
      </w:r>
      <w:r w:rsidR="000B6B75" w:rsidRPr="00D740DA">
        <w:rPr>
          <w:color w:val="000000"/>
          <w:shd w:val="clear" w:color="auto" w:fill="FFFFFF"/>
        </w:rPr>
        <w:t>rocess user input from</w:t>
      </w:r>
      <w:r w:rsidR="00C423A8" w:rsidRPr="00D740DA">
        <w:rPr>
          <w:color w:val="000000"/>
          <w:shd w:val="clear" w:color="auto" w:fill="FFFFFF"/>
        </w:rPr>
        <w:t xml:space="preserve"> UI</w:t>
      </w:r>
      <w:r w:rsidR="00916860" w:rsidRPr="00D740DA">
        <w:rPr>
          <w:color w:val="000000"/>
          <w:shd w:val="clear" w:color="auto" w:fill="FFFFFF"/>
        </w:rPr>
        <w:t xml:space="preserve"> and transfer to the Data Access Layer</w:t>
      </w:r>
      <w:r w:rsidR="00D740DA">
        <w:rPr>
          <w:color w:val="000000"/>
          <w:shd w:val="clear" w:color="auto" w:fill="FFFFFF"/>
        </w:rPr>
        <w:t>. P</w:t>
      </w:r>
      <w:r w:rsidR="00916860" w:rsidRPr="00D740DA">
        <w:rPr>
          <w:color w:val="000000"/>
          <w:shd w:val="clear" w:color="auto" w:fill="FFFFFF"/>
        </w:rPr>
        <w:t>rocess the data receive from the Data Access Layer and transfer it to UI.</w:t>
      </w:r>
    </w:p>
    <w:p w14:paraId="276F0C4B" w14:textId="32B531E9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 Access Layer</w:t>
      </w:r>
      <w:r w:rsidRPr="009939E7">
        <w:t>:</w:t>
      </w:r>
      <w:r w:rsidR="00EE5FF4">
        <w:t xml:space="preserve"> Contains class that support</w:t>
      </w:r>
      <w:r w:rsidR="00305CDA">
        <w:t>s access to the</w:t>
      </w:r>
      <w:r w:rsidR="00EE5FF4">
        <w:t xml:space="preserve"> </w:t>
      </w:r>
      <w:r w:rsidR="00305CDA">
        <w:t>data base</w:t>
      </w:r>
      <w:r w:rsidR="00D740DA">
        <w:t>. It receive the statement from the Business Logic Layer and access to the data base toget the data. Transfer the data get from the data base to the Business Logic Layer</w:t>
      </w:r>
      <w:r w:rsidR="00305CDA">
        <w:t>.</w:t>
      </w:r>
    </w:p>
    <w:p w14:paraId="0F1FD2B2" w14:textId="1FF7CD49" w:rsidR="009939E7" w:rsidRPr="009E5CFD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Database Layer</w:t>
      </w:r>
      <w:r w:rsidR="009E5CFD">
        <w:rPr>
          <w:b/>
          <w:bCs/>
        </w:rPr>
        <w:t>:</w:t>
      </w:r>
      <w:r w:rsidR="00AB42A0">
        <w:rPr>
          <w:b/>
          <w:bCs/>
        </w:rPr>
        <w:t xml:space="preserve"> </w:t>
      </w:r>
      <w:r w:rsidR="00AB42A0">
        <w:t xml:space="preserve">Contains </w:t>
      </w:r>
      <w:r w:rsidR="00523F21">
        <w:t>the data base</w:t>
      </w:r>
      <w:r w:rsidR="00AB42A0">
        <w:t xml:space="preserve"> </w:t>
      </w:r>
      <w:r w:rsidR="00D740DA">
        <w:t>of the store</w:t>
      </w:r>
      <w:r w:rsidR="00AB42A0">
        <w:t>.</w:t>
      </w:r>
    </w:p>
    <w:p w14:paraId="316132EA" w14:textId="60A69248" w:rsidR="009E5CFD" w:rsidRPr="009E5CFD" w:rsidRDefault="009E5CFD" w:rsidP="009E5CFD">
      <w:pPr>
        <w:pStyle w:val="BodyText"/>
        <w:ind w:left="1440"/>
      </w:pPr>
    </w:p>
    <w:p w14:paraId="7146CF8F" w14:textId="1BF22AB1" w:rsidR="009E5CFD" w:rsidRPr="009E5CFD" w:rsidRDefault="00C423A8" w:rsidP="009E5CFD">
      <w:pPr>
        <w:pStyle w:val="BodyText"/>
        <w:ind w:left="1440"/>
      </w:pPr>
      <w:r>
        <w:rPr>
          <w:noProof/>
        </w:rPr>
        <w:drawing>
          <wp:inline distT="0" distB="0" distL="0" distR="0" wp14:anchorId="345C921B" wp14:editId="4C897AE9">
            <wp:extent cx="1819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DF9" w14:textId="77777777" w:rsidR="009E5CFD" w:rsidRPr="0080211C" w:rsidRDefault="009E5CFD" w:rsidP="009E5CFD">
      <w:pPr>
        <w:pStyle w:val="BodyText"/>
        <w:ind w:left="1440"/>
      </w:pPr>
    </w:p>
    <w:p w14:paraId="40ACCCCF" w14:textId="2D709CF9" w:rsidR="00A0216D" w:rsidRDefault="00A0216D" w:rsidP="00A0216D">
      <w:pPr>
        <w:pStyle w:val="Heading2"/>
      </w:pPr>
      <w:bookmarkStart w:id="5" w:name="_Toc25959506"/>
      <w:r>
        <w:lastRenderedPageBreak/>
        <w:t xml:space="preserve">Component: </w:t>
      </w:r>
      <w:r w:rsidR="00523F21">
        <w:t>UI Layer</w:t>
      </w:r>
      <w:bookmarkEnd w:id="5"/>
    </w:p>
    <w:p w14:paraId="5442C968" w14:textId="77777777" w:rsidR="00E640F5" w:rsidRPr="00E640F5" w:rsidRDefault="00E640F5" w:rsidP="00E640F5"/>
    <w:p w14:paraId="1590114C" w14:textId="58D269CA" w:rsidR="00A0216D" w:rsidRDefault="009055D3" w:rsidP="009055D3">
      <w:pPr>
        <w:pStyle w:val="BodyText"/>
        <w:ind w:left="-630"/>
        <w:jc w:val="center"/>
      </w:pPr>
      <w:r>
        <w:rPr>
          <w:noProof/>
        </w:rPr>
        <w:drawing>
          <wp:inline distT="0" distB="0" distL="0" distR="0" wp14:anchorId="65BF600E" wp14:editId="60ABCC68">
            <wp:extent cx="6896735" cy="3800724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2" r="14712"/>
                    <a:stretch/>
                  </pic:blipFill>
                  <pic:spPr bwMode="auto">
                    <a:xfrm>
                      <a:off x="0" y="0"/>
                      <a:ext cx="6956205" cy="38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84467" w14:textId="1D050859" w:rsidR="002E1536" w:rsidRDefault="002E1536" w:rsidP="009871B7">
      <w:pPr>
        <w:pStyle w:val="BodyText"/>
      </w:pPr>
    </w:p>
    <w:p w14:paraId="14ED899F" w14:textId="3ABF1DDE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Login class: Login screen class, supports login for all users.</w:t>
      </w:r>
    </w:p>
    <w:p w14:paraId="50E9ACBB" w14:textId="736F7988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ChangePassword class: Change password screen, supports all users changing password.</w:t>
      </w:r>
    </w:p>
    <w:p w14:paraId="592ABFD6" w14:textId="7A3E2697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MainMenu class: Abstract class</w:t>
      </w:r>
      <w:r w:rsidR="00092E8F">
        <w:t>es</w:t>
      </w:r>
      <w:r>
        <w:t xml:space="preserve"> for all user main menu classes.</w:t>
      </w:r>
    </w:p>
    <w:p w14:paraId="651E0B95" w14:textId="18E6A2EB" w:rsidR="002E1536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 xml:space="preserve">StaffMenu class, WarehouseStaffMenu, AdministratorMenu: Main menu screen for </w:t>
      </w:r>
      <w:r w:rsidR="00514394">
        <w:t xml:space="preserve">each type of </w:t>
      </w:r>
      <w:r>
        <w:t>staffs, warehouse staff, administrator. Displays menu to cho</w:t>
      </w:r>
      <w:r w:rsidR="00092E8F">
        <w:t>os</w:t>
      </w:r>
      <w:r>
        <w:t>e which action users want to do.</w:t>
      </w:r>
    </w:p>
    <w:p w14:paraId="332C61CB" w14:textId="47C487F4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BillMenu class: Menu displays for staffs and administrator all action can do on the bills.</w:t>
      </w:r>
    </w:p>
    <w:p w14:paraId="59A06598" w14:textId="6B5FB17E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ProductMenu class: Displays screen support search and watch product information</w:t>
      </w:r>
      <w:r w:rsidR="00E640F5">
        <w:t xml:space="preserve"> for all user</w:t>
      </w:r>
      <w:r>
        <w:t>.</w:t>
      </w:r>
    </w:p>
    <w:p w14:paraId="0EEA4A6D" w14:textId="08DAE94C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InventoryMenu class: Display screen supports warehouse staff</w:t>
      </w:r>
      <w:r w:rsidR="00E640F5">
        <w:t xml:space="preserve"> choose to check inventory, to import or to export product.</w:t>
      </w:r>
    </w:p>
    <w:p w14:paraId="2BA3F968" w14:textId="336570B2" w:rsidR="00FC5B09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StaffMenu: Displays screen support administrator to add a staff, remove a staff or search for a staff.</w:t>
      </w:r>
    </w:p>
    <w:p w14:paraId="55A136A7" w14:textId="11516415" w:rsidR="00E640F5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 xml:space="preserve">StatisticMenu: </w:t>
      </w:r>
      <w:r w:rsidR="00514394">
        <w:t>Dis</w:t>
      </w:r>
      <w:r>
        <w:t>plays screen support administrator to make statistic report in many type.</w:t>
      </w:r>
    </w:p>
    <w:p w14:paraId="5B73A190" w14:textId="040C9F48" w:rsidR="00804ACF" w:rsidRDefault="00804ACF">
      <w:pPr>
        <w:widowControl/>
        <w:spacing w:line="240" w:lineRule="auto"/>
      </w:pPr>
      <w:r>
        <w:br w:type="page"/>
      </w:r>
    </w:p>
    <w:p w14:paraId="73474E0B" w14:textId="790B725C" w:rsidR="00EA7B62" w:rsidRDefault="00EA7B62" w:rsidP="00E640F5">
      <w:pPr>
        <w:pStyle w:val="BodyText"/>
        <w:ind w:left="0"/>
      </w:pPr>
    </w:p>
    <w:p w14:paraId="5DE6DA21" w14:textId="72CBE9C0" w:rsidR="009E5CFD" w:rsidRPr="00804ACF" w:rsidRDefault="009E5CFD" w:rsidP="00804ACF">
      <w:pPr>
        <w:pStyle w:val="Heading2"/>
      </w:pPr>
      <w:bookmarkStart w:id="6" w:name="_Toc25959507"/>
      <w:r>
        <w:t xml:space="preserve">Component: </w:t>
      </w:r>
      <w:r w:rsidR="00523F21">
        <w:t>Business Logic Layer</w:t>
      </w:r>
      <w:bookmarkEnd w:id="6"/>
    </w:p>
    <w:p w14:paraId="60C9EC64" w14:textId="5E4EC4E3" w:rsidR="00AD647C" w:rsidRDefault="00804ACF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0EE430CE" wp14:editId="6330F75F">
            <wp:extent cx="2772410" cy="3723640"/>
            <wp:effectExtent l="0" t="0" r="889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D5FD" w14:textId="49748D0A" w:rsidR="000A1BF5" w:rsidRDefault="000A1BF5" w:rsidP="000A1BF5">
      <w:pPr>
        <w:pStyle w:val="BodyText"/>
        <w:numPr>
          <w:ilvl w:val="0"/>
          <w:numId w:val="26"/>
        </w:numPr>
        <w:ind w:left="1080"/>
      </w:pPr>
      <w:r>
        <w:t>BLL class: Supports logical process in the software like process input from UI Layer for Data Access Layer or process data from Data Access Layer for UI.</w:t>
      </w:r>
    </w:p>
    <w:p w14:paraId="175388BC" w14:textId="50E758A5" w:rsidR="005F7228" w:rsidRDefault="006C42B9" w:rsidP="000A1BF5">
      <w:pPr>
        <w:pStyle w:val="BodyText"/>
        <w:numPr>
          <w:ilvl w:val="0"/>
          <w:numId w:val="26"/>
        </w:numPr>
        <w:ind w:left="1080"/>
      </w:pPr>
      <w:r>
        <w:t>CheckLogin(): Check if username and password user input is right</w:t>
      </w:r>
    </w:p>
    <w:p w14:paraId="3A3AB0F3" w14:textId="554C09FF" w:rsidR="006C42B9" w:rsidRDefault="006C42B9" w:rsidP="000A1BF5">
      <w:pPr>
        <w:pStyle w:val="BodyText"/>
        <w:numPr>
          <w:ilvl w:val="0"/>
          <w:numId w:val="26"/>
        </w:numPr>
        <w:ind w:left="1080"/>
      </w:pPr>
      <w:r>
        <w:t xml:space="preserve">CheckMember(): Check if ID Member is exists </w:t>
      </w:r>
    </w:p>
    <w:p w14:paraId="4B5A729B" w14:textId="192DF02A" w:rsidR="006C42B9" w:rsidRDefault="006C42B9" w:rsidP="000A1BF5">
      <w:pPr>
        <w:pStyle w:val="BodyText"/>
        <w:numPr>
          <w:ilvl w:val="0"/>
          <w:numId w:val="26"/>
        </w:numPr>
        <w:ind w:left="1080"/>
      </w:pPr>
      <w:r>
        <w:t>CheckBill(): Check if ID Bill is exists</w:t>
      </w:r>
    </w:p>
    <w:p w14:paraId="5BE286A4" w14:textId="054F70C7" w:rsidR="006C42B9" w:rsidRDefault="006C42B9" w:rsidP="000A1BF5">
      <w:pPr>
        <w:pStyle w:val="BodyText"/>
        <w:numPr>
          <w:ilvl w:val="0"/>
          <w:numId w:val="26"/>
        </w:numPr>
        <w:ind w:left="1080"/>
      </w:pPr>
      <w:r>
        <w:t>CheckProduct(): Check if ID Product is exists</w:t>
      </w:r>
    </w:p>
    <w:p w14:paraId="47D6A90C" w14:textId="1EFE3225" w:rsidR="006C42B9" w:rsidRDefault="006C42B9" w:rsidP="000A1BF5">
      <w:pPr>
        <w:pStyle w:val="BodyText"/>
        <w:numPr>
          <w:ilvl w:val="0"/>
          <w:numId w:val="26"/>
        </w:numPr>
        <w:ind w:left="1080"/>
      </w:pPr>
      <w:r>
        <w:t>CheckStaff(): Check if ID Staff is exists</w:t>
      </w:r>
    </w:p>
    <w:p w14:paraId="6FDC398A" w14:textId="77777777" w:rsidR="00E11BAC" w:rsidRDefault="00E11BAC" w:rsidP="000A1BF5">
      <w:pPr>
        <w:pStyle w:val="BodyText"/>
        <w:numPr>
          <w:ilvl w:val="0"/>
          <w:numId w:val="26"/>
        </w:numPr>
        <w:ind w:left="1080"/>
      </w:pPr>
      <w:r>
        <w:t>SearchMember(): Find member based on ID Member user input, if it exists, return information of this member, else show notice to user</w:t>
      </w:r>
    </w:p>
    <w:p w14:paraId="02D0E455" w14:textId="31A4E4DE" w:rsidR="00E11BAC" w:rsidRDefault="00E11BAC" w:rsidP="00E11BAC">
      <w:pPr>
        <w:pStyle w:val="BodyText"/>
        <w:numPr>
          <w:ilvl w:val="0"/>
          <w:numId w:val="26"/>
        </w:numPr>
        <w:ind w:left="1080"/>
      </w:pPr>
      <w:r>
        <w:t xml:space="preserve">SearchBill(): </w:t>
      </w:r>
      <w:r>
        <w:t xml:space="preserve">Find </w:t>
      </w:r>
      <w:r>
        <w:t>bill</w:t>
      </w:r>
      <w:r>
        <w:t xml:space="preserve"> based on ID </w:t>
      </w:r>
      <w:r>
        <w:t>Bill</w:t>
      </w:r>
      <w:r>
        <w:t xml:space="preserve"> </w:t>
      </w:r>
      <w:r>
        <w:t>staff</w:t>
      </w:r>
      <w:r>
        <w:t xml:space="preserve"> input, if it exists, return information of this </w:t>
      </w:r>
      <w:r>
        <w:t>bill</w:t>
      </w:r>
      <w:r>
        <w:t xml:space="preserve">, else show notice to </w:t>
      </w:r>
      <w:r>
        <w:t>staff</w:t>
      </w:r>
    </w:p>
    <w:p w14:paraId="1DECD499" w14:textId="4D0A8279" w:rsidR="00E11BAC" w:rsidRDefault="00E11BAC" w:rsidP="00E11BAC">
      <w:pPr>
        <w:pStyle w:val="BodyText"/>
        <w:numPr>
          <w:ilvl w:val="0"/>
          <w:numId w:val="26"/>
        </w:numPr>
        <w:ind w:left="1080"/>
      </w:pPr>
      <w:r>
        <w:t xml:space="preserve">SeachProduct(): </w:t>
      </w:r>
      <w:r>
        <w:t xml:space="preserve">Find </w:t>
      </w:r>
      <w:r>
        <w:t>product</w:t>
      </w:r>
      <w:r>
        <w:t xml:space="preserve"> based on ID </w:t>
      </w:r>
      <w:r>
        <w:t>Product</w:t>
      </w:r>
      <w:r>
        <w:t xml:space="preserve"> </w:t>
      </w:r>
      <w:r w:rsidR="00474DB3">
        <w:t>staff</w:t>
      </w:r>
      <w:r>
        <w:t xml:space="preserve"> input, if it exists, return information of this </w:t>
      </w:r>
      <w:r>
        <w:t>product</w:t>
      </w:r>
      <w:r>
        <w:t xml:space="preserve">, else show notice to </w:t>
      </w:r>
      <w:r>
        <w:t>staff</w:t>
      </w:r>
    </w:p>
    <w:p w14:paraId="2F087582" w14:textId="30C79364" w:rsidR="006C42B9" w:rsidRDefault="00474DB3" w:rsidP="000A1BF5">
      <w:pPr>
        <w:pStyle w:val="BodyText"/>
        <w:numPr>
          <w:ilvl w:val="0"/>
          <w:numId w:val="26"/>
        </w:numPr>
        <w:ind w:left="1080"/>
      </w:pPr>
      <w:r>
        <w:t xml:space="preserve">SearchStaff(): </w:t>
      </w:r>
      <w:r>
        <w:t xml:space="preserve">Find </w:t>
      </w:r>
      <w:r>
        <w:t>staff</w:t>
      </w:r>
      <w:r>
        <w:t xml:space="preserve"> based on ID </w:t>
      </w:r>
      <w:r>
        <w:t>staff</w:t>
      </w:r>
      <w:r>
        <w:t xml:space="preserve"> </w:t>
      </w:r>
      <w:r>
        <w:t>manager</w:t>
      </w:r>
      <w:r>
        <w:t xml:space="preserve"> input, if it exists, return information of this </w:t>
      </w:r>
      <w:r>
        <w:t>staff</w:t>
      </w:r>
      <w:r>
        <w:t xml:space="preserve">, else show notice to </w:t>
      </w:r>
      <w:r>
        <w:t>manager</w:t>
      </w:r>
    </w:p>
    <w:p w14:paraId="736E2317" w14:textId="78776494" w:rsidR="00474DB3" w:rsidRDefault="00474DB3" w:rsidP="000A1BF5">
      <w:pPr>
        <w:pStyle w:val="BodyText"/>
        <w:numPr>
          <w:ilvl w:val="0"/>
          <w:numId w:val="26"/>
        </w:numPr>
        <w:ind w:left="1080"/>
      </w:pPr>
      <w:r>
        <w:t>StatisticProduct(): check amount of product in store/warehouse</w:t>
      </w:r>
    </w:p>
    <w:p w14:paraId="5C325213" w14:textId="77777777" w:rsidR="00474DB3" w:rsidRDefault="00474DB3" w:rsidP="000A1BF5">
      <w:pPr>
        <w:pStyle w:val="BodyText"/>
        <w:numPr>
          <w:ilvl w:val="0"/>
          <w:numId w:val="26"/>
        </w:numPr>
        <w:ind w:left="1080"/>
      </w:pPr>
      <w:r>
        <w:t>StatisticProductType(): check amount of type product in store/warehouse</w:t>
      </w:r>
    </w:p>
    <w:p w14:paraId="414FF405" w14:textId="77777777" w:rsidR="00474DB3" w:rsidRDefault="00474DB3" w:rsidP="000A1BF5">
      <w:pPr>
        <w:pStyle w:val="BodyText"/>
        <w:numPr>
          <w:ilvl w:val="0"/>
          <w:numId w:val="26"/>
        </w:numPr>
        <w:ind w:left="1080"/>
      </w:pPr>
      <w:r>
        <w:t>StatisticbyTime(): check the statistic of products sold over time</w:t>
      </w:r>
    </w:p>
    <w:p w14:paraId="275A7D23" w14:textId="557F690D" w:rsidR="00474DB3" w:rsidRDefault="00474DB3" w:rsidP="000A1BF5">
      <w:pPr>
        <w:pStyle w:val="BodyText"/>
        <w:numPr>
          <w:ilvl w:val="0"/>
          <w:numId w:val="26"/>
        </w:numPr>
        <w:ind w:left="1080"/>
      </w:pPr>
      <w:r>
        <w:lastRenderedPageBreak/>
        <w:t>StatisticProductManyBuyer(): statistic the products which bought many times</w:t>
      </w:r>
    </w:p>
    <w:p w14:paraId="2C181DD8" w14:textId="6782EC86" w:rsidR="00474DB3" w:rsidRDefault="00474DB3" w:rsidP="000A1BF5">
      <w:pPr>
        <w:pStyle w:val="BodyText"/>
        <w:numPr>
          <w:ilvl w:val="0"/>
          <w:numId w:val="26"/>
        </w:numPr>
        <w:ind w:left="1080"/>
      </w:pPr>
      <w:r>
        <w:t>StatisticProfit(): statistic  revenue from sasles</w:t>
      </w:r>
    </w:p>
    <w:p w14:paraId="24B8CBDD" w14:textId="6162E031" w:rsidR="00474DB3" w:rsidRDefault="007E7BD7" w:rsidP="000A1BF5">
      <w:pPr>
        <w:pStyle w:val="BodyText"/>
        <w:numPr>
          <w:ilvl w:val="0"/>
          <w:numId w:val="26"/>
        </w:numPr>
        <w:ind w:left="1080"/>
      </w:pPr>
      <w:r>
        <w:t>StatisticPerMotnYear(): statistic revenue by month of year</w:t>
      </w:r>
    </w:p>
    <w:p w14:paraId="293FA473" w14:textId="60043752" w:rsidR="007E7BD7" w:rsidRDefault="007E7BD7" w:rsidP="000A1BF5">
      <w:pPr>
        <w:pStyle w:val="BodyText"/>
        <w:numPr>
          <w:ilvl w:val="0"/>
          <w:numId w:val="26"/>
        </w:numPr>
        <w:ind w:left="1080"/>
      </w:pPr>
      <w:r>
        <w:t>AddaProducttoBill(): insert a product to bill</w:t>
      </w:r>
    </w:p>
    <w:p w14:paraId="08040923" w14:textId="3FE53366" w:rsidR="007E7BD7" w:rsidRDefault="007E7BD7" w:rsidP="000A1BF5">
      <w:pPr>
        <w:pStyle w:val="BodyText"/>
        <w:numPr>
          <w:ilvl w:val="0"/>
          <w:numId w:val="26"/>
        </w:numPr>
        <w:ind w:left="1080"/>
      </w:pPr>
      <w:r>
        <w:t>AddBill(): insert a bill to system</w:t>
      </w:r>
    </w:p>
    <w:p w14:paraId="56F1B13C" w14:textId="50890A45" w:rsidR="007E7BD7" w:rsidRDefault="007E7BD7" w:rsidP="000A1BF5">
      <w:pPr>
        <w:pStyle w:val="BodyText"/>
        <w:numPr>
          <w:ilvl w:val="0"/>
          <w:numId w:val="26"/>
        </w:numPr>
        <w:ind w:left="1080"/>
      </w:pPr>
      <w:r>
        <w:t>ExportaBill(): export a bill to the customer</w:t>
      </w:r>
    </w:p>
    <w:p w14:paraId="345BEB68" w14:textId="0E850C07" w:rsidR="007E7BD7" w:rsidRDefault="007E7BD7" w:rsidP="000A1BF5">
      <w:pPr>
        <w:pStyle w:val="BodyText"/>
        <w:numPr>
          <w:ilvl w:val="0"/>
          <w:numId w:val="26"/>
        </w:numPr>
        <w:ind w:left="1080"/>
      </w:pPr>
      <w:r>
        <w:t xml:space="preserve">ImportProduct(): insert product to </w:t>
      </w:r>
      <w:r w:rsidR="00A21A38">
        <w:t>warehouse</w:t>
      </w:r>
    </w:p>
    <w:p w14:paraId="1AC6D985" w14:textId="212B2DC7" w:rsidR="007E7BD7" w:rsidRDefault="007E7BD7" w:rsidP="000A1BF5">
      <w:pPr>
        <w:pStyle w:val="BodyText"/>
        <w:numPr>
          <w:ilvl w:val="0"/>
          <w:numId w:val="26"/>
        </w:numPr>
        <w:ind w:left="1080"/>
      </w:pPr>
      <w:r>
        <w:t xml:space="preserve">ExportProduct(): insert a product </w:t>
      </w:r>
      <w:r w:rsidR="00A21A38">
        <w:t>to store from warehouse</w:t>
      </w:r>
    </w:p>
    <w:p w14:paraId="1087FED7" w14:textId="7B794D56" w:rsidR="00A21A38" w:rsidRDefault="00A21A38" w:rsidP="000A1BF5">
      <w:pPr>
        <w:pStyle w:val="BodyText"/>
        <w:numPr>
          <w:ilvl w:val="0"/>
          <w:numId w:val="26"/>
        </w:numPr>
        <w:ind w:left="1080"/>
      </w:pPr>
      <w:r>
        <w:t xml:space="preserve">AddaStaff(): add a new staff </w:t>
      </w:r>
    </w:p>
    <w:p w14:paraId="7798CECE" w14:textId="433933CE" w:rsidR="00A21A38" w:rsidRDefault="00A21A38" w:rsidP="000A1BF5">
      <w:pPr>
        <w:pStyle w:val="BodyText"/>
        <w:numPr>
          <w:ilvl w:val="0"/>
          <w:numId w:val="26"/>
        </w:numPr>
        <w:ind w:left="1080"/>
      </w:pPr>
      <w:r>
        <w:t>DeleteStaff(): remove a staff</w:t>
      </w:r>
      <w:bookmarkStart w:id="7" w:name="_GoBack"/>
      <w:bookmarkEnd w:id="7"/>
    </w:p>
    <w:p w14:paraId="3A8442A8" w14:textId="13D36A0E" w:rsidR="00804ACF" w:rsidRDefault="00804ACF">
      <w:pPr>
        <w:widowControl/>
        <w:spacing w:line="240" w:lineRule="auto"/>
      </w:pPr>
      <w:r>
        <w:br w:type="page"/>
      </w:r>
    </w:p>
    <w:p w14:paraId="309865F1" w14:textId="77777777" w:rsidR="009E5CFD" w:rsidRDefault="009E5CFD" w:rsidP="00AD647C">
      <w:pPr>
        <w:pStyle w:val="BodyText"/>
        <w:ind w:left="0"/>
      </w:pPr>
    </w:p>
    <w:p w14:paraId="7645D8B1" w14:textId="0B1198AA" w:rsidR="009E5CFD" w:rsidRDefault="009E5CFD" w:rsidP="00804ACF">
      <w:pPr>
        <w:pStyle w:val="Heading2"/>
      </w:pPr>
      <w:bookmarkStart w:id="8" w:name="_Toc25959508"/>
      <w:r>
        <w:t xml:space="preserve">Component: </w:t>
      </w:r>
      <w:r w:rsidR="00523F21">
        <w:t>Data Access Layer</w:t>
      </w:r>
      <w:bookmarkEnd w:id="8"/>
    </w:p>
    <w:p w14:paraId="603633D3" w14:textId="7C98B8E4" w:rsidR="000A1BF5" w:rsidRDefault="00804ACF" w:rsidP="00804ACF">
      <w:pPr>
        <w:pStyle w:val="BodyText"/>
        <w:jc w:val="center"/>
      </w:pPr>
      <w:r>
        <w:rPr>
          <w:noProof/>
        </w:rPr>
        <w:drawing>
          <wp:inline distT="0" distB="0" distL="0" distR="0" wp14:anchorId="668FFB20" wp14:editId="67336550">
            <wp:extent cx="2772410" cy="2677160"/>
            <wp:effectExtent l="0" t="0" r="889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9B19" w14:textId="150B159F" w:rsidR="00E640F5" w:rsidRDefault="00AD647C" w:rsidP="000A1BF5">
      <w:pPr>
        <w:pStyle w:val="BodyText"/>
        <w:numPr>
          <w:ilvl w:val="0"/>
          <w:numId w:val="26"/>
        </w:numPr>
        <w:ind w:left="1080"/>
      </w:pPr>
      <w:r>
        <w:t>DAL</w:t>
      </w:r>
      <w:r w:rsidR="00E640F5">
        <w:t xml:space="preserve"> class: Supports </w:t>
      </w:r>
      <w:r>
        <w:t>access to the data base to get data insert data, delete data, update data on the databse follow the require from the Business Logic Layer</w:t>
      </w:r>
      <w:r w:rsidR="000A1BF5">
        <w:t>.</w:t>
      </w:r>
    </w:p>
    <w:p w14:paraId="20343F0F" w14:textId="0970800D" w:rsidR="00E570A6" w:rsidRDefault="00F7661F" w:rsidP="000A1BF5">
      <w:pPr>
        <w:pStyle w:val="BodyText"/>
        <w:numPr>
          <w:ilvl w:val="0"/>
          <w:numId w:val="26"/>
        </w:numPr>
        <w:ind w:left="1080"/>
      </w:pPr>
      <w:r>
        <w:t xml:space="preserve">GetaStaff(): </w:t>
      </w:r>
      <w:r w:rsidR="00E570A6">
        <w:t>Search information of a staff</w:t>
      </w:r>
    </w:p>
    <w:p w14:paraId="3BED157D" w14:textId="5030B7A5" w:rsidR="00BE46C0" w:rsidRDefault="00BE46C0" w:rsidP="00BE46C0">
      <w:pPr>
        <w:pStyle w:val="BodyText"/>
        <w:ind w:left="1440"/>
      </w:pPr>
      <w:r>
        <w:t>+ Input: ID staff</w:t>
      </w:r>
      <w:r w:rsidR="00E80D4F">
        <w:t>.</w:t>
      </w:r>
      <w:r>
        <w:br/>
        <w:t>+Output: all information of this staff</w:t>
      </w:r>
      <w:r w:rsidR="00E80D4F">
        <w:t>.</w:t>
      </w:r>
    </w:p>
    <w:p w14:paraId="6549241D" w14:textId="31C620BD" w:rsidR="00F7661F" w:rsidRDefault="00E570A6" w:rsidP="000A1BF5">
      <w:pPr>
        <w:pStyle w:val="BodyText"/>
        <w:numPr>
          <w:ilvl w:val="0"/>
          <w:numId w:val="26"/>
        </w:numPr>
        <w:ind w:left="1080"/>
      </w:pPr>
      <w:r>
        <w:t>GetallSatff(): Search information all staff</w:t>
      </w:r>
      <w:r w:rsidR="00E80D4F">
        <w:t>.</w:t>
      </w:r>
    </w:p>
    <w:p w14:paraId="1F4CC009" w14:textId="5B42EE8B" w:rsidR="00E80D4F" w:rsidRDefault="00E80D4F" w:rsidP="00E80D4F">
      <w:pPr>
        <w:pStyle w:val="BodyText"/>
        <w:ind w:left="1440"/>
      </w:pPr>
      <w:r>
        <w:t>+Output: all information of all staff.</w:t>
      </w:r>
    </w:p>
    <w:p w14:paraId="0B919CED" w14:textId="49151274" w:rsidR="00BE46C0" w:rsidRDefault="00E80D4F" w:rsidP="000A1BF5">
      <w:pPr>
        <w:pStyle w:val="BodyText"/>
        <w:numPr>
          <w:ilvl w:val="0"/>
          <w:numId w:val="26"/>
        </w:numPr>
        <w:ind w:left="1080"/>
      </w:pPr>
      <w:r>
        <w:t>GetaProduct():</w:t>
      </w:r>
      <w:r w:rsidR="00CB1EA6">
        <w:t xml:space="preserve"> Search information a product in store</w:t>
      </w:r>
    </w:p>
    <w:p w14:paraId="69685449" w14:textId="108645B9" w:rsidR="00E80D4F" w:rsidRDefault="00E80D4F" w:rsidP="00E80D4F">
      <w:pPr>
        <w:pStyle w:val="BodyText"/>
        <w:ind w:left="1440"/>
      </w:pPr>
      <w:r>
        <w:t>+Input: ID product.</w:t>
      </w:r>
      <w:r>
        <w:br/>
        <w:t>+Output: all information of this product</w:t>
      </w:r>
      <w:r w:rsidR="00C101B8">
        <w:t xml:space="preserve"> in store.</w:t>
      </w:r>
    </w:p>
    <w:p w14:paraId="4BBF951F" w14:textId="02F5438C" w:rsidR="00E80D4F" w:rsidRDefault="00E80D4F" w:rsidP="000A1BF5">
      <w:pPr>
        <w:pStyle w:val="BodyText"/>
        <w:numPr>
          <w:ilvl w:val="0"/>
          <w:numId w:val="26"/>
        </w:numPr>
        <w:ind w:left="1080"/>
      </w:pPr>
      <w:r>
        <w:t>GetallProduct():</w:t>
      </w:r>
      <w:r w:rsidR="00CB1EA6">
        <w:t xml:space="preserve"> Search information of all product</w:t>
      </w:r>
    </w:p>
    <w:p w14:paraId="449F7DC5" w14:textId="0CC22EB3" w:rsidR="00E80D4F" w:rsidRDefault="00E80D4F" w:rsidP="00E80D4F">
      <w:pPr>
        <w:pStyle w:val="BodyText"/>
        <w:ind w:left="1440"/>
      </w:pPr>
      <w:r>
        <w:t>+Output: all in formation of all product</w:t>
      </w:r>
      <w:r w:rsidR="00C101B8">
        <w:t xml:space="preserve"> in store.</w:t>
      </w:r>
    </w:p>
    <w:p w14:paraId="76908FDF" w14:textId="32499DA8" w:rsidR="00E80D4F" w:rsidRDefault="00E80D4F" w:rsidP="000A1BF5">
      <w:pPr>
        <w:pStyle w:val="BodyText"/>
        <w:numPr>
          <w:ilvl w:val="0"/>
          <w:numId w:val="26"/>
        </w:numPr>
        <w:ind w:left="1080"/>
      </w:pPr>
      <w:r>
        <w:t>GetaMember():</w:t>
      </w:r>
      <w:r w:rsidR="00CB1EA6">
        <w:t xml:space="preserve"> Search information a member(customer)</w:t>
      </w:r>
    </w:p>
    <w:p w14:paraId="3968A233" w14:textId="246F0186" w:rsidR="00E80D4F" w:rsidRDefault="00E80D4F" w:rsidP="00E80D4F">
      <w:pPr>
        <w:pStyle w:val="BodyText"/>
        <w:ind w:left="1440"/>
      </w:pPr>
      <w:r>
        <w:t>+Input: ID member.</w:t>
      </w:r>
    </w:p>
    <w:p w14:paraId="519A4A52" w14:textId="097B15E1" w:rsidR="00E80D4F" w:rsidRDefault="00E80D4F" w:rsidP="00E80D4F">
      <w:pPr>
        <w:pStyle w:val="BodyText"/>
        <w:ind w:left="1440"/>
      </w:pPr>
      <w:r>
        <w:t>+Output: all information of this member.</w:t>
      </w:r>
    </w:p>
    <w:p w14:paraId="127B33C5" w14:textId="26BA25B6" w:rsidR="00E80D4F" w:rsidRDefault="00E80D4F" w:rsidP="000A1BF5">
      <w:pPr>
        <w:pStyle w:val="BodyText"/>
        <w:numPr>
          <w:ilvl w:val="0"/>
          <w:numId w:val="26"/>
        </w:numPr>
        <w:ind w:left="1080"/>
      </w:pPr>
      <w:r>
        <w:t>GetallMember():</w:t>
      </w:r>
      <w:r w:rsidR="00CB1EA6">
        <w:t xml:space="preserve"> Search information all member(customer)</w:t>
      </w:r>
    </w:p>
    <w:p w14:paraId="2FFD8DEB" w14:textId="21C7B84C" w:rsidR="00E80D4F" w:rsidRDefault="00E80D4F" w:rsidP="00E80D4F">
      <w:pPr>
        <w:pStyle w:val="BodyText"/>
        <w:ind w:left="1440"/>
      </w:pPr>
      <w:r>
        <w:t>+Output: all information of all Member.</w:t>
      </w:r>
    </w:p>
    <w:p w14:paraId="38F7A64D" w14:textId="779440DF" w:rsidR="00E80D4F" w:rsidRDefault="00E80D4F" w:rsidP="000A1BF5">
      <w:pPr>
        <w:pStyle w:val="BodyText"/>
        <w:numPr>
          <w:ilvl w:val="0"/>
          <w:numId w:val="26"/>
        </w:numPr>
        <w:ind w:left="1080"/>
      </w:pPr>
      <w:r>
        <w:t>GetallProductinWarehouse():</w:t>
      </w:r>
      <w:r w:rsidR="00CB1EA6">
        <w:t xml:space="preserve"> Search information of all product which in Warehouse.</w:t>
      </w:r>
    </w:p>
    <w:p w14:paraId="4A65A82F" w14:textId="50489D2A" w:rsidR="00E80D4F" w:rsidRDefault="00C101B8" w:rsidP="00C101B8">
      <w:pPr>
        <w:pStyle w:val="BodyText"/>
        <w:ind w:left="1440"/>
      </w:pPr>
      <w:r>
        <w:t>+Output: all information of all product in warehouse.</w:t>
      </w:r>
    </w:p>
    <w:p w14:paraId="2BE5987C" w14:textId="62BE96AF" w:rsidR="00E80D4F" w:rsidRDefault="00E80D4F" w:rsidP="000A1BF5">
      <w:pPr>
        <w:pStyle w:val="BodyText"/>
        <w:numPr>
          <w:ilvl w:val="0"/>
          <w:numId w:val="26"/>
        </w:numPr>
        <w:ind w:left="1080"/>
      </w:pPr>
      <w:r>
        <w:t>GetaBill():</w:t>
      </w:r>
      <w:r w:rsidR="00CB1EA6">
        <w:t xml:space="preserve"> Search information a bill</w:t>
      </w:r>
    </w:p>
    <w:p w14:paraId="0EF92BB7" w14:textId="636F1CBB" w:rsidR="00C101B8" w:rsidRDefault="00C101B8" w:rsidP="00C101B8">
      <w:pPr>
        <w:pStyle w:val="BodyText"/>
        <w:ind w:left="1440"/>
      </w:pPr>
      <w:r>
        <w:t>+Input: ID bill.</w:t>
      </w:r>
    </w:p>
    <w:p w14:paraId="38AE1776" w14:textId="5ADC69E8" w:rsidR="00C101B8" w:rsidRDefault="00C101B8" w:rsidP="00C101B8">
      <w:pPr>
        <w:pStyle w:val="BodyText"/>
        <w:ind w:left="1440"/>
      </w:pPr>
      <w:r>
        <w:t>+Output: information of this bill.</w:t>
      </w:r>
    </w:p>
    <w:p w14:paraId="631FD5F1" w14:textId="3447E280" w:rsidR="00E80D4F" w:rsidRDefault="00E80D4F" w:rsidP="000A1BF5">
      <w:pPr>
        <w:pStyle w:val="BodyText"/>
        <w:numPr>
          <w:ilvl w:val="0"/>
          <w:numId w:val="26"/>
        </w:numPr>
        <w:ind w:left="1080"/>
      </w:pPr>
      <w:r>
        <w:lastRenderedPageBreak/>
        <w:t>GetallBill():</w:t>
      </w:r>
      <w:r w:rsidR="00CB1EA6">
        <w:t xml:space="preserve"> Search information of all bill</w:t>
      </w:r>
    </w:p>
    <w:p w14:paraId="0D527074" w14:textId="66B037B4" w:rsidR="00C101B8" w:rsidRDefault="00C101B8" w:rsidP="00C101B8">
      <w:pPr>
        <w:pStyle w:val="BodyText"/>
        <w:ind w:left="1440"/>
      </w:pPr>
      <w:r>
        <w:t>+Output: all information of all Bill.</w:t>
      </w:r>
    </w:p>
    <w:p w14:paraId="78957DB1" w14:textId="51522809" w:rsidR="00C101B8" w:rsidRDefault="00C101B8" w:rsidP="000A1BF5">
      <w:pPr>
        <w:pStyle w:val="BodyText"/>
        <w:numPr>
          <w:ilvl w:val="0"/>
          <w:numId w:val="26"/>
        </w:numPr>
        <w:ind w:left="1080"/>
      </w:pPr>
      <w:r>
        <w:t>AddaProduct():</w:t>
      </w:r>
      <w:r w:rsidR="00647C85">
        <w:t xml:space="preserve"> Add a new  product into store</w:t>
      </w:r>
    </w:p>
    <w:p w14:paraId="64496B61" w14:textId="082CC525" w:rsidR="00C101B8" w:rsidRDefault="00C101B8" w:rsidP="00C101B8">
      <w:pPr>
        <w:pStyle w:val="BodyText"/>
        <w:ind w:left="1440"/>
      </w:pPr>
      <w:r>
        <w:t>+Input:</w:t>
      </w:r>
      <w:r w:rsidR="00CB1EA6">
        <w:t xml:space="preserve"> ID new product, name, value,…</w:t>
      </w:r>
      <w:r>
        <w:br/>
        <w:t>+Output:</w:t>
      </w:r>
      <w:r w:rsidR="00CB1EA6">
        <w:t xml:space="preserve"> a new product inserted into database.</w:t>
      </w:r>
    </w:p>
    <w:p w14:paraId="0BC93FF5" w14:textId="0608BF48" w:rsidR="00C101B8" w:rsidRDefault="00C101B8" w:rsidP="000A1BF5">
      <w:pPr>
        <w:pStyle w:val="BodyText"/>
        <w:numPr>
          <w:ilvl w:val="0"/>
          <w:numId w:val="26"/>
        </w:numPr>
        <w:ind w:left="1080"/>
      </w:pPr>
      <w:r>
        <w:t>AddaBill():</w:t>
      </w:r>
      <w:r w:rsidR="00647C85">
        <w:t xml:space="preserve"> Add a new bill</w:t>
      </w:r>
    </w:p>
    <w:p w14:paraId="092B6E4F" w14:textId="1E70543E" w:rsidR="00CB1EA6" w:rsidRDefault="00CB1EA6" w:rsidP="00CB1EA6">
      <w:pPr>
        <w:pStyle w:val="BodyText"/>
        <w:ind w:left="1440"/>
      </w:pPr>
      <w:r>
        <w:t>+Input: ID new bill, ID staff, ID member,…</w:t>
      </w:r>
      <w:r>
        <w:br/>
        <w:t>+Output: a new bill inserted into database.</w:t>
      </w:r>
    </w:p>
    <w:p w14:paraId="5EA76122" w14:textId="676EEA7A" w:rsidR="00CB1EA6" w:rsidRDefault="00CB1EA6" w:rsidP="000A1BF5">
      <w:pPr>
        <w:pStyle w:val="BodyText"/>
        <w:numPr>
          <w:ilvl w:val="0"/>
          <w:numId w:val="26"/>
        </w:numPr>
        <w:ind w:left="1080"/>
      </w:pPr>
      <w:r>
        <w:t>AddaStaff():</w:t>
      </w:r>
      <w:r w:rsidR="00647C85">
        <w:t xml:space="preserve"> Add a new staff</w:t>
      </w:r>
    </w:p>
    <w:p w14:paraId="4CF2D4A4" w14:textId="142DDD29" w:rsidR="00CB1EA6" w:rsidRDefault="00CB1EA6" w:rsidP="00CB1EA6">
      <w:pPr>
        <w:pStyle w:val="BodyText"/>
        <w:ind w:left="1440"/>
      </w:pPr>
      <w:r>
        <w:t>+Input: ID new staff, name, phone number,…</w:t>
      </w:r>
    </w:p>
    <w:p w14:paraId="4C94B18E" w14:textId="6DE8ECE4" w:rsidR="00CB1EA6" w:rsidRDefault="00CB1EA6" w:rsidP="00CB1EA6">
      <w:pPr>
        <w:pStyle w:val="BodyText"/>
        <w:ind w:left="1440"/>
      </w:pPr>
      <w:r>
        <w:t>+Output: a new staff inserted into database.</w:t>
      </w:r>
    </w:p>
    <w:p w14:paraId="394125A7" w14:textId="6A519484" w:rsidR="00CB1EA6" w:rsidRDefault="00CB1EA6" w:rsidP="000A1BF5">
      <w:pPr>
        <w:pStyle w:val="BodyText"/>
        <w:numPr>
          <w:ilvl w:val="0"/>
          <w:numId w:val="26"/>
        </w:numPr>
        <w:ind w:left="1080"/>
      </w:pPr>
      <w:r>
        <w:t>RemoveaStaff():</w:t>
      </w:r>
      <w:r w:rsidR="00647C85">
        <w:t xml:space="preserve"> Delete a staff</w:t>
      </w:r>
    </w:p>
    <w:p w14:paraId="57B17574" w14:textId="1AC140C1" w:rsidR="00CB1EA6" w:rsidRDefault="00CB1EA6" w:rsidP="00CB1EA6">
      <w:pPr>
        <w:pStyle w:val="BodyText"/>
        <w:ind w:left="1440"/>
      </w:pPr>
      <w:r>
        <w:t>+Input: ID staff.</w:t>
      </w:r>
    </w:p>
    <w:p w14:paraId="10430233" w14:textId="3AEBD370" w:rsidR="00CB1EA6" w:rsidRDefault="00CB1EA6" w:rsidP="00CB1EA6">
      <w:pPr>
        <w:pStyle w:val="BodyText"/>
        <w:ind w:left="1440"/>
      </w:pPr>
      <w:r>
        <w:t>+Output: this staff will be removed away from database.</w:t>
      </w:r>
    </w:p>
    <w:p w14:paraId="283555EA" w14:textId="4CBC5636" w:rsidR="00CB1EA6" w:rsidRDefault="00647C85" w:rsidP="000A1BF5">
      <w:pPr>
        <w:pStyle w:val="BodyText"/>
        <w:numPr>
          <w:ilvl w:val="0"/>
          <w:numId w:val="26"/>
        </w:numPr>
        <w:ind w:left="1080"/>
      </w:pPr>
      <w:r>
        <w:t>UpdateaProductStock(): Edit, update information of product</w:t>
      </w:r>
    </w:p>
    <w:p w14:paraId="70443AFE" w14:textId="13678370" w:rsidR="00647C85" w:rsidRDefault="00647C85" w:rsidP="00647C85">
      <w:pPr>
        <w:pStyle w:val="BodyText"/>
        <w:ind w:left="1440"/>
      </w:pPr>
      <w:r>
        <w:t>+Input: ID product.</w:t>
      </w:r>
    </w:p>
    <w:p w14:paraId="0371CB30" w14:textId="5BC6A7B1" w:rsidR="00647C85" w:rsidRDefault="00647C85" w:rsidP="00647C85">
      <w:pPr>
        <w:pStyle w:val="BodyText"/>
        <w:ind w:left="1440"/>
      </w:pPr>
      <w:r>
        <w:t>+Output: this product will updated with new value.</w:t>
      </w:r>
    </w:p>
    <w:p w14:paraId="423C0067" w14:textId="039E0350" w:rsidR="00647C85" w:rsidRDefault="00647C85" w:rsidP="000A1BF5">
      <w:pPr>
        <w:pStyle w:val="BodyText"/>
        <w:numPr>
          <w:ilvl w:val="0"/>
          <w:numId w:val="26"/>
        </w:numPr>
        <w:ind w:left="1080"/>
      </w:pPr>
      <w:r>
        <w:t>UpdateaMemberPoint(): Edit, update point of a member</w:t>
      </w:r>
    </w:p>
    <w:p w14:paraId="5FF1B854" w14:textId="53476A84" w:rsidR="00647C85" w:rsidRDefault="00647C85" w:rsidP="00647C85">
      <w:pPr>
        <w:pStyle w:val="BodyText"/>
        <w:ind w:left="1440"/>
      </w:pPr>
      <w:r>
        <w:t>+Input: ID member.</w:t>
      </w:r>
    </w:p>
    <w:p w14:paraId="75CE3BEB" w14:textId="6F1C1E9E" w:rsidR="00647C85" w:rsidRDefault="00647C85" w:rsidP="00647C85">
      <w:pPr>
        <w:pStyle w:val="BodyText"/>
        <w:ind w:left="1440"/>
      </w:pPr>
      <w:r>
        <w:t>+Output: point of this member will be updated with new value.</w:t>
      </w:r>
    </w:p>
    <w:p w14:paraId="6C0BD000" w14:textId="3CC82266" w:rsidR="00647C85" w:rsidRDefault="005D035C" w:rsidP="000A1BF5">
      <w:pPr>
        <w:pStyle w:val="BodyText"/>
        <w:numPr>
          <w:ilvl w:val="0"/>
          <w:numId w:val="26"/>
        </w:numPr>
        <w:ind w:left="1080"/>
      </w:pPr>
      <w:r>
        <w:t xml:space="preserve">UpdatePass(): </w:t>
      </w:r>
      <w:r w:rsidR="00373AE0">
        <w:t>all type of user can u</w:t>
      </w:r>
      <w:r>
        <w:t>pdate</w:t>
      </w:r>
      <w:r w:rsidR="00373AE0">
        <w:t xml:space="preserve"> their</w:t>
      </w:r>
      <w:r>
        <w:t xml:space="preserve"> password</w:t>
      </w:r>
    </w:p>
    <w:p w14:paraId="64DC6B22" w14:textId="4F754389" w:rsidR="00373AE0" w:rsidRDefault="00373AE0" w:rsidP="00373AE0">
      <w:pPr>
        <w:pStyle w:val="BodyText"/>
        <w:ind w:left="1440"/>
      </w:pPr>
      <w:r>
        <w:t>+For customer: update owner password.</w:t>
      </w:r>
    </w:p>
    <w:p w14:paraId="60ACBBD4" w14:textId="4167B3A7" w:rsidR="00373AE0" w:rsidRDefault="00373AE0" w:rsidP="00373AE0">
      <w:pPr>
        <w:pStyle w:val="BodyText"/>
        <w:ind w:left="1440"/>
      </w:pPr>
      <w:r>
        <w:t>+For staff: update owner password.</w:t>
      </w:r>
      <w:r>
        <w:br/>
        <w:t>+For manager: update owner password and other password of remain type of user.</w:t>
      </w:r>
    </w:p>
    <w:p w14:paraId="19D0A54C" w14:textId="77777777" w:rsidR="000A1BF5" w:rsidRDefault="000A1BF5" w:rsidP="00373AE0">
      <w:pPr>
        <w:pStyle w:val="BodyText"/>
        <w:ind w:left="1080"/>
      </w:pPr>
    </w:p>
    <w:p w14:paraId="490ADD25" w14:textId="309C0217" w:rsidR="009E5CFD" w:rsidRDefault="009E5CFD" w:rsidP="009E5CFD">
      <w:pPr>
        <w:pStyle w:val="Heading2"/>
      </w:pPr>
      <w:bookmarkStart w:id="9" w:name="_Toc25959509"/>
      <w:r>
        <w:t xml:space="preserve">Component: </w:t>
      </w:r>
      <w:r w:rsidR="00523F21">
        <w:t>Data</w:t>
      </w:r>
      <w:r w:rsidR="00C166E8">
        <w:t>b</w:t>
      </w:r>
      <w:r w:rsidR="00523F21">
        <w:t>ase Layer</w:t>
      </w:r>
      <w:bookmarkEnd w:id="9"/>
    </w:p>
    <w:p w14:paraId="4A54547B" w14:textId="28B03B9C" w:rsidR="009E5CFD" w:rsidRDefault="009E5CFD" w:rsidP="009871B7">
      <w:pPr>
        <w:pStyle w:val="BodyText"/>
      </w:pPr>
    </w:p>
    <w:p w14:paraId="0BEB9EBA" w14:textId="65DFE5B1" w:rsidR="00AD647C" w:rsidRDefault="00AD647C" w:rsidP="009871B7">
      <w:pPr>
        <w:pStyle w:val="BodyText"/>
      </w:pPr>
      <w:r>
        <w:rPr>
          <w:noProof/>
        </w:rPr>
        <w:drawing>
          <wp:inline distT="0" distB="0" distL="0" distR="0" wp14:anchorId="2E41C5F6" wp14:editId="4C719428">
            <wp:extent cx="1702191" cy="99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la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23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5810" w14:textId="113898BD" w:rsidR="006F0D86" w:rsidRDefault="0021496C" w:rsidP="006F0D86">
      <w:pPr>
        <w:pStyle w:val="BodyText"/>
      </w:pPr>
      <w:r>
        <w:rPr>
          <w:noProof/>
        </w:rPr>
        <w:drawing>
          <wp:inline distT="0" distB="0" distL="0" distR="0" wp14:anchorId="3D3B0556" wp14:editId="26261A91">
            <wp:extent cx="3343910" cy="1030605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41A8" w14:textId="74B6A89D" w:rsidR="006F0D86" w:rsidRDefault="006F0D86" w:rsidP="006F0D86">
      <w:pPr>
        <w:pStyle w:val="BodyText"/>
      </w:pPr>
    </w:p>
    <w:p w14:paraId="5F77E623" w14:textId="77777777" w:rsidR="00092E8F" w:rsidRDefault="00092E8F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E6F7803" w14:textId="6D4732E1" w:rsidR="006F0D86" w:rsidRDefault="00092E8F" w:rsidP="00092E8F">
      <w:pPr>
        <w:pStyle w:val="Heading2"/>
      </w:pPr>
      <w:bookmarkStart w:id="10" w:name="_Toc25959510"/>
      <w:r>
        <w:lastRenderedPageBreak/>
        <w:t>C</w:t>
      </w:r>
      <w:r w:rsidR="006F0D86">
        <w:t>omponent:</w:t>
      </w:r>
      <w:r>
        <w:t xml:space="preserve"> </w:t>
      </w:r>
      <w:r w:rsidR="006F0D86">
        <w:t xml:space="preserve">MVC </w:t>
      </w:r>
      <w:r>
        <w:t>model</w:t>
      </w:r>
      <w:bookmarkEnd w:id="10"/>
    </w:p>
    <w:p w14:paraId="1B3DC5D5" w14:textId="5F0ED7B3" w:rsidR="00444035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 xml:space="preserve">For staff </w:t>
      </w:r>
    </w:p>
    <w:p w14:paraId="5775E310" w14:textId="685D8ED0" w:rsidR="00F73F29" w:rsidRPr="00F73F29" w:rsidRDefault="009055D3" w:rsidP="009055D3">
      <w:pPr>
        <w:ind w:left="720"/>
        <w:jc w:val="center"/>
      </w:pPr>
      <w:r>
        <w:rPr>
          <w:noProof/>
        </w:rPr>
        <w:drawing>
          <wp:inline distT="0" distB="0" distL="0" distR="0" wp14:anchorId="271D0461" wp14:editId="01CDC2AB">
            <wp:extent cx="4572000" cy="493776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6" cy="49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3B4E" w14:textId="77777777" w:rsidR="00092E8F" w:rsidRDefault="00092E8F" w:rsidP="00F73F29">
      <w:pPr>
        <w:pStyle w:val="ListParagraph"/>
        <w:ind w:left="-540"/>
      </w:pPr>
    </w:p>
    <w:p w14:paraId="600C0D07" w14:textId="11AC0E28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lastRenderedPageBreak/>
        <w:t>For warehouse staff</w:t>
      </w:r>
    </w:p>
    <w:p w14:paraId="10A7E0D0" w14:textId="47B17BD5" w:rsidR="00092E8F" w:rsidRDefault="009055D3" w:rsidP="009055D3">
      <w:pPr>
        <w:pStyle w:val="ListParagraph"/>
        <w:jc w:val="center"/>
      </w:pPr>
      <w:r>
        <w:rPr>
          <w:noProof/>
        </w:rPr>
        <w:drawing>
          <wp:inline distT="0" distB="0" distL="0" distR="0" wp14:anchorId="2651FB14" wp14:editId="0056BAC7">
            <wp:extent cx="5344160" cy="5905500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75" cy="59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8B29" w14:textId="2659DE28" w:rsidR="00273026" w:rsidRDefault="00273026">
      <w:pPr>
        <w:widowControl/>
        <w:spacing w:line="240" w:lineRule="auto"/>
      </w:pPr>
      <w:r>
        <w:br w:type="page"/>
      </w:r>
    </w:p>
    <w:p w14:paraId="60AC741B" w14:textId="77777777" w:rsidR="00AE1F17" w:rsidRDefault="00AE1F17" w:rsidP="00AE1F17">
      <w:pPr>
        <w:pStyle w:val="ListParagraph"/>
      </w:pPr>
    </w:p>
    <w:p w14:paraId="163022E7" w14:textId="4A7BE766" w:rsidR="00092E8F" w:rsidRDefault="00092E8F" w:rsidP="00F73F29">
      <w:pPr>
        <w:pStyle w:val="Heading3"/>
        <w:numPr>
          <w:ilvl w:val="2"/>
          <w:numId w:val="31"/>
        </w:numPr>
        <w:ind w:left="810" w:hanging="450"/>
      </w:pPr>
      <w:r>
        <w:t>For administrator (manager)</w:t>
      </w:r>
    </w:p>
    <w:p w14:paraId="68218DF4" w14:textId="77777777" w:rsidR="00092E8F" w:rsidRDefault="00092E8F" w:rsidP="00092E8F">
      <w:pPr>
        <w:pStyle w:val="ListParagraph"/>
      </w:pPr>
    </w:p>
    <w:p w14:paraId="33FF6710" w14:textId="77777777" w:rsidR="00092E8F" w:rsidRDefault="00092E8F" w:rsidP="00092E8F">
      <w:pPr>
        <w:pStyle w:val="ListParagraph"/>
      </w:pPr>
    </w:p>
    <w:p w14:paraId="2BDB467C" w14:textId="0CFA3FDF" w:rsidR="004455A2" w:rsidRDefault="00273026">
      <w:pPr>
        <w:pStyle w:val="InfoBlue"/>
      </w:pPr>
      <w:r>
        <w:rPr>
          <w:noProof/>
        </w:rPr>
        <w:drawing>
          <wp:inline distT="0" distB="0" distL="0" distR="0" wp14:anchorId="78F05FB7" wp14:editId="0309B463">
            <wp:extent cx="5346192" cy="5621572"/>
            <wp:effectExtent l="0" t="0" r="698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50" cy="56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5A2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8862E" w14:textId="77777777" w:rsidR="006D5335" w:rsidRDefault="006D5335">
      <w:pPr>
        <w:spacing w:line="240" w:lineRule="auto"/>
      </w:pPr>
      <w:r>
        <w:separator/>
      </w:r>
    </w:p>
  </w:endnote>
  <w:endnote w:type="continuationSeparator" w:id="0">
    <w:p w14:paraId="1E74406E" w14:textId="77777777" w:rsidR="006D5335" w:rsidRDefault="006D5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6D0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5C21422E" w:rsidR="00E446D0" w:rsidRDefault="00E446D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33A9D2DC" w:rsidR="00E446D0" w:rsidRDefault="00E446D0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7661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E446D0" w:rsidRDefault="00E446D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E446D0" w:rsidRDefault="00E4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55F46" w14:textId="77777777" w:rsidR="006D5335" w:rsidRDefault="006D5335">
      <w:pPr>
        <w:spacing w:line="240" w:lineRule="auto"/>
      </w:pPr>
      <w:r>
        <w:separator/>
      </w:r>
    </w:p>
  </w:footnote>
  <w:footnote w:type="continuationSeparator" w:id="0">
    <w:p w14:paraId="1D46C091" w14:textId="77777777" w:rsidR="006D5335" w:rsidRDefault="006D5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6D0" w14:paraId="65D30BEC" w14:textId="77777777">
      <w:tc>
        <w:tcPr>
          <w:tcW w:w="6379" w:type="dxa"/>
        </w:tcPr>
        <w:p w14:paraId="636785AB" w14:textId="77777777" w:rsidR="00E446D0" w:rsidRDefault="006D533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446D0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57FE078" w14:textId="77777777" w:rsidR="00E446D0" w:rsidRDefault="00E44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46D0" w14:paraId="70636E82" w14:textId="77777777">
      <w:tc>
        <w:tcPr>
          <w:tcW w:w="6379" w:type="dxa"/>
        </w:tcPr>
        <w:p w14:paraId="6C7D3CA4" w14:textId="77777777" w:rsidR="00E446D0" w:rsidRDefault="001D5E97">
          <w:fldSimple w:instr=" TITLE  \* MERGEFORMAT ">
            <w:r w:rsidR="00E446D0">
              <w:t>Software Architecture Document</w:t>
            </w:r>
          </w:fldSimple>
        </w:p>
      </w:tc>
      <w:tc>
        <w:tcPr>
          <w:tcW w:w="3179" w:type="dxa"/>
        </w:tcPr>
        <w:p w14:paraId="1B8C4C9A" w14:textId="77777777" w:rsidR="00E446D0" w:rsidRDefault="00E446D0">
          <w:r>
            <w:t xml:space="preserve">  Date:  &lt;dd/mmm/yy&gt;</w:t>
          </w:r>
        </w:p>
      </w:tc>
    </w:tr>
    <w:tr w:rsidR="00E446D0" w14:paraId="7E8D90A3" w14:textId="77777777">
      <w:tc>
        <w:tcPr>
          <w:tcW w:w="9558" w:type="dxa"/>
          <w:gridSpan w:val="2"/>
        </w:tcPr>
        <w:p w14:paraId="319364C4" w14:textId="77777777" w:rsidR="00E446D0" w:rsidRDefault="00E446D0">
          <w:r>
            <w:t>&lt;document identifier&gt;</w:t>
          </w:r>
        </w:p>
      </w:tc>
    </w:tr>
  </w:tbl>
  <w:p w14:paraId="17F2AA77" w14:textId="77777777" w:rsidR="00E446D0" w:rsidRDefault="00E44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F078C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lowerLetter"/>
      <w:pStyle w:val="Heading3"/>
      <w:lvlText w:val="%3)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65BB3"/>
    <w:multiLevelType w:val="hybridMultilevel"/>
    <w:tmpl w:val="4322C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95671"/>
    <w:multiLevelType w:val="hybridMultilevel"/>
    <w:tmpl w:val="0A3C1F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B9230C"/>
    <w:multiLevelType w:val="hybridMultilevel"/>
    <w:tmpl w:val="6D40C12E"/>
    <w:lvl w:ilvl="0" w:tplc="7A3A886A">
      <w:start w:val="1"/>
      <w:numFmt w:val="bullet"/>
      <w:lvlText w:val="‾"/>
      <w:lvlJc w:val="left"/>
      <w:pPr>
        <w:ind w:left="221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D30B32"/>
    <w:multiLevelType w:val="hybridMultilevel"/>
    <w:tmpl w:val="7D7225E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9F4416"/>
    <w:multiLevelType w:val="hybridMultilevel"/>
    <w:tmpl w:val="890C2E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303FF"/>
    <w:multiLevelType w:val="multilevel"/>
    <w:tmpl w:val="F07C59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4B02E4"/>
    <w:multiLevelType w:val="hybridMultilevel"/>
    <w:tmpl w:val="EEE6B2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B56BBF"/>
    <w:multiLevelType w:val="hybridMultilevel"/>
    <w:tmpl w:val="73EC925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786AA3"/>
    <w:multiLevelType w:val="hybridMultilevel"/>
    <w:tmpl w:val="71B2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5"/>
  </w:num>
  <w:num w:numId="10">
    <w:abstractNumId w:val="15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7"/>
  </w:num>
  <w:num w:numId="23">
    <w:abstractNumId w:val="27"/>
  </w:num>
  <w:num w:numId="24">
    <w:abstractNumId w:val="8"/>
  </w:num>
  <w:num w:numId="25">
    <w:abstractNumId w:val="25"/>
  </w:num>
  <w:num w:numId="26">
    <w:abstractNumId w:val="14"/>
  </w:num>
  <w:num w:numId="27">
    <w:abstractNumId w:val="23"/>
  </w:num>
  <w:num w:numId="28">
    <w:abstractNumId w:val="21"/>
  </w:num>
  <w:num w:numId="29">
    <w:abstractNumId w:val="3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92E8F"/>
    <w:rsid w:val="000A1BF5"/>
    <w:rsid w:val="000B6B75"/>
    <w:rsid w:val="001D5E97"/>
    <w:rsid w:val="00206BA8"/>
    <w:rsid w:val="0021496C"/>
    <w:rsid w:val="00261FB3"/>
    <w:rsid w:val="00273026"/>
    <w:rsid w:val="00282886"/>
    <w:rsid w:val="002C07A5"/>
    <w:rsid w:val="002D0C32"/>
    <w:rsid w:val="002E1536"/>
    <w:rsid w:val="00305CDA"/>
    <w:rsid w:val="00373AE0"/>
    <w:rsid w:val="00444035"/>
    <w:rsid w:val="004455A2"/>
    <w:rsid w:val="00474DB3"/>
    <w:rsid w:val="00514394"/>
    <w:rsid w:val="00523F21"/>
    <w:rsid w:val="005704A5"/>
    <w:rsid w:val="00573DA9"/>
    <w:rsid w:val="005D035C"/>
    <w:rsid w:val="005F7228"/>
    <w:rsid w:val="00647C85"/>
    <w:rsid w:val="006A59EF"/>
    <w:rsid w:val="006C42B9"/>
    <w:rsid w:val="006D5335"/>
    <w:rsid w:val="006F0D86"/>
    <w:rsid w:val="00755D07"/>
    <w:rsid w:val="0077006E"/>
    <w:rsid w:val="007715BD"/>
    <w:rsid w:val="007C560D"/>
    <w:rsid w:val="007E7BD7"/>
    <w:rsid w:val="0080211C"/>
    <w:rsid w:val="00804ACF"/>
    <w:rsid w:val="0087023C"/>
    <w:rsid w:val="00882835"/>
    <w:rsid w:val="008B19C9"/>
    <w:rsid w:val="008C1910"/>
    <w:rsid w:val="008F6A81"/>
    <w:rsid w:val="009055D3"/>
    <w:rsid w:val="00916860"/>
    <w:rsid w:val="00970ACE"/>
    <w:rsid w:val="009871B7"/>
    <w:rsid w:val="009939E7"/>
    <w:rsid w:val="009E5CFD"/>
    <w:rsid w:val="00A0216D"/>
    <w:rsid w:val="00A21A38"/>
    <w:rsid w:val="00A51C9A"/>
    <w:rsid w:val="00AB3C58"/>
    <w:rsid w:val="00AB42A0"/>
    <w:rsid w:val="00AC3F88"/>
    <w:rsid w:val="00AD647C"/>
    <w:rsid w:val="00AE1F17"/>
    <w:rsid w:val="00B94A94"/>
    <w:rsid w:val="00BE46C0"/>
    <w:rsid w:val="00C101B8"/>
    <w:rsid w:val="00C166E8"/>
    <w:rsid w:val="00C423A8"/>
    <w:rsid w:val="00CA370F"/>
    <w:rsid w:val="00CB1EA6"/>
    <w:rsid w:val="00D1301B"/>
    <w:rsid w:val="00D522E8"/>
    <w:rsid w:val="00D740DA"/>
    <w:rsid w:val="00D86C9B"/>
    <w:rsid w:val="00DD4FA1"/>
    <w:rsid w:val="00E11BAC"/>
    <w:rsid w:val="00E4377E"/>
    <w:rsid w:val="00E446D0"/>
    <w:rsid w:val="00E570A6"/>
    <w:rsid w:val="00E640F5"/>
    <w:rsid w:val="00E80D4F"/>
    <w:rsid w:val="00EA7B62"/>
    <w:rsid w:val="00EE5FF4"/>
    <w:rsid w:val="00F34309"/>
    <w:rsid w:val="00F456E0"/>
    <w:rsid w:val="00F73F29"/>
    <w:rsid w:val="00F7661F"/>
    <w:rsid w:val="00FC5B09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9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FE9D5-77A3-4F6A-AA2F-A77A3118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790</TotalTime>
  <Pages>13</Pages>
  <Words>1072</Words>
  <Characters>6116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Văn Quang Hồ</cp:lastModifiedBy>
  <cp:revision>27</cp:revision>
  <cp:lastPrinted>1899-12-31T17:00:00Z</cp:lastPrinted>
  <dcterms:created xsi:type="dcterms:W3CDTF">2015-06-17T01:17:00Z</dcterms:created>
  <dcterms:modified xsi:type="dcterms:W3CDTF">2019-11-30T06:43:00Z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
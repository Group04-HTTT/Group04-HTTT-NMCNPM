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162A1305" w:rsidR="009C307A" w:rsidRPr="0008336E" w:rsidRDefault="00A5265D" w:rsidP="00A5265D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08336E">
        <w:rPr>
          <w:rFonts w:ascii="Times New Roman" w:hAnsi="Times New Roman"/>
          <w:sz w:val="40"/>
          <w:szCs w:val="40"/>
        </w:rPr>
        <w:t xml:space="preserve">Management </w:t>
      </w:r>
      <w:r w:rsidRPr="0008336E">
        <w:rPr>
          <w:rFonts w:ascii="Times New Roman" w:hAnsi="Times New Roman"/>
          <w:bCs/>
          <w:sz w:val="40"/>
          <w:szCs w:val="40"/>
        </w:rPr>
        <w:t>store</w:t>
      </w:r>
    </w:p>
    <w:p w14:paraId="10DB093B" w14:textId="1D5A79D6" w:rsidR="009C307A" w:rsidRPr="0008336E" w:rsidRDefault="00E170AA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08336E">
        <w:rPr>
          <w:rFonts w:ascii="Times New Roman" w:hAnsi="Times New Roman"/>
          <w:sz w:val="40"/>
          <w:szCs w:val="40"/>
        </w:rPr>
        <w:fldChar w:fldCharType="begin"/>
      </w:r>
      <w:r w:rsidRPr="0008336E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08336E">
        <w:rPr>
          <w:rFonts w:ascii="Times New Roman" w:hAnsi="Times New Roman"/>
          <w:sz w:val="40"/>
          <w:szCs w:val="40"/>
        </w:rPr>
        <w:fldChar w:fldCharType="separate"/>
      </w:r>
      <w:r w:rsidR="00512FAF" w:rsidRPr="0008336E">
        <w:rPr>
          <w:rFonts w:ascii="Times New Roman" w:hAnsi="Times New Roman"/>
          <w:sz w:val="40"/>
          <w:szCs w:val="40"/>
        </w:rPr>
        <w:t xml:space="preserve">Use-Case Specification: </w:t>
      </w:r>
      <w:r w:rsidR="008828EB" w:rsidRPr="0008336E">
        <w:rPr>
          <w:rFonts w:ascii="Times New Roman" w:hAnsi="Times New Roman"/>
          <w:sz w:val="40"/>
          <w:szCs w:val="40"/>
        </w:rPr>
        <w:t>Use -Case management store</w:t>
      </w:r>
      <w:r w:rsidRPr="0008336E">
        <w:rPr>
          <w:rFonts w:ascii="Times New Roman" w:hAnsi="Times New Roman"/>
          <w:sz w:val="40"/>
          <w:szCs w:val="40"/>
        </w:rPr>
        <w:fldChar w:fldCharType="end"/>
      </w:r>
    </w:p>
    <w:p w14:paraId="3DFDE138" w14:textId="77777777" w:rsidR="009C307A" w:rsidRPr="0008336E" w:rsidRDefault="009C307A">
      <w:pPr>
        <w:pStyle w:val="Tiu"/>
        <w:jc w:val="right"/>
        <w:rPr>
          <w:rFonts w:ascii="Times New Roman" w:hAnsi="Times New Roman"/>
          <w:sz w:val="40"/>
          <w:szCs w:val="40"/>
        </w:rPr>
      </w:pPr>
    </w:p>
    <w:p w14:paraId="4FB5F171" w14:textId="4F2B94CE" w:rsidR="009C307A" w:rsidRPr="0008336E" w:rsidRDefault="00630073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08336E">
        <w:rPr>
          <w:rFonts w:ascii="Times New Roman" w:hAnsi="Times New Roman"/>
          <w:sz w:val="40"/>
          <w:szCs w:val="40"/>
        </w:rPr>
        <w:t>Version 1.</w:t>
      </w:r>
      <w:r w:rsidR="0008336E">
        <w:rPr>
          <w:rFonts w:ascii="Times New Roman" w:hAnsi="Times New Roman"/>
          <w:sz w:val="40"/>
          <w:szCs w:val="40"/>
        </w:rPr>
        <w:t>4</w:t>
      </w:r>
    </w:p>
    <w:p w14:paraId="11FC5C90" w14:textId="77777777" w:rsidR="009C307A" w:rsidRPr="0008336E" w:rsidRDefault="009C307A"/>
    <w:p w14:paraId="73A8EB19" w14:textId="77777777" w:rsidR="009C307A" w:rsidRPr="0008336E" w:rsidRDefault="009C307A"/>
    <w:p w14:paraId="325009AE" w14:textId="77777777" w:rsidR="009C307A" w:rsidRPr="0008336E" w:rsidRDefault="009C307A">
      <w:pPr>
        <w:pStyle w:val="ThnVnban"/>
      </w:pPr>
    </w:p>
    <w:p w14:paraId="43902BC2" w14:textId="77777777" w:rsidR="009C307A" w:rsidRPr="0008336E" w:rsidRDefault="009C307A">
      <w:pPr>
        <w:pStyle w:val="ThnVnban"/>
      </w:pPr>
    </w:p>
    <w:p w14:paraId="0CEB7943" w14:textId="77777777" w:rsidR="009C307A" w:rsidRPr="0008336E" w:rsidRDefault="009C307A">
      <w:pPr>
        <w:sectPr w:rsidR="009C307A" w:rsidRPr="0008336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Pr="0008336E" w:rsidRDefault="00630073">
      <w:pPr>
        <w:pStyle w:val="Tiu"/>
        <w:rPr>
          <w:rFonts w:ascii="Times New Roman" w:hAnsi="Times New Roman"/>
          <w:sz w:val="20"/>
        </w:rPr>
      </w:pPr>
      <w:r w:rsidRPr="0008336E">
        <w:rPr>
          <w:rFonts w:ascii="Times New Roman" w:hAnsi="Times New Roman"/>
          <w:sz w:val="2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08336E" w14:paraId="5E918DEE" w14:textId="77777777">
        <w:tc>
          <w:tcPr>
            <w:tcW w:w="2304" w:type="dxa"/>
          </w:tcPr>
          <w:p w14:paraId="16C50CD3" w14:textId="77777777" w:rsidR="009C307A" w:rsidRPr="0008336E" w:rsidRDefault="00630073">
            <w:pPr>
              <w:pStyle w:val="Tabletext"/>
              <w:jc w:val="center"/>
              <w:rPr>
                <w:b/>
              </w:rPr>
            </w:pPr>
            <w:r w:rsidRPr="0008336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Pr="0008336E" w:rsidRDefault="00630073">
            <w:pPr>
              <w:pStyle w:val="Tabletext"/>
              <w:jc w:val="center"/>
              <w:rPr>
                <w:b/>
              </w:rPr>
            </w:pPr>
            <w:r w:rsidRPr="0008336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Pr="0008336E" w:rsidRDefault="00630073">
            <w:pPr>
              <w:pStyle w:val="Tabletext"/>
              <w:jc w:val="center"/>
              <w:rPr>
                <w:b/>
              </w:rPr>
            </w:pPr>
            <w:r w:rsidRPr="0008336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Pr="0008336E" w:rsidRDefault="00630073">
            <w:pPr>
              <w:pStyle w:val="Tabletext"/>
              <w:jc w:val="center"/>
              <w:rPr>
                <w:b/>
              </w:rPr>
            </w:pPr>
            <w:r w:rsidRPr="0008336E">
              <w:rPr>
                <w:b/>
              </w:rPr>
              <w:t>Author</w:t>
            </w:r>
          </w:p>
        </w:tc>
      </w:tr>
      <w:tr w:rsidR="00A5265D" w:rsidRPr="0008336E" w14:paraId="57E41B98" w14:textId="77777777">
        <w:tc>
          <w:tcPr>
            <w:tcW w:w="2304" w:type="dxa"/>
          </w:tcPr>
          <w:p w14:paraId="10FECF96" w14:textId="3067BF7A" w:rsidR="00A5265D" w:rsidRPr="0008336E" w:rsidRDefault="00A5265D" w:rsidP="00A5265D">
            <w:pPr>
              <w:pStyle w:val="Tabletext"/>
            </w:pPr>
            <w:r w:rsidRPr="0008336E">
              <w:t>14/11/2019</w:t>
            </w:r>
          </w:p>
        </w:tc>
        <w:tc>
          <w:tcPr>
            <w:tcW w:w="1152" w:type="dxa"/>
          </w:tcPr>
          <w:p w14:paraId="1A6E6517" w14:textId="2BE10A5B" w:rsidR="00A5265D" w:rsidRPr="0008336E" w:rsidRDefault="00A5265D" w:rsidP="00A5265D">
            <w:pPr>
              <w:pStyle w:val="Tabletext"/>
            </w:pPr>
            <w:r w:rsidRPr="0008336E">
              <w:t>1.0</w:t>
            </w:r>
          </w:p>
        </w:tc>
        <w:tc>
          <w:tcPr>
            <w:tcW w:w="3744" w:type="dxa"/>
          </w:tcPr>
          <w:p w14:paraId="1828F4A8" w14:textId="6F9F96DB" w:rsidR="00A5265D" w:rsidRPr="0008336E" w:rsidRDefault="00A5265D" w:rsidP="00A5265D">
            <w:pPr>
              <w:pStyle w:val="Tabletext"/>
            </w:pPr>
            <w:r w:rsidRPr="0008336E">
              <w:t xml:space="preserve">Use-case specification feature: Search product, Add a bill, Add a product to bill, Export a bill, Search a member, Statistics by product, Statistics by product type, Statistics product many buyer, Add a staff, Delete a staff, Search a staff. </w:t>
            </w:r>
          </w:p>
        </w:tc>
        <w:tc>
          <w:tcPr>
            <w:tcW w:w="2304" w:type="dxa"/>
          </w:tcPr>
          <w:p w14:paraId="763E8793" w14:textId="29B093E4" w:rsidR="00A5265D" w:rsidRPr="0008336E" w:rsidRDefault="008828EB" w:rsidP="00A5265D">
            <w:pPr>
              <w:pStyle w:val="Tabletext"/>
            </w:pPr>
            <w:r w:rsidRPr="0008336E">
              <w:t>Nguyen Ly Nhat Phuong</w:t>
            </w:r>
          </w:p>
        </w:tc>
      </w:tr>
      <w:tr w:rsidR="009C307A" w:rsidRPr="0008336E" w14:paraId="301536A5" w14:textId="77777777">
        <w:tc>
          <w:tcPr>
            <w:tcW w:w="2304" w:type="dxa"/>
          </w:tcPr>
          <w:p w14:paraId="65038689" w14:textId="4AE5B2AC" w:rsidR="009C307A" w:rsidRPr="0008336E" w:rsidRDefault="008828EB">
            <w:pPr>
              <w:pStyle w:val="Tabletext"/>
            </w:pPr>
            <w:r w:rsidRPr="0008336E">
              <w:t>15/11/2019</w:t>
            </w:r>
          </w:p>
        </w:tc>
        <w:tc>
          <w:tcPr>
            <w:tcW w:w="1152" w:type="dxa"/>
          </w:tcPr>
          <w:p w14:paraId="534D1A53" w14:textId="3900D1EC" w:rsidR="009C307A" w:rsidRPr="0008336E" w:rsidRDefault="008828EB">
            <w:pPr>
              <w:pStyle w:val="Tabletext"/>
            </w:pPr>
            <w:r w:rsidRPr="0008336E">
              <w:t>1.1</w:t>
            </w:r>
          </w:p>
        </w:tc>
        <w:tc>
          <w:tcPr>
            <w:tcW w:w="3744" w:type="dxa"/>
          </w:tcPr>
          <w:p w14:paraId="4FF7B2D9" w14:textId="4F7E17CA" w:rsidR="009C307A" w:rsidRPr="0008336E" w:rsidRDefault="008828EB">
            <w:pPr>
              <w:pStyle w:val="Tabletext"/>
            </w:pPr>
            <w:r w:rsidRPr="0008336E">
              <w:t>Draw use case model. Use-case specification feature: Login, logout, register member, change password</w:t>
            </w:r>
          </w:p>
        </w:tc>
        <w:tc>
          <w:tcPr>
            <w:tcW w:w="2304" w:type="dxa"/>
          </w:tcPr>
          <w:p w14:paraId="6C9520B8" w14:textId="370A83E2" w:rsidR="009C307A" w:rsidRPr="0008336E" w:rsidRDefault="008828EB">
            <w:pPr>
              <w:pStyle w:val="Tabletext"/>
            </w:pPr>
            <w:r w:rsidRPr="0008336E">
              <w:t>Ly Thanh Long</w:t>
            </w:r>
          </w:p>
        </w:tc>
      </w:tr>
      <w:tr w:rsidR="008828EB" w:rsidRPr="0008336E" w14:paraId="4A6E69FE" w14:textId="77777777">
        <w:tc>
          <w:tcPr>
            <w:tcW w:w="2304" w:type="dxa"/>
          </w:tcPr>
          <w:p w14:paraId="38DE1EE6" w14:textId="76FE3FF7" w:rsidR="008828EB" w:rsidRPr="0008336E" w:rsidRDefault="008828EB" w:rsidP="008828EB">
            <w:pPr>
              <w:pStyle w:val="Tabletext"/>
            </w:pPr>
            <w:r w:rsidRPr="0008336E">
              <w:rPr>
                <w:color w:val="000000"/>
              </w:rPr>
              <w:t>15</w:t>
            </w:r>
            <w:r w:rsidRPr="0008336E">
              <w:rPr>
                <w:color w:val="000000"/>
                <w:lang w:val="vi-VN"/>
              </w:rPr>
              <w:t>/11/2019</w:t>
            </w:r>
          </w:p>
        </w:tc>
        <w:tc>
          <w:tcPr>
            <w:tcW w:w="1152" w:type="dxa"/>
          </w:tcPr>
          <w:p w14:paraId="3C5437EB" w14:textId="610B4B19" w:rsidR="008828EB" w:rsidRPr="0008336E" w:rsidRDefault="008828EB" w:rsidP="008828EB">
            <w:pPr>
              <w:pStyle w:val="Tabletext"/>
            </w:pPr>
            <w:r w:rsidRPr="0008336E">
              <w:rPr>
                <w:color w:val="000000"/>
              </w:rPr>
              <w:t>1</w:t>
            </w:r>
            <w:r w:rsidRPr="0008336E">
              <w:rPr>
                <w:color w:val="000000"/>
                <w:lang w:val="vi-VN"/>
              </w:rPr>
              <w:t>.</w:t>
            </w:r>
            <w:r w:rsidRPr="0008336E">
              <w:rPr>
                <w:color w:val="000000"/>
              </w:rPr>
              <w:t>2</w:t>
            </w:r>
          </w:p>
        </w:tc>
        <w:tc>
          <w:tcPr>
            <w:tcW w:w="3744" w:type="dxa"/>
          </w:tcPr>
          <w:p w14:paraId="05F20E76" w14:textId="0CB68793" w:rsidR="008828EB" w:rsidRPr="0008336E" w:rsidRDefault="008828EB" w:rsidP="008828EB">
            <w:pPr>
              <w:pStyle w:val="Tabletext"/>
            </w:pPr>
            <w:r w:rsidRPr="0008336E">
              <w:rPr>
                <w:color w:val="000000"/>
              </w:rPr>
              <w:t>Make</w:t>
            </w:r>
            <w:r w:rsidRPr="0008336E">
              <w:rPr>
                <w:color w:val="000000"/>
                <w:lang w:val="vi-VN"/>
              </w:rPr>
              <w:t xml:space="preserve"> </w:t>
            </w:r>
            <w:r w:rsidRPr="0008336E">
              <w:rPr>
                <w:color w:val="000000"/>
              </w:rPr>
              <w:t>use-case and specialization for the use-case</w:t>
            </w:r>
          </w:p>
        </w:tc>
        <w:tc>
          <w:tcPr>
            <w:tcW w:w="2304" w:type="dxa"/>
          </w:tcPr>
          <w:p w14:paraId="32218169" w14:textId="01134DC9" w:rsidR="008828EB" w:rsidRPr="0008336E" w:rsidRDefault="008828EB" w:rsidP="008828EB">
            <w:pPr>
              <w:pStyle w:val="Tabletext"/>
            </w:pPr>
            <w:r w:rsidRPr="0008336E">
              <w:rPr>
                <w:color w:val="000000"/>
              </w:rPr>
              <w:t>Nguyen Tuan Phung</w:t>
            </w:r>
          </w:p>
        </w:tc>
      </w:tr>
      <w:tr w:rsidR="009C307A" w:rsidRPr="0008336E" w14:paraId="15661B88" w14:textId="77777777">
        <w:tc>
          <w:tcPr>
            <w:tcW w:w="2304" w:type="dxa"/>
          </w:tcPr>
          <w:p w14:paraId="08E50EBE" w14:textId="1366A8E9" w:rsidR="009C307A" w:rsidRPr="0008336E" w:rsidRDefault="009D4D3F">
            <w:pPr>
              <w:pStyle w:val="Tabletext"/>
            </w:pPr>
            <w:r w:rsidRPr="0008336E">
              <w:t>17/11/2019</w:t>
            </w:r>
          </w:p>
        </w:tc>
        <w:tc>
          <w:tcPr>
            <w:tcW w:w="1152" w:type="dxa"/>
          </w:tcPr>
          <w:p w14:paraId="56733DDA" w14:textId="2DA4BCC5" w:rsidR="009C307A" w:rsidRPr="0008336E" w:rsidRDefault="009D4D3F">
            <w:pPr>
              <w:pStyle w:val="Tabletext"/>
            </w:pPr>
            <w:r w:rsidRPr="0008336E">
              <w:t xml:space="preserve">1.3 </w:t>
            </w:r>
          </w:p>
        </w:tc>
        <w:tc>
          <w:tcPr>
            <w:tcW w:w="3744" w:type="dxa"/>
          </w:tcPr>
          <w:p w14:paraId="1E18C231" w14:textId="443712DE" w:rsidR="009C307A" w:rsidRPr="0008336E" w:rsidRDefault="009D4D3F">
            <w:pPr>
              <w:pStyle w:val="Tabletext"/>
            </w:pPr>
            <w:r w:rsidRPr="0008336E">
              <w:t>Feature: import product, export product, check inventory</w:t>
            </w:r>
          </w:p>
        </w:tc>
        <w:tc>
          <w:tcPr>
            <w:tcW w:w="2304" w:type="dxa"/>
          </w:tcPr>
          <w:p w14:paraId="36DE9E27" w14:textId="309CA918" w:rsidR="009C307A" w:rsidRPr="0008336E" w:rsidRDefault="009D4D3F">
            <w:pPr>
              <w:pStyle w:val="Tabletext"/>
            </w:pPr>
            <w:r w:rsidRPr="0008336E">
              <w:t>Vo Khanh Vy</w:t>
            </w:r>
          </w:p>
        </w:tc>
      </w:tr>
      <w:tr w:rsidR="0008336E" w:rsidRPr="0008336E" w14:paraId="758EC721" w14:textId="77777777">
        <w:tc>
          <w:tcPr>
            <w:tcW w:w="2304" w:type="dxa"/>
          </w:tcPr>
          <w:p w14:paraId="6B44AFFD" w14:textId="7A98F3DE" w:rsidR="0008336E" w:rsidRPr="0008336E" w:rsidRDefault="00B04806">
            <w:pPr>
              <w:pStyle w:val="Tabletext"/>
            </w:pPr>
            <w:r>
              <w:t>22</w:t>
            </w:r>
            <w:bookmarkStart w:id="0" w:name="_GoBack"/>
            <w:bookmarkEnd w:id="0"/>
            <w:r w:rsidR="0008336E">
              <w:t>/11/2019</w:t>
            </w:r>
          </w:p>
        </w:tc>
        <w:tc>
          <w:tcPr>
            <w:tcW w:w="1152" w:type="dxa"/>
          </w:tcPr>
          <w:p w14:paraId="45207445" w14:textId="0AFAACE9" w:rsidR="0008336E" w:rsidRPr="0008336E" w:rsidRDefault="0008336E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0919628C" w14:textId="622C1CC7" w:rsidR="0008336E" w:rsidRPr="0008336E" w:rsidRDefault="0008336E">
            <w:pPr>
              <w:pStyle w:val="Tabletext"/>
            </w:pPr>
            <w:r>
              <w:t>Update use case model</w:t>
            </w:r>
          </w:p>
        </w:tc>
        <w:tc>
          <w:tcPr>
            <w:tcW w:w="2304" w:type="dxa"/>
          </w:tcPr>
          <w:p w14:paraId="2DE6426B" w14:textId="0B74F3F8" w:rsidR="0008336E" w:rsidRPr="0008336E" w:rsidRDefault="0008336E">
            <w:pPr>
              <w:pStyle w:val="Tabletext"/>
            </w:pPr>
            <w:r>
              <w:t>Ly Thanh Long</w:t>
            </w:r>
          </w:p>
        </w:tc>
      </w:tr>
    </w:tbl>
    <w:p w14:paraId="093AF053" w14:textId="77777777" w:rsidR="009C307A" w:rsidRPr="0008336E" w:rsidRDefault="009C307A"/>
    <w:p w14:paraId="3522514E" w14:textId="3FF3991A" w:rsidR="008828EB" w:rsidRPr="0008336E" w:rsidRDefault="00630073" w:rsidP="008828EB">
      <w:pPr>
        <w:pStyle w:val="Tiu"/>
        <w:rPr>
          <w:rFonts w:ascii="Times New Roman" w:hAnsi="Times New Roman"/>
        </w:rPr>
      </w:pPr>
      <w:r w:rsidRPr="0008336E">
        <w:rPr>
          <w:rFonts w:ascii="Times New Roman" w:hAnsi="Times New Roman"/>
          <w:sz w:val="20"/>
        </w:rPr>
        <w:br w:type="page"/>
      </w:r>
      <w:r w:rsidR="008828EB" w:rsidRPr="0008336E">
        <w:rPr>
          <w:rFonts w:ascii="Times New Roman" w:hAnsi="Times New Roman"/>
        </w:rPr>
        <w:lastRenderedPageBreak/>
        <w:t xml:space="preserve"> </w:t>
      </w:r>
    </w:p>
    <w:p w14:paraId="7F71F6BF" w14:textId="73F00F76" w:rsidR="008828EB" w:rsidRPr="0008336E" w:rsidRDefault="008828EB" w:rsidP="004E3DCC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vi-VN"/>
        </w:rPr>
        <w:id w:val="210846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29B9A" w14:textId="3C0F22C5" w:rsidR="008828EB" w:rsidRPr="0008336E" w:rsidRDefault="008828EB" w:rsidP="008828EB">
          <w:pPr>
            <w:pStyle w:val="uMucluc"/>
            <w:jc w:val="center"/>
            <w:rPr>
              <w:rFonts w:ascii="Times New Roman" w:hAnsi="Times New Roman" w:cs="Times New Roman"/>
            </w:rPr>
          </w:pPr>
          <w:r w:rsidRPr="0008336E">
            <w:rPr>
              <w:rFonts w:ascii="Times New Roman" w:hAnsi="Times New Roman" w:cs="Times New Roman"/>
            </w:rPr>
            <w:t>Table of Contents</w:t>
          </w:r>
        </w:p>
        <w:p w14:paraId="50C29ACA" w14:textId="37F079C8" w:rsidR="0063596B" w:rsidRPr="0008336E" w:rsidRDefault="008828EB">
          <w:pPr>
            <w:pStyle w:val="Muclu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</w:rPr>
          </w:pPr>
          <w:r w:rsidRPr="0008336E">
            <w:fldChar w:fldCharType="begin"/>
          </w:r>
          <w:r w:rsidRPr="0008336E">
            <w:instrText xml:space="preserve"> TOC \o "1-3" \h \z \u </w:instrText>
          </w:r>
          <w:r w:rsidRPr="0008336E">
            <w:fldChar w:fldCharType="separate"/>
          </w:r>
          <w:hyperlink w:anchor="_Toc24806264" w:history="1">
            <w:r w:rsidR="0063596B" w:rsidRPr="0008336E">
              <w:rPr>
                <w:rStyle w:val="Siuktni"/>
                <w:bCs/>
                <w:noProof/>
              </w:rPr>
              <w:t>1.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 Model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_Toc24806264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4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54B91664" w14:textId="5DA20095" w:rsidR="0063596B" w:rsidRPr="0008336E" w:rsidRDefault="00A73707">
          <w:pPr>
            <w:pStyle w:val="Mucluc1"/>
            <w:tabs>
              <w:tab w:val="left" w:pos="432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65" w:history="1">
            <w:r w:rsidR="0063596B" w:rsidRPr="0008336E">
              <w:rPr>
                <w:rStyle w:val="Siuktni"/>
                <w:bCs/>
                <w:noProof/>
              </w:rPr>
              <w:t>2.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 Specifications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_Toc24806265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4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5B9CE074" w14:textId="4A92758E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66" w:history="1">
            <w:r w:rsidR="0063596B" w:rsidRPr="0008336E">
              <w:rPr>
                <w:rStyle w:val="Siuktni"/>
                <w:noProof/>
              </w:rPr>
              <w:t>2.1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Search product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_Toc24806266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4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2C5BB216" w14:textId="118B7D2D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67" w:history="1">
            <w:r w:rsidR="0063596B" w:rsidRPr="0008336E">
              <w:rPr>
                <w:rStyle w:val="Siuktni"/>
                <w:noProof/>
              </w:rPr>
              <w:t>2.2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Add a bill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_Toc24806267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4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54CBB7B4" w14:textId="52A5E6FC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68" w:history="1">
            <w:r w:rsidR="0063596B" w:rsidRPr="0008336E">
              <w:rPr>
                <w:rStyle w:val="Siuktni"/>
                <w:noProof/>
              </w:rPr>
              <w:t>2.3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Export a bill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_Toc24806268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5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265359B2" w14:textId="4EA5A0C1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69" w:history="1">
            <w:r w:rsidR="0063596B" w:rsidRPr="0008336E">
              <w:rPr>
                <w:rStyle w:val="Siuktni"/>
                <w:noProof/>
              </w:rPr>
              <w:t>2.4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Search a staff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_Toc24806269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5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66A4CB51" w14:textId="3FC400E6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0" w:history="1">
            <w:r w:rsidR="0063596B" w:rsidRPr="0008336E">
              <w:rPr>
                <w:rStyle w:val="Siuktni"/>
                <w:noProof/>
              </w:rPr>
              <w:t>2.5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Add a staff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_Toc24806270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6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5B18D178" w14:textId="3B852A4F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1" w:history="1">
            <w:r w:rsidR="0063596B" w:rsidRPr="0008336E">
              <w:rPr>
                <w:rStyle w:val="Siuktni"/>
                <w:noProof/>
              </w:rPr>
              <w:t>2.6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Delete a staff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_Toc24806271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6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6228C9C6" w14:textId="224204DF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2" w:history="1">
            <w:r w:rsidR="0063596B" w:rsidRPr="0008336E">
              <w:rPr>
                <w:rStyle w:val="Siuktni"/>
                <w:noProof/>
              </w:rPr>
              <w:t>2.7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Search information member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_Toc24806272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6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51D1A152" w14:textId="2CD70D28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3" w:history="1">
            <w:r w:rsidR="0063596B" w:rsidRPr="0008336E">
              <w:rPr>
                <w:rStyle w:val="Siuktni"/>
                <w:noProof/>
              </w:rPr>
              <w:t>2.8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Statistics by product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_Toc24806273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7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7226B24F" w14:textId="02D5C7EC" w:rsidR="0063596B" w:rsidRPr="0008336E" w:rsidRDefault="00A73707">
          <w:pPr>
            <w:pStyle w:val="Mucluc2"/>
            <w:tabs>
              <w:tab w:val="left" w:pos="10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4" w:history="1">
            <w:r w:rsidR="0063596B" w:rsidRPr="0008336E">
              <w:rPr>
                <w:rStyle w:val="Siuktni"/>
                <w:noProof/>
              </w:rPr>
              <w:t>2.9</w:t>
            </w:r>
            <w:r w:rsidR="0063596B" w:rsidRPr="0008336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3596B" w:rsidRPr="0008336E">
              <w:rPr>
                <w:rStyle w:val="Siuktni"/>
                <w:noProof/>
              </w:rPr>
              <w:t>Use-case: Statistics by product type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_Toc24806274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7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519373A3" w14:textId="43FA3386" w:rsidR="0063596B" w:rsidRPr="0008336E" w:rsidRDefault="00A73707">
          <w:pPr>
            <w:pStyle w:val="Mucluc2"/>
            <w:tabs>
              <w:tab w:val="left" w:pos="12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5" w:history="1">
            <w:r w:rsidR="0063596B" w:rsidRPr="0008336E">
              <w:rPr>
                <w:rStyle w:val="Siuktni"/>
                <w:noProof/>
              </w:rPr>
              <w:t>2.10</w:t>
            </w:r>
            <w:r w:rsidR="0008336E">
              <w:rPr>
                <w:rFonts w:eastAsiaTheme="minorEastAsia"/>
                <w:noProof/>
                <w:sz w:val="22"/>
                <w:szCs w:val="22"/>
              </w:rPr>
              <w:t xml:space="preserve">    </w:t>
            </w:r>
            <w:r w:rsidR="0063596B" w:rsidRPr="0008336E">
              <w:rPr>
                <w:rStyle w:val="Siuktni"/>
                <w:noProof/>
              </w:rPr>
              <w:t>Use-case: Statistics product many buyer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_Toc24806275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8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397ED657" w14:textId="74F815A1" w:rsidR="0063596B" w:rsidRPr="0008336E" w:rsidRDefault="00A73707" w:rsidP="0063596B">
          <w:pPr>
            <w:pStyle w:val="Mucluc2"/>
            <w:tabs>
              <w:tab w:val="left" w:pos="12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6" w:history="1">
            <w:r w:rsidR="0063596B" w:rsidRPr="0008336E">
              <w:rPr>
                <w:rStyle w:val="Siuktni"/>
                <w:noProof/>
              </w:rPr>
              <w:t>2.11</w:t>
            </w:r>
            <w:r w:rsidR="0008336E">
              <w:rPr>
                <w:rFonts w:eastAsiaTheme="minorEastAsia"/>
                <w:noProof/>
                <w:sz w:val="22"/>
                <w:szCs w:val="22"/>
              </w:rPr>
              <w:t xml:space="preserve">    </w:t>
            </w:r>
            <w:r w:rsidR="0063596B" w:rsidRPr="0008336E">
              <w:rPr>
                <w:rStyle w:val="Siuktni"/>
                <w:noProof/>
              </w:rPr>
              <w:t>Use-case: Login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_Toc24806276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8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51F19801" w14:textId="3E8196B5" w:rsidR="0063596B" w:rsidRPr="0008336E" w:rsidRDefault="00A73707">
          <w:pPr>
            <w:pStyle w:val="Mucluc2"/>
            <w:tabs>
              <w:tab w:val="left" w:pos="12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8" w:history="1">
            <w:r w:rsidR="0063596B" w:rsidRPr="0008336E">
              <w:rPr>
                <w:rStyle w:val="Siuktni"/>
                <w:noProof/>
              </w:rPr>
              <w:t>2.12</w:t>
            </w:r>
            <w:r w:rsidR="0008336E">
              <w:rPr>
                <w:rFonts w:eastAsiaTheme="minorEastAsia"/>
                <w:noProof/>
                <w:sz w:val="22"/>
                <w:szCs w:val="22"/>
              </w:rPr>
              <w:t xml:space="preserve">    </w:t>
            </w:r>
            <w:r w:rsidR="0063596B" w:rsidRPr="0008336E">
              <w:rPr>
                <w:rStyle w:val="Siuktni"/>
                <w:noProof/>
              </w:rPr>
              <w:t>Use-case: Log out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_Toc24806278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9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3C613462" w14:textId="54C845EB" w:rsidR="0063596B" w:rsidRPr="0008336E" w:rsidRDefault="00A73707">
          <w:pPr>
            <w:pStyle w:val="Mucluc2"/>
            <w:tabs>
              <w:tab w:val="left" w:pos="12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79" w:history="1">
            <w:r w:rsidR="0063596B" w:rsidRPr="0008336E">
              <w:rPr>
                <w:rStyle w:val="Siuktni"/>
                <w:noProof/>
              </w:rPr>
              <w:t>2.13</w:t>
            </w:r>
            <w:r w:rsidR="0008336E">
              <w:rPr>
                <w:rFonts w:eastAsiaTheme="minorEastAsia"/>
                <w:noProof/>
                <w:sz w:val="22"/>
                <w:szCs w:val="22"/>
              </w:rPr>
              <w:t xml:space="preserve">    </w:t>
            </w:r>
            <w:r w:rsidR="0063596B" w:rsidRPr="0008336E">
              <w:rPr>
                <w:rStyle w:val="Siuktni"/>
                <w:noProof/>
              </w:rPr>
              <w:t>Use-case: Change password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_Toc24806279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9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78235B28" w14:textId="382C3401" w:rsidR="0063596B" w:rsidRPr="0008336E" w:rsidRDefault="00A73707">
          <w:pPr>
            <w:pStyle w:val="Mucluc2"/>
            <w:tabs>
              <w:tab w:val="left" w:pos="12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80" w:history="1">
            <w:r w:rsidR="0063596B" w:rsidRPr="0008336E">
              <w:rPr>
                <w:rStyle w:val="Siuktni"/>
                <w:noProof/>
              </w:rPr>
              <w:t>2.14</w:t>
            </w:r>
            <w:r w:rsidR="0008336E">
              <w:rPr>
                <w:rFonts w:eastAsiaTheme="minorEastAsia"/>
                <w:noProof/>
                <w:sz w:val="22"/>
                <w:szCs w:val="22"/>
              </w:rPr>
              <w:t xml:space="preserve">    </w:t>
            </w:r>
            <w:r w:rsidR="0063596B" w:rsidRPr="0008336E">
              <w:rPr>
                <w:rStyle w:val="Siuktni"/>
                <w:noProof/>
              </w:rPr>
              <w:t>Use-case: Register member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_Toc24806280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9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002B8C93" w14:textId="4D736C7D" w:rsidR="0063596B" w:rsidRPr="0008336E" w:rsidRDefault="00A73707" w:rsidP="0063596B">
          <w:pPr>
            <w:pStyle w:val="Mucluc2"/>
            <w:tabs>
              <w:tab w:val="left" w:pos="12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81" w:history="1">
            <w:r w:rsidR="0063596B" w:rsidRPr="0008336E">
              <w:rPr>
                <w:rStyle w:val="Siuktni"/>
                <w:noProof/>
              </w:rPr>
              <w:t>2.15</w:t>
            </w:r>
            <w:r w:rsidR="0008336E">
              <w:rPr>
                <w:rFonts w:eastAsiaTheme="minorEastAsia"/>
                <w:noProof/>
                <w:sz w:val="22"/>
                <w:szCs w:val="22"/>
              </w:rPr>
              <w:t xml:space="preserve">    </w:t>
            </w:r>
            <w:r w:rsidR="0063596B" w:rsidRPr="0008336E">
              <w:rPr>
                <w:rStyle w:val="Siuktni"/>
                <w:noProof/>
              </w:rPr>
              <w:t>Use-case: Statistic per month, year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_Toc24806281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10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241F9435" w14:textId="603AE771" w:rsidR="0063596B" w:rsidRPr="0008336E" w:rsidRDefault="00A73707" w:rsidP="0063596B">
          <w:pPr>
            <w:pStyle w:val="Mucluc2"/>
            <w:tabs>
              <w:tab w:val="left" w:pos="1200"/>
            </w:tabs>
            <w:rPr>
              <w:rFonts w:eastAsiaTheme="minorEastAsia"/>
              <w:noProof/>
              <w:sz w:val="22"/>
              <w:szCs w:val="22"/>
            </w:rPr>
          </w:pPr>
          <w:hyperlink w:anchor="_Toc24806285" w:history="1">
            <w:r w:rsidR="0063596B" w:rsidRPr="0008336E">
              <w:rPr>
                <w:rStyle w:val="Siuktni"/>
                <w:noProof/>
              </w:rPr>
              <w:t>2.16</w:t>
            </w:r>
            <w:r w:rsidR="0008336E">
              <w:rPr>
                <w:rFonts w:eastAsiaTheme="minorEastAsia"/>
                <w:noProof/>
                <w:sz w:val="22"/>
                <w:szCs w:val="22"/>
              </w:rPr>
              <w:t xml:space="preserve">    </w:t>
            </w:r>
            <w:r w:rsidR="0063596B" w:rsidRPr="0008336E">
              <w:rPr>
                <w:rStyle w:val="Siuktni"/>
                <w:noProof/>
              </w:rPr>
              <w:t>Use-case: Statistic profit</w:t>
            </w:r>
            <w:r w:rsidR="0063596B" w:rsidRPr="0008336E">
              <w:rPr>
                <w:noProof/>
                <w:webHidden/>
              </w:rPr>
              <w:tab/>
            </w:r>
            <w:r w:rsidR="0063596B" w:rsidRPr="0008336E">
              <w:rPr>
                <w:noProof/>
                <w:webHidden/>
              </w:rPr>
              <w:fldChar w:fldCharType="begin"/>
            </w:r>
            <w:r w:rsidR="0063596B" w:rsidRPr="0008336E">
              <w:rPr>
                <w:noProof/>
                <w:webHidden/>
              </w:rPr>
              <w:instrText xml:space="preserve"> PAGEREF _Toc24806285 \h </w:instrText>
            </w:r>
            <w:r w:rsidR="0063596B" w:rsidRPr="0008336E">
              <w:rPr>
                <w:noProof/>
                <w:webHidden/>
              </w:rPr>
            </w:r>
            <w:r w:rsidR="0063596B" w:rsidRPr="0008336E">
              <w:rPr>
                <w:noProof/>
                <w:webHidden/>
              </w:rPr>
              <w:fldChar w:fldCharType="separate"/>
            </w:r>
            <w:r w:rsidR="0008336E">
              <w:rPr>
                <w:noProof/>
                <w:webHidden/>
              </w:rPr>
              <w:t>10</w:t>
            </w:r>
            <w:r w:rsidR="0063596B" w:rsidRPr="0008336E">
              <w:rPr>
                <w:noProof/>
                <w:webHidden/>
              </w:rPr>
              <w:fldChar w:fldCharType="end"/>
            </w:r>
          </w:hyperlink>
        </w:p>
        <w:p w14:paraId="01A8343F" w14:textId="6A857DDC" w:rsidR="008828EB" w:rsidRPr="0008336E" w:rsidRDefault="008828EB">
          <w:r w:rsidRPr="0008336E">
            <w:rPr>
              <w:b/>
              <w:bCs/>
              <w:lang w:val="vi-VN"/>
            </w:rPr>
            <w:fldChar w:fldCharType="end"/>
          </w:r>
        </w:p>
      </w:sdtContent>
    </w:sdt>
    <w:p w14:paraId="3952BF11" w14:textId="6BE9B281" w:rsidR="004E3DCC" w:rsidRPr="0008336E" w:rsidRDefault="00630073" w:rsidP="004E3DCC">
      <w:r w:rsidRPr="0008336E">
        <w:br w:type="page"/>
      </w:r>
    </w:p>
    <w:p w14:paraId="3678CC76" w14:textId="77777777" w:rsidR="004E3DCC" w:rsidRPr="0008336E" w:rsidRDefault="004E3DCC" w:rsidP="00876F9C">
      <w:pPr>
        <w:pStyle w:val="u1"/>
        <w:rPr>
          <w:rFonts w:ascii="Times New Roman" w:hAnsi="Times New Roman"/>
          <w:sz w:val="20"/>
        </w:rPr>
      </w:pPr>
      <w:bookmarkStart w:id="1" w:name="_Toc416105490"/>
      <w:bookmarkStart w:id="2" w:name="_Toc24790458"/>
      <w:bookmarkStart w:id="3" w:name="_Toc24806264"/>
      <w:r w:rsidRPr="0008336E">
        <w:rPr>
          <w:rFonts w:ascii="Times New Roman" w:hAnsi="Times New Roman"/>
          <w:sz w:val="20"/>
        </w:rPr>
        <w:lastRenderedPageBreak/>
        <w:t>Use-case Model</w:t>
      </w:r>
      <w:bookmarkEnd w:id="1"/>
      <w:bookmarkEnd w:id="2"/>
      <w:bookmarkEnd w:id="3"/>
    </w:p>
    <w:p w14:paraId="25B55BFD" w14:textId="5072E7AD" w:rsidR="004E3DCC" w:rsidRPr="0008336E" w:rsidRDefault="0008336E" w:rsidP="004078A2">
      <w:pPr>
        <w:jc w:val="center"/>
      </w:pPr>
      <w:r>
        <w:rPr>
          <w:noProof/>
        </w:rPr>
        <w:drawing>
          <wp:inline distT="0" distB="0" distL="0" distR="0" wp14:anchorId="0EA0EAD6" wp14:editId="7747C6F6">
            <wp:extent cx="5943600" cy="34061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B202" w14:textId="77777777" w:rsidR="004E3DCC" w:rsidRPr="0008336E" w:rsidRDefault="004E3DCC" w:rsidP="004E3DCC"/>
    <w:p w14:paraId="3CED3C3F" w14:textId="5E8B83BF" w:rsidR="00EE3922" w:rsidRPr="0008336E" w:rsidRDefault="00591379" w:rsidP="00EE3922">
      <w:pPr>
        <w:pStyle w:val="u1"/>
        <w:rPr>
          <w:rFonts w:ascii="Times New Roman" w:hAnsi="Times New Roman"/>
          <w:sz w:val="20"/>
        </w:rPr>
      </w:pPr>
      <w:bookmarkStart w:id="4" w:name="_Toc416105491"/>
      <w:bookmarkStart w:id="5" w:name="_Toc24790459"/>
      <w:bookmarkStart w:id="6" w:name="_Toc24806265"/>
      <w:r w:rsidRPr="0008336E">
        <w:rPr>
          <w:rFonts w:ascii="Times New Roman" w:hAnsi="Times New Roman"/>
          <w:sz w:val="20"/>
        </w:rPr>
        <w:t xml:space="preserve">Use-case </w:t>
      </w:r>
      <w:r w:rsidR="00016409" w:rsidRPr="0008336E">
        <w:rPr>
          <w:rFonts w:ascii="Times New Roman" w:hAnsi="Times New Roman"/>
          <w:sz w:val="20"/>
        </w:rPr>
        <w:t>Specifications</w:t>
      </w:r>
      <w:bookmarkEnd w:id="4"/>
      <w:bookmarkEnd w:id="5"/>
      <w:bookmarkEnd w:id="6"/>
    </w:p>
    <w:p w14:paraId="742D0E8E" w14:textId="6BBD86AD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7" w:name="_Toc24790462"/>
      <w:bookmarkStart w:id="8" w:name="_Toc24806266"/>
      <w:bookmarkStart w:id="9" w:name="_Toc416105493"/>
      <w:r w:rsidRPr="0008336E">
        <w:rPr>
          <w:rFonts w:ascii="Times New Roman" w:hAnsi="Times New Roman"/>
        </w:rPr>
        <w:t>Use-case: Search produc</w:t>
      </w:r>
      <w:bookmarkEnd w:id="7"/>
      <w:r w:rsidR="002F3E7A" w:rsidRPr="0008336E">
        <w:rPr>
          <w:rFonts w:ascii="Times New Roman" w:hAnsi="Times New Roman"/>
        </w:rPr>
        <w:t>t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60A2B71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5D56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0" w:name="_Hlk24740365"/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A0E7" w14:textId="06E4A431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Search product.</w:t>
            </w:r>
          </w:p>
        </w:tc>
      </w:tr>
      <w:tr w:rsidR="00EE3922" w:rsidRPr="0008336E" w14:paraId="3DB1210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492A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B45C" w14:textId="0F4946CA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</w:t>
            </w:r>
            <w:r w:rsidR="002F3E7A" w:rsidRPr="0008336E">
              <w:rPr>
                <w:rFonts w:ascii="Times New Roman" w:hAnsi="Times New Roman" w:cs="Times New Roman"/>
                <w:sz w:val="20"/>
                <w:szCs w:val="20"/>
              </w:rPr>
              <w:t>staffs, warehouse staff and administrator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 can see the information of a product in both the store and the storage.</w:t>
            </w:r>
          </w:p>
        </w:tc>
      </w:tr>
      <w:tr w:rsidR="00EE3922" w:rsidRPr="0008336E" w14:paraId="67137DA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3A86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01DE" w14:textId="38E01F44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="002F3E7A" w:rsidRPr="0008336E">
              <w:rPr>
                <w:rFonts w:ascii="Times New Roman" w:hAnsi="Times New Roman" w:cs="Times New Roman"/>
                <w:sz w:val="20"/>
                <w:szCs w:val="20"/>
              </w:rPr>
              <w:t>, staffs, warehouse staff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E3922" w:rsidRPr="0008336E" w14:paraId="164473F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9854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C9D9" w14:textId="77777777" w:rsidR="00EE3922" w:rsidRPr="0008336E" w:rsidRDefault="00EE3922" w:rsidP="002063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product’ button to open search product window.</w:t>
            </w:r>
          </w:p>
          <w:p w14:paraId="15B46313" w14:textId="77777777" w:rsidR="00EE3922" w:rsidRPr="0008336E" w:rsidRDefault="00EE3922" w:rsidP="002063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 .</w:t>
            </w:r>
          </w:p>
          <w:p w14:paraId="44499031" w14:textId="77777777" w:rsidR="00EE3922" w:rsidRPr="0008336E" w:rsidRDefault="00EE3922" w:rsidP="002063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4CF30C56" w14:textId="77777777" w:rsidR="00EE3922" w:rsidRPr="0008336E" w:rsidRDefault="00EE3922" w:rsidP="002063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232D272B" w14:textId="77777777" w:rsidR="00EE3922" w:rsidRPr="0008336E" w:rsidRDefault="00EE3922" w:rsidP="00206302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product found.</w:t>
            </w:r>
          </w:p>
        </w:tc>
      </w:tr>
      <w:tr w:rsidR="00EE3922" w:rsidRPr="0008336E" w14:paraId="41990BB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2C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0721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7B6538" w14:textId="77777777" w:rsidR="00EE3922" w:rsidRPr="0008336E" w:rsidRDefault="00EE3922" w:rsidP="00206302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8E6BBDC" w14:textId="77777777" w:rsidR="00EE3922" w:rsidRPr="0008336E" w:rsidRDefault="00EE3922" w:rsidP="00206302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54404B64" w14:textId="77777777" w:rsidR="00EE3922" w:rsidRPr="0008336E" w:rsidRDefault="00EE3922" w:rsidP="002F3E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0D95C3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B497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C6A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241975F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E34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339A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successfully sees information of the searched product or sees information of all the product in the store or in the storage or both.</w:t>
            </w:r>
          </w:p>
        </w:tc>
      </w:tr>
      <w:bookmarkEnd w:id="10"/>
    </w:tbl>
    <w:p w14:paraId="7FD0129E" w14:textId="77777777" w:rsidR="00EE3922" w:rsidRPr="0008336E" w:rsidRDefault="00EE3922" w:rsidP="00EE3922">
      <w:pPr>
        <w:pStyle w:val="u2"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p w14:paraId="6C6741F0" w14:textId="4573C586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1" w:name="_Toc24790463"/>
      <w:bookmarkStart w:id="12" w:name="_Toc24806267"/>
      <w:r w:rsidRPr="0008336E">
        <w:rPr>
          <w:rFonts w:ascii="Times New Roman" w:hAnsi="Times New Roman"/>
        </w:rPr>
        <w:t xml:space="preserve">Use-case: Add </w:t>
      </w:r>
      <w:bookmarkEnd w:id="11"/>
      <w:r w:rsidR="002F3E7A" w:rsidRPr="0008336E">
        <w:rPr>
          <w:rFonts w:ascii="Times New Roman" w:hAnsi="Times New Roman"/>
        </w:rPr>
        <w:t>a bill</w:t>
      </w:r>
      <w:bookmarkEnd w:id="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58FC27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8ED8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3" w:name="_Hlk24736837"/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DBA6" w14:textId="5AEAFEE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Add a </w:t>
            </w:r>
            <w:r w:rsidR="002F3E7A" w:rsidRPr="0008336E">
              <w:rPr>
                <w:rFonts w:ascii="Times New Roman" w:hAnsi="Times New Roman" w:cs="Times New Roman"/>
                <w:sz w:val="20"/>
                <w:szCs w:val="20"/>
              </w:rPr>
              <w:t>bill</w:t>
            </w:r>
          </w:p>
        </w:tc>
      </w:tr>
      <w:tr w:rsidR="00EE3922" w:rsidRPr="0008336E" w14:paraId="624D45E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7C7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F3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add it to the database.</w:t>
            </w:r>
          </w:p>
        </w:tc>
      </w:tr>
      <w:tr w:rsidR="00EE3922" w:rsidRPr="0008336E" w14:paraId="6CD5211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7D9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D954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08336E" w14:paraId="1C2F56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445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4" w:name="_Hlk24738988"/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FD64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4645CBFB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displays the bill window.</w:t>
            </w:r>
          </w:p>
          <w:p w14:paraId="7EAF302D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‘Add a bill’ button.</w:t>
            </w:r>
          </w:p>
          <w:p w14:paraId="21D81FF1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add bill window.</w:t>
            </w:r>
          </w:p>
          <w:p w14:paraId="7B4E221C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adds all product the customer bought to the bill.</w:t>
            </w:r>
          </w:p>
          <w:p w14:paraId="7F7F89E6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‘Add bill’ button.</w:t>
            </w:r>
          </w:p>
          <w:p w14:paraId="5ADA34F7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adds the bill to the database.</w:t>
            </w:r>
          </w:p>
          <w:p w14:paraId="002EBDAD" w14:textId="77777777" w:rsidR="00EE3922" w:rsidRPr="0008336E" w:rsidRDefault="00EE3922" w:rsidP="00206302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all the information of the bill added.</w:t>
            </w:r>
          </w:p>
        </w:tc>
        <w:bookmarkEnd w:id="14"/>
      </w:tr>
      <w:tr w:rsidR="00EE3922" w:rsidRPr="0008336E" w14:paraId="3F448DC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D031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74C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The customer is a member</w:t>
            </w:r>
          </w:p>
          <w:p w14:paraId="6B1E3CDF" w14:textId="77777777" w:rsidR="00EE3922" w:rsidRPr="0008336E" w:rsidRDefault="00EE3922" w:rsidP="00206302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After step #4 of the basic flow, user enters the member id of the customer.</w:t>
            </w:r>
          </w:p>
          <w:p w14:paraId="0212350C" w14:textId="77777777" w:rsidR="00EE3922" w:rsidRPr="0008336E" w:rsidRDefault="00EE3922" w:rsidP="00206302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#5 in the basic flow.</w:t>
            </w:r>
          </w:p>
          <w:p w14:paraId="0F89AE8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FA42F9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bill failed</w:t>
            </w:r>
          </w:p>
          <w:p w14:paraId="2EE81C94" w14:textId="77777777" w:rsidR="00EE3922" w:rsidRPr="0008336E" w:rsidRDefault="00EE3922" w:rsidP="00206302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Do again from step #5 of the basic flow.</w:t>
            </w:r>
          </w:p>
          <w:p w14:paraId="199D369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1B7074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0C3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DDBC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bill menu.</w:t>
            </w:r>
          </w:p>
        </w:tc>
      </w:tr>
      <w:tr w:rsidR="00EE3922" w:rsidRPr="0008336E" w14:paraId="3FFBACF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3D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E86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successfully adds the bill to the database.</w:t>
            </w:r>
          </w:p>
        </w:tc>
      </w:tr>
    </w:tbl>
    <w:p w14:paraId="0F6528D3" w14:textId="77777777" w:rsidR="00EE3922" w:rsidRPr="0008336E" w:rsidRDefault="00EE3922" w:rsidP="00EE3922">
      <w:bookmarkStart w:id="15" w:name="_Hlk24581563"/>
      <w:bookmarkEnd w:id="13"/>
    </w:p>
    <w:p w14:paraId="36DBD21D" w14:textId="77777777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6" w:name="_Toc24790465"/>
      <w:bookmarkStart w:id="17" w:name="_Toc24806268"/>
      <w:r w:rsidRPr="0008336E">
        <w:rPr>
          <w:rFonts w:ascii="Times New Roman" w:hAnsi="Times New Roman"/>
        </w:rPr>
        <w:t>Use-case: Export a bill</w:t>
      </w:r>
      <w:bookmarkEnd w:id="16"/>
      <w:bookmarkEnd w:id="1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1F2FC08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638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7D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Export a bill.</w:t>
            </w:r>
          </w:p>
        </w:tc>
      </w:tr>
      <w:tr w:rsidR="00EE3922" w:rsidRPr="0008336E" w14:paraId="55FED4F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62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8" w:name="_Hlk24583836"/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2A9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export a bill information.</w:t>
            </w:r>
          </w:p>
        </w:tc>
      </w:tr>
      <w:tr w:rsidR="00EE3922" w:rsidRPr="0008336E" w14:paraId="31D4CBB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FA7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E8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  <w:bookmarkEnd w:id="18"/>
      </w:tr>
      <w:tr w:rsidR="00EE3922" w:rsidRPr="0008336E" w14:paraId="0602AE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821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AEEA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3AADFDB5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bill window.</w:t>
            </w:r>
          </w:p>
          <w:p w14:paraId="3FEAD328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searchs and selects the bill to export.</w:t>
            </w:r>
          </w:p>
          <w:p w14:paraId="2EB38D88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‘Export a bill’ button.</w:t>
            </w:r>
          </w:p>
          <w:p w14:paraId="394978BE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window to choose the output directory and file type.</w:t>
            </w:r>
          </w:p>
          <w:p w14:paraId="52A9DECC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select output directory and file type.</w:t>
            </w:r>
          </w:p>
          <w:p w14:paraId="59D526C7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‘OK’ button.</w:t>
            </w:r>
          </w:p>
          <w:p w14:paraId="613D84FF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10240946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518485B7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export the bill to the selected directory.</w:t>
            </w:r>
          </w:p>
          <w:p w14:paraId="640A9BAA" w14:textId="77777777" w:rsidR="00EE3922" w:rsidRPr="0008336E" w:rsidRDefault="00EE3922" w:rsidP="00206302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all information of the exported bill.</w:t>
            </w:r>
          </w:p>
        </w:tc>
      </w:tr>
      <w:tr w:rsidR="00EE3922" w:rsidRPr="0008336E" w14:paraId="200E12A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E3E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6BF6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bill</w:t>
            </w:r>
          </w:p>
          <w:p w14:paraId="538CA20B" w14:textId="050FC79A" w:rsidR="00EE3922" w:rsidRPr="0008336E" w:rsidRDefault="00EE3922" w:rsidP="00206302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#2 of the basic flow, user search and selects another bill.</w:t>
            </w:r>
          </w:p>
          <w:p w14:paraId="55316C7E" w14:textId="77777777" w:rsidR="00EE3922" w:rsidRPr="0008336E" w:rsidRDefault="00EE3922" w:rsidP="00206302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641BF836" w14:textId="77777777" w:rsidR="00EE3922" w:rsidRPr="0008336E" w:rsidRDefault="00EE3922">
            <w:pPr>
              <w:pStyle w:val="oancuaDanhsach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4AF05BD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F4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3B4A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bill window.</w:t>
            </w:r>
          </w:p>
        </w:tc>
      </w:tr>
      <w:tr w:rsidR="00EE3922" w:rsidRPr="0008336E" w14:paraId="7DA257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949C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C7D0" w14:textId="06AAA738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 w:rsidRPr="0008336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cessfully exports the bill.</w:t>
            </w:r>
          </w:p>
        </w:tc>
      </w:tr>
    </w:tbl>
    <w:p w14:paraId="580A3B8C" w14:textId="77777777" w:rsidR="00EE3922" w:rsidRPr="0008336E" w:rsidRDefault="00EE3922" w:rsidP="00EE3922"/>
    <w:p w14:paraId="1B9B5097" w14:textId="77777777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9" w:name="_Toc24790466"/>
      <w:bookmarkStart w:id="20" w:name="_Toc24806269"/>
      <w:bookmarkEnd w:id="15"/>
      <w:r w:rsidRPr="0008336E">
        <w:rPr>
          <w:rFonts w:ascii="Times New Roman" w:hAnsi="Times New Roman"/>
        </w:rPr>
        <w:t>Use-case: Search a staff</w:t>
      </w:r>
      <w:bookmarkEnd w:id="19"/>
      <w:bookmarkEnd w:id="2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14E848F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657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009D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Search a staff.</w:t>
            </w:r>
          </w:p>
        </w:tc>
      </w:tr>
      <w:tr w:rsidR="00EE3922" w:rsidRPr="0008336E" w14:paraId="06EE2F4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4C4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09A1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search for a staff who work for the store.</w:t>
            </w:r>
          </w:p>
        </w:tc>
      </w:tr>
      <w:tr w:rsidR="00EE3922" w:rsidRPr="0008336E" w14:paraId="7ABF0CE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26DC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C53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08336E" w14:paraId="1747CBC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A52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C1D6" w14:textId="77777777" w:rsidR="00EE3922" w:rsidRPr="0008336E" w:rsidRDefault="00EE3922" w:rsidP="00206302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menu, user clicks on ‘Staffs’ button to open staffs window.</w:t>
            </w:r>
          </w:p>
          <w:p w14:paraId="6328E656" w14:textId="77777777" w:rsidR="00EE3922" w:rsidRPr="0008336E" w:rsidRDefault="00EE3922" w:rsidP="00206302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staffs window .</w:t>
            </w:r>
          </w:p>
          <w:p w14:paraId="331968E7" w14:textId="77777777" w:rsidR="00EE3922" w:rsidRPr="0008336E" w:rsidRDefault="00EE3922" w:rsidP="00206302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enters the ID of the staff on the ‘Search’ field.</w:t>
            </w:r>
          </w:p>
          <w:p w14:paraId="70DA42D4" w14:textId="77777777" w:rsidR="00EE3922" w:rsidRPr="0008336E" w:rsidRDefault="00EE3922" w:rsidP="00206302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the staff.</w:t>
            </w:r>
          </w:p>
          <w:p w14:paraId="0042A1DA" w14:textId="77777777" w:rsidR="00EE3922" w:rsidRPr="0008336E" w:rsidRDefault="00EE3922" w:rsidP="00206302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staff found.</w:t>
            </w:r>
          </w:p>
        </w:tc>
      </w:tr>
      <w:tr w:rsidR="00EE3922" w:rsidRPr="0008336E" w14:paraId="6F4C80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C29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6078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staff searched</w:t>
            </w:r>
          </w:p>
          <w:p w14:paraId="53EBAA31" w14:textId="77777777" w:rsidR="00EE3922" w:rsidRPr="0008336E" w:rsidRDefault="00EE3922" w:rsidP="00206302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2ED0866" w14:textId="77777777" w:rsidR="00EE3922" w:rsidRPr="0008336E" w:rsidRDefault="00EE3922" w:rsidP="00206302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Continue step #4 in the basic flow.</w:t>
            </w:r>
          </w:p>
          <w:p w14:paraId="2A67E86E" w14:textId="77777777" w:rsidR="00EE3922" w:rsidRPr="0008336E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79C738C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E5F8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3CE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35CEBBE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67E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31D6" w14:textId="11D01BD9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18683F" w:rsidRPr="0008336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essfully sees information of the searched staff.</w:t>
            </w:r>
          </w:p>
        </w:tc>
      </w:tr>
    </w:tbl>
    <w:p w14:paraId="570A781C" w14:textId="77777777" w:rsidR="00EE3922" w:rsidRPr="0008336E" w:rsidRDefault="00EE3922" w:rsidP="00EE3922"/>
    <w:p w14:paraId="47AEAE0D" w14:textId="77777777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1" w:name="_Toc24790467"/>
      <w:bookmarkStart w:id="22" w:name="_Toc24806270"/>
      <w:r w:rsidRPr="0008336E">
        <w:rPr>
          <w:rFonts w:ascii="Times New Roman" w:hAnsi="Times New Roman"/>
        </w:rPr>
        <w:t>Use-case: Add a staff</w:t>
      </w:r>
      <w:bookmarkEnd w:id="21"/>
      <w:bookmarkEnd w:id="2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3923C2D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076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3" w:name="_Hlk24742711"/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F794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Add a staff.</w:t>
            </w:r>
          </w:p>
        </w:tc>
      </w:tr>
      <w:tr w:rsidR="00EE3922" w:rsidRPr="0008336E" w14:paraId="178F113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98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053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add a new staff when a person apply for the job.</w:t>
            </w:r>
          </w:p>
        </w:tc>
      </w:tr>
      <w:tr w:rsidR="00EE3922" w:rsidRPr="0008336E" w14:paraId="5E3439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125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BB37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08336E" w14:paraId="1FCE28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FE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A14C" w14:textId="77777777" w:rsidR="00EE3922" w:rsidRPr="0008336E" w:rsidRDefault="00EE3922" w:rsidP="00206302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0F9CC7CA" w14:textId="77777777" w:rsidR="00EE3922" w:rsidRPr="0008336E" w:rsidRDefault="00EE3922" w:rsidP="00206302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0CA9486F" w14:textId="77777777" w:rsidR="00EE3922" w:rsidRPr="0008336E" w:rsidRDefault="00EE3922" w:rsidP="00206302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‘Add a staff’ button.</w:t>
            </w:r>
          </w:p>
          <w:p w14:paraId="554C78B4" w14:textId="77777777" w:rsidR="00EE3922" w:rsidRPr="0008336E" w:rsidRDefault="00EE3922" w:rsidP="00206302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writes down the information of the new staff.</w:t>
            </w:r>
          </w:p>
          <w:p w14:paraId="71BF7BF0" w14:textId="77777777" w:rsidR="00EE3922" w:rsidRPr="0008336E" w:rsidRDefault="00EE3922" w:rsidP="00206302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5A028B44" w14:textId="77777777" w:rsidR="00EE3922" w:rsidRPr="0008336E" w:rsidRDefault="00EE3922" w:rsidP="00206302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adds the new staff to the database.</w:t>
            </w:r>
          </w:p>
          <w:p w14:paraId="2EA58AE4" w14:textId="77777777" w:rsidR="00EE3922" w:rsidRPr="0008336E" w:rsidRDefault="00EE3922" w:rsidP="00206302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information of the new added staff.</w:t>
            </w:r>
          </w:p>
        </w:tc>
      </w:tr>
      <w:tr w:rsidR="00EE3922" w:rsidRPr="0008336E" w14:paraId="1A6AE99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C0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26F7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a new staff failed</w:t>
            </w:r>
          </w:p>
          <w:p w14:paraId="45FFAAD2" w14:textId="77777777" w:rsidR="00EE3922" w:rsidRPr="0008336E" w:rsidRDefault="00EE3922" w:rsidP="00206302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Do again from step #4 of the basic flow.</w:t>
            </w:r>
          </w:p>
          <w:p w14:paraId="7C49130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3690CFF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8381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951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5520243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382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648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successfully adds a new staff to the database.</w:t>
            </w:r>
          </w:p>
        </w:tc>
      </w:tr>
      <w:bookmarkEnd w:id="23"/>
    </w:tbl>
    <w:p w14:paraId="4D1B6E3C" w14:textId="77777777" w:rsidR="00EE3922" w:rsidRPr="0008336E" w:rsidRDefault="00EE3922" w:rsidP="00EE3922"/>
    <w:p w14:paraId="3060DC79" w14:textId="77777777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4" w:name="_Toc24790468"/>
      <w:bookmarkStart w:id="25" w:name="_Toc24806271"/>
      <w:r w:rsidRPr="0008336E">
        <w:rPr>
          <w:rFonts w:ascii="Times New Roman" w:hAnsi="Times New Roman"/>
        </w:rPr>
        <w:t>Use-case: Delete a staff</w:t>
      </w:r>
      <w:bookmarkEnd w:id="24"/>
      <w:bookmarkEnd w:id="2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17179F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E4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3F3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Delete a staff.</w:t>
            </w:r>
          </w:p>
        </w:tc>
      </w:tr>
      <w:tr w:rsidR="00EE3922" w:rsidRPr="0008336E" w14:paraId="78172B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58D6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C861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store manager can remove a staff when the person retire the job.</w:t>
            </w:r>
          </w:p>
        </w:tc>
      </w:tr>
      <w:tr w:rsidR="00EE3922" w:rsidRPr="0008336E" w14:paraId="1391D62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F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433A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08336E" w14:paraId="7F56163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2D9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00FB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49C27D51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454E67FD" w14:textId="0E50E672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search for the staff want to delete.</w:t>
            </w:r>
          </w:p>
          <w:p w14:paraId="6BF82D66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on the staff.</w:t>
            </w:r>
          </w:p>
          <w:p w14:paraId="2AF28FC0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‘Delete a staff’ button.</w:t>
            </w:r>
          </w:p>
          <w:p w14:paraId="36818F98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236E81B4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617294CE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deletes the staff from the database.</w:t>
            </w:r>
          </w:p>
          <w:p w14:paraId="03C38871" w14:textId="77777777" w:rsidR="00EE3922" w:rsidRPr="0008336E" w:rsidRDefault="00EE3922" w:rsidP="00206302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information of all people who work for the store.</w:t>
            </w:r>
          </w:p>
        </w:tc>
      </w:tr>
      <w:tr w:rsidR="00EE3922" w:rsidRPr="0008336E" w14:paraId="036A3DC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A8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02F8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Delete staff failed</w:t>
            </w:r>
          </w:p>
          <w:p w14:paraId="0EE0879D" w14:textId="77777777" w:rsidR="00EE3922" w:rsidRPr="0008336E" w:rsidRDefault="00EE3922" w:rsidP="00206302">
            <w:pPr>
              <w:pStyle w:val="oancuaDanhsac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Do again from step #3 of the basic flow.</w:t>
            </w:r>
          </w:p>
          <w:p w14:paraId="56BF4942" w14:textId="77777777" w:rsidR="00EE3922" w:rsidRPr="0008336E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6CBDD41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8644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94D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63A4144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949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C9C4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successfully deletes a staff from the database.</w:t>
            </w:r>
          </w:p>
        </w:tc>
      </w:tr>
    </w:tbl>
    <w:p w14:paraId="28ABE5B4" w14:textId="77777777" w:rsidR="00EE3922" w:rsidRPr="0008336E" w:rsidRDefault="00EE3922" w:rsidP="00EE3922"/>
    <w:p w14:paraId="6597FD69" w14:textId="6A210113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6" w:name="_Toc24790469"/>
      <w:bookmarkStart w:id="27" w:name="_Toc24806272"/>
      <w:r w:rsidRPr="0008336E">
        <w:rPr>
          <w:rFonts w:ascii="Times New Roman" w:hAnsi="Times New Roman"/>
        </w:rPr>
        <w:t xml:space="preserve">Use-case: Search </w:t>
      </w:r>
      <w:r w:rsidR="006D6711" w:rsidRPr="0008336E">
        <w:rPr>
          <w:rFonts w:ascii="Times New Roman" w:hAnsi="Times New Roman"/>
        </w:rPr>
        <w:t>information</w:t>
      </w:r>
      <w:r w:rsidRPr="0008336E">
        <w:rPr>
          <w:rFonts w:ascii="Times New Roman" w:hAnsi="Times New Roman"/>
        </w:rPr>
        <w:t xml:space="preserve"> member</w:t>
      </w:r>
      <w:bookmarkEnd w:id="26"/>
      <w:bookmarkEnd w:id="2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29F3E64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88E1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CA25" w14:textId="5364DF8C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="006D6711"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 member.</w:t>
            </w:r>
          </w:p>
        </w:tc>
      </w:tr>
      <w:tr w:rsidR="00EE3922" w:rsidRPr="0008336E" w14:paraId="7FA87DD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F15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4B0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search for a member information.</w:t>
            </w:r>
          </w:p>
        </w:tc>
      </w:tr>
      <w:tr w:rsidR="00EE3922" w:rsidRPr="0008336E" w14:paraId="12EEC0F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9371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5D7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08336E" w14:paraId="259C8C3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D848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303A" w14:textId="77777777" w:rsidR="00EE3922" w:rsidRPr="0008336E" w:rsidRDefault="00EE3922" w:rsidP="00206302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main, the user click ‘Check member’ button.</w:t>
            </w:r>
          </w:p>
          <w:p w14:paraId="1CF0F478" w14:textId="77777777" w:rsidR="00EE3922" w:rsidRPr="0008336E" w:rsidRDefault="00EE3922" w:rsidP="00206302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member window.</w:t>
            </w:r>
          </w:p>
          <w:p w14:paraId="62DF5970" w14:textId="77777777" w:rsidR="00EE3922" w:rsidRPr="0008336E" w:rsidRDefault="00EE3922" w:rsidP="00206302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User enters the customer ID or phone number on the ‘Search’ field.</w:t>
            </w:r>
          </w:p>
          <w:p w14:paraId="2D770038" w14:textId="77777777" w:rsidR="00EE3922" w:rsidRPr="0008336E" w:rsidRDefault="00EE3922" w:rsidP="00206302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Users clicks on ‘Search’ button to start searching a customer.</w:t>
            </w:r>
          </w:p>
          <w:p w14:paraId="495038B6" w14:textId="77777777" w:rsidR="00EE3922" w:rsidRPr="0008336E" w:rsidRDefault="00EE3922" w:rsidP="00206302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customer found.</w:t>
            </w:r>
          </w:p>
        </w:tc>
      </w:tr>
      <w:tr w:rsidR="00EE3922" w:rsidRPr="0008336E" w14:paraId="0474DF3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E0C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4BB7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customer searched</w:t>
            </w:r>
          </w:p>
          <w:p w14:paraId="255E9223" w14:textId="77777777" w:rsidR="00EE3922" w:rsidRPr="0008336E" w:rsidRDefault="00EE3922" w:rsidP="00206302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</w:t>
            </w:r>
          </w:p>
          <w:p w14:paraId="38190D6D" w14:textId="77777777" w:rsidR="00EE3922" w:rsidRPr="0008336E" w:rsidRDefault="00EE3922" w:rsidP="00206302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#4 in the basic flow</w:t>
            </w:r>
          </w:p>
          <w:p w14:paraId="3424D7B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0BDF86D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7F32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689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4A0A2C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C8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58BE" w14:textId="4A3C4EDF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successfully sees the information of the member sea</w:t>
            </w:r>
            <w:r w:rsidR="008828EB" w:rsidRPr="0008336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ched.</w:t>
            </w:r>
          </w:p>
        </w:tc>
      </w:tr>
    </w:tbl>
    <w:p w14:paraId="036345F3" w14:textId="77777777" w:rsidR="00EE3922" w:rsidRPr="0008336E" w:rsidRDefault="00EE3922" w:rsidP="00EE3922"/>
    <w:p w14:paraId="127F355A" w14:textId="77777777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8" w:name="_Toc24790470"/>
      <w:bookmarkStart w:id="29" w:name="_Toc24806273"/>
      <w:r w:rsidRPr="0008336E">
        <w:rPr>
          <w:rFonts w:ascii="Times New Roman" w:hAnsi="Times New Roman"/>
        </w:rPr>
        <w:t xml:space="preserve">Use-case: </w:t>
      </w:r>
      <w:bookmarkStart w:id="30" w:name="_Hlk24581738"/>
      <w:r w:rsidRPr="0008336E">
        <w:rPr>
          <w:rFonts w:ascii="Times New Roman" w:hAnsi="Times New Roman"/>
        </w:rPr>
        <w:t xml:space="preserve">Statistics by </w:t>
      </w:r>
      <w:bookmarkEnd w:id="30"/>
      <w:r w:rsidRPr="0008336E">
        <w:rPr>
          <w:rFonts w:ascii="Times New Roman" w:hAnsi="Times New Roman"/>
        </w:rPr>
        <w:t>product</w:t>
      </w:r>
      <w:bookmarkEnd w:id="28"/>
      <w:bookmarkEnd w:id="2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467E7F3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6868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25C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Statistics by product.</w:t>
            </w:r>
          </w:p>
        </w:tc>
      </w:tr>
      <w:tr w:rsidR="00EE3922" w:rsidRPr="0008336E" w14:paraId="35A276D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29B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F97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of sale by product.</w:t>
            </w:r>
          </w:p>
        </w:tc>
      </w:tr>
      <w:tr w:rsidR="00EE3922" w:rsidRPr="0008336E" w14:paraId="202CAB2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C337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D5C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08336E" w14:paraId="505C00A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246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51FB" w14:textId="77777777" w:rsidR="00EE3922" w:rsidRPr="0008336E" w:rsidRDefault="00EE3922" w:rsidP="00206302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7802C90C" w14:textId="77777777" w:rsidR="00EE3922" w:rsidRPr="0008336E" w:rsidRDefault="00EE3922" w:rsidP="00206302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1DE7BA69" w14:textId="77777777" w:rsidR="00EE3922" w:rsidRPr="0008336E" w:rsidRDefault="00EE3922" w:rsidP="00206302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5DE71B18" w14:textId="77777777" w:rsidR="00EE3922" w:rsidRPr="0008336E" w:rsidRDefault="00EE3922" w:rsidP="00206302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‘Statistic by product’ button.</w:t>
            </w:r>
          </w:p>
          <w:p w14:paraId="06075677" w14:textId="77777777" w:rsidR="00EE3922" w:rsidRPr="0008336E" w:rsidRDefault="00EE3922" w:rsidP="00206302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makes statistic by product in the selected time.</w:t>
            </w:r>
          </w:p>
          <w:p w14:paraId="628CD88A" w14:textId="77777777" w:rsidR="00EE3922" w:rsidRPr="0008336E" w:rsidRDefault="00EE3922" w:rsidP="00206302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08336E" w14:paraId="5A71E1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A3F6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1566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0BDD9571" w14:textId="77777777" w:rsidR="00EE3922" w:rsidRPr="0008336E" w:rsidRDefault="00EE3922" w:rsidP="00206302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from the beginning of the data to the current time.</w:t>
            </w:r>
          </w:p>
          <w:p w14:paraId="4EBACA0B" w14:textId="77777777" w:rsidR="00EE3922" w:rsidRPr="0008336E" w:rsidRDefault="00EE3922" w:rsidP="00206302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6EE5F876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9B95D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63C8C6E0" w14:textId="77777777" w:rsidR="00EE3922" w:rsidRPr="0008336E" w:rsidRDefault="00EE3922" w:rsidP="00206302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the selected month of the selected year.</w:t>
            </w:r>
          </w:p>
          <w:p w14:paraId="28827204" w14:textId="77777777" w:rsidR="00EE3922" w:rsidRPr="0008336E" w:rsidRDefault="00EE3922" w:rsidP="00206302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2F5CD9D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E1DDF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566CA4CA" w14:textId="77777777" w:rsidR="00EE3922" w:rsidRPr="0008336E" w:rsidRDefault="00EE3922" w:rsidP="00206302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all the month of the selected year.</w:t>
            </w:r>
          </w:p>
          <w:p w14:paraId="20FABCBD" w14:textId="77777777" w:rsidR="00EE3922" w:rsidRPr="0008336E" w:rsidRDefault="00EE3922" w:rsidP="00206302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4E2772F4" w14:textId="77777777" w:rsidR="00EE3922" w:rsidRPr="0008336E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358AED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0D77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671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7ED4939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2C6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4150" w14:textId="375EC870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 w:rsidRPr="0008336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3C2F1FE3" w14:textId="77777777" w:rsidR="00EE3922" w:rsidRPr="0008336E" w:rsidRDefault="00EE3922" w:rsidP="00EE3922"/>
    <w:p w14:paraId="76E71011" w14:textId="77777777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1" w:name="_Toc24790471"/>
      <w:bookmarkStart w:id="32" w:name="_Toc24806274"/>
      <w:r w:rsidRPr="0008336E">
        <w:rPr>
          <w:rFonts w:ascii="Times New Roman" w:hAnsi="Times New Roman"/>
        </w:rPr>
        <w:t>Use-case: Statistics by product type</w:t>
      </w:r>
      <w:bookmarkEnd w:id="31"/>
      <w:bookmarkEnd w:id="3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5F6FC37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5CC1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2644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Statistics by product type.</w:t>
            </w:r>
          </w:p>
        </w:tc>
      </w:tr>
      <w:tr w:rsidR="00EE3922" w:rsidRPr="0008336E" w14:paraId="745605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6282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5BD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 can make statistics of sale by product type.</w:t>
            </w:r>
          </w:p>
        </w:tc>
      </w:tr>
      <w:tr w:rsidR="00EE3922" w:rsidRPr="0008336E" w14:paraId="0825F22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9E7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112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08336E" w14:paraId="4D473D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DA3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F0F" w14:textId="77777777" w:rsidR="00EE3922" w:rsidRPr="0008336E" w:rsidRDefault="00EE3922" w:rsidP="00206302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0A84D5B3" w14:textId="77777777" w:rsidR="00EE3922" w:rsidRPr="0008336E" w:rsidRDefault="00EE3922" w:rsidP="00206302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2506DFF0" w14:textId="77777777" w:rsidR="00EE3922" w:rsidRPr="0008336E" w:rsidRDefault="00EE3922" w:rsidP="00206302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13C9BE9A" w14:textId="77777777" w:rsidR="00EE3922" w:rsidRPr="0008336E" w:rsidRDefault="00EE3922" w:rsidP="00206302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‘Statistic by product type’ button.</w:t>
            </w:r>
          </w:p>
          <w:p w14:paraId="3DA1C734" w14:textId="77777777" w:rsidR="00EE3922" w:rsidRPr="0008336E" w:rsidRDefault="00EE3922" w:rsidP="00206302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makes statistic by product type in the selected time.</w:t>
            </w:r>
          </w:p>
          <w:p w14:paraId="0263E4A5" w14:textId="77777777" w:rsidR="00EE3922" w:rsidRPr="0008336E" w:rsidRDefault="00EE3922" w:rsidP="00206302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08336E" w14:paraId="1CD4B9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DE2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BB3E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54B5390D" w14:textId="77777777" w:rsidR="00EE3922" w:rsidRPr="0008336E" w:rsidRDefault="00EE3922" w:rsidP="00206302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from the beginning of the data to the current time.</w:t>
            </w:r>
          </w:p>
          <w:p w14:paraId="475A8768" w14:textId="77777777" w:rsidR="00EE3922" w:rsidRPr="0008336E" w:rsidRDefault="00EE3922" w:rsidP="00206302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Continue step #6 in the basic flow.</w:t>
            </w:r>
          </w:p>
          <w:p w14:paraId="770978E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FDA69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B1AB34D" w14:textId="77777777" w:rsidR="00EE3922" w:rsidRPr="0008336E" w:rsidRDefault="00EE3922" w:rsidP="00206302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the selected month of the selected year.</w:t>
            </w:r>
          </w:p>
          <w:p w14:paraId="4A5D83EA" w14:textId="77777777" w:rsidR="00EE3922" w:rsidRPr="0008336E" w:rsidRDefault="00EE3922" w:rsidP="00206302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09A741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34B4D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C4C995F" w14:textId="77777777" w:rsidR="00EE3922" w:rsidRPr="0008336E" w:rsidRDefault="00EE3922" w:rsidP="00206302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all the month of the selected year.</w:t>
            </w:r>
          </w:p>
          <w:p w14:paraId="61A4B2FE" w14:textId="77777777" w:rsidR="00EE3922" w:rsidRPr="0008336E" w:rsidRDefault="00EE3922" w:rsidP="00206302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673A02E" w14:textId="77777777" w:rsidR="00EE3922" w:rsidRPr="0008336E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5A8F57C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D90B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8D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747C076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73CA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7F2" w14:textId="15389953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 w:rsidRPr="0008336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34E81D" w14:textId="77777777" w:rsidR="00EE3922" w:rsidRPr="0008336E" w:rsidRDefault="00EE3922" w:rsidP="00EE3922"/>
    <w:p w14:paraId="69B97760" w14:textId="77777777" w:rsidR="00EE3922" w:rsidRPr="0008336E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3" w:name="_Toc24790472"/>
      <w:bookmarkStart w:id="34" w:name="_Toc24806275"/>
      <w:r w:rsidRPr="0008336E">
        <w:rPr>
          <w:rFonts w:ascii="Times New Roman" w:hAnsi="Times New Roman"/>
        </w:rPr>
        <w:t>Use-case: Statistics product many buyer</w:t>
      </w:r>
      <w:bookmarkEnd w:id="33"/>
      <w:bookmarkEnd w:id="34"/>
    </w:p>
    <w:p w14:paraId="0B258BB9" w14:textId="77777777" w:rsidR="00EE3922" w:rsidRPr="0008336E" w:rsidRDefault="00EE3922" w:rsidP="00EE392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08336E" w14:paraId="03DC305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9"/>
          <w:p w14:paraId="3A6DF69F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175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Statistics product many buyer.</w:t>
            </w:r>
          </w:p>
        </w:tc>
      </w:tr>
      <w:tr w:rsidR="00EE3922" w:rsidRPr="0008336E" w14:paraId="1877D25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4BA0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F572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for best sell products.</w:t>
            </w:r>
          </w:p>
        </w:tc>
      </w:tr>
      <w:tr w:rsidR="00EE3922" w:rsidRPr="0008336E" w14:paraId="71D9B3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D2E3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228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08336E" w14:paraId="2680B21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EE8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584" w14:textId="77777777" w:rsidR="00EE3922" w:rsidRPr="0008336E" w:rsidRDefault="00EE3922" w:rsidP="00206302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4B2BD0F7" w14:textId="77777777" w:rsidR="00EE3922" w:rsidRPr="0008336E" w:rsidRDefault="00EE3922" w:rsidP="00206302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6AFC6D6B" w14:textId="77777777" w:rsidR="00EE3922" w:rsidRPr="0008336E" w:rsidRDefault="00EE3922" w:rsidP="00206302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70FE8BF8" w14:textId="77777777" w:rsidR="00EE3922" w:rsidRPr="0008336E" w:rsidRDefault="00EE3922" w:rsidP="00206302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clicks ‘Statistic product many buyer’ button.</w:t>
            </w:r>
          </w:p>
          <w:p w14:paraId="704C8AB9" w14:textId="77777777" w:rsidR="00EE3922" w:rsidRPr="0008336E" w:rsidRDefault="00EE3922" w:rsidP="00206302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makes statistic for best sell products of the store in the selected time.</w:t>
            </w:r>
          </w:p>
          <w:p w14:paraId="4372CF1F" w14:textId="77777777" w:rsidR="00EE3922" w:rsidRPr="0008336E" w:rsidRDefault="00EE3922" w:rsidP="00206302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08336E" w14:paraId="4242D4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11E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549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2543061C" w14:textId="77777777" w:rsidR="00EE3922" w:rsidRPr="0008336E" w:rsidRDefault="00EE3922" w:rsidP="00206302">
            <w:pPr>
              <w:pStyle w:val="oancuaDanhsac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From #5 of the basic flow, system make statistic for best sell products of the store from the beginning of the data to the current time.</w:t>
            </w:r>
          </w:p>
          <w:p w14:paraId="174E2BED" w14:textId="77777777" w:rsidR="00EE3922" w:rsidRPr="0008336E" w:rsidRDefault="00EE3922" w:rsidP="00206302">
            <w:pPr>
              <w:pStyle w:val="oancuaDanhsac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Continue step #6 in the basic flow.</w:t>
            </w:r>
          </w:p>
          <w:p w14:paraId="2CF7EF14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B8CC9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074CF89" w14:textId="77777777" w:rsidR="00EE3922" w:rsidRPr="0008336E" w:rsidRDefault="00EE3922" w:rsidP="00206302">
            <w:pPr>
              <w:pStyle w:val="oancuaDanhsac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From #5 of the basic flow, system make statistic for best sell products of the store in the selected month of the selected year.</w:t>
            </w:r>
          </w:p>
          <w:p w14:paraId="4C4AB6C7" w14:textId="77777777" w:rsidR="00EE3922" w:rsidRPr="0008336E" w:rsidRDefault="00EE3922" w:rsidP="00206302">
            <w:pPr>
              <w:pStyle w:val="oancuaDanhsac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Continue step #6 in the basic flow.</w:t>
            </w:r>
          </w:p>
          <w:p w14:paraId="6952BB72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DE560" w14:textId="77777777" w:rsidR="00EE3922" w:rsidRPr="0008336E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2854900" w14:textId="77777777" w:rsidR="00EE3922" w:rsidRPr="0008336E" w:rsidRDefault="00EE3922" w:rsidP="00206302">
            <w:pPr>
              <w:pStyle w:val="oancuaDanhsac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From #5 of the basic flow, system make statistic for best sell products of the store in all the month of the selected year.</w:t>
            </w:r>
          </w:p>
          <w:p w14:paraId="3E4E5686" w14:textId="77777777" w:rsidR="00EE3922" w:rsidRPr="0008336E" w:rsidRDefault="00EE3922" w:rsidP="00206302">
            <w:pPr>
              <w:pStyle w:val="oancuaDanhsac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Continue step #6 in the basic flow.</w:t>
            </w:r>
          </w:p>
          <w:p w14:paraId="5E5A1E22" w14:textId="77777777" w:rsidR="00EE3922" w:rsidRPr="0008336E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08336E" w14:paraId="425AA36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74C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DB45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08336E" w14:paraId="2ED12E1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AA19" w14:textId="77777777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5393" w14:textId="3A5A4351" w:rsidR="00EE3922" w:rsidRPr="0008336E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 w:rsidRPr="0008336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233C14" w14:textId="77777777" w:rsidR="00CC3B89" w:rsidRPr="0008336E" w:rsidRDefault="00CC3B89" w:rsidP="00CC3B89"/>
    <w:p w14:paraId="7B1C1C8E" w14:textId="797E58F6" w:rsidR="00CC3B89" w:rsidRPr="0008336E" w:rsidRDefault="00CC3B89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5" w:name="_Toc24790473"/>
      <w:bookmarkStart w:id="36" w:name="_Toc24806276"/>
      <w:r w:rsidRPr="0008336E">
        <w:rPr>
          <w:rFonts w:ascii="Times New Roman" w:hAnsi="Times New Roman"/>
        </w:rPr>
        <w:t>Use-case: Login</w:t>
      </w:r>
      <w:bookmarkEnd w:id="35"/>
      <w:bookmarkEnd w:id="36"/>
    </w:p>
    <w:p w14:paraId="00807BE2" w14:textId="77777777" w:rsidR="00CC3B89" w:rsidRPr="0008336E" w:rsidRDefault="00CC3B89" w:rsidP="00CC3B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C3B89" w:rsidRPr="0008336E" w14:paraId="6D1B99C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5029" w14:textId="77777777" w:rsidR="00CC3B89" w:rsidRPr="0008336E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2489" w14:textId="0D0CDC0E" w:rsidR="00CC3B89" w:rsidRPr="0008336E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</w:p>
        </w:tc>
      </w:tr>
      <w:tr w:rsidR="00CC3B89" w:rsidRPr="0008336E" w14:paraId="40B76D3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1507" w14:textId="77777777" w:rsidR="00CC3B89" w:rsidRPr="0008336E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995E" w14:textId="3C39C4B0" w:rsidR="00CC3B89" w:rsidRPr="0008336E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="00116E74"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 a user logs into the system</w:t>
            </w:r>
          </w:p>
        </w:tc>
      </w:tr>
      <w:tr w:rsidR="008D2367" w:rsidRPr="0008336E" w14:paraId="5CB02C43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7894" w14:textId="77777777" w:rsidR="008D2367" w:rsidRPr="0008336E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A12E" w14:textId="54F24D67" w:rsidR="008D2367" w:rsidRPr="0008336E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8D2367" w:rsidRPr="0008336E" w14:paraId="10835441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FC46" w14:textId="77777777" w:rsidR="008D2367" w:rsidRPr="0008336E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769B" w14:textId="00D0A777" w:rsidR="008D2367" w:rsidRPr="0008336E" w:rsidRDefault="008D2367" w:rsidP="00206302">
            <w:pPr>
              <w:pStyle w:val="oancuaDanhsac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menu, show screen login system.</w:t>
            </w:r>
          </w:p>
          <w:p w14:paraId="25FB0E9F" w14:textId="6C0131C2" w:rsidR="008D2367" w:rsidRPr="0008336E" w:rsidRDefault="008D2367" w:rsidP="00206302">
            <w:pPr>
              <w:pStyle w:val="oancuaDanhsac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User will input username and password</w:t>
            </w:r>
          </w:p>
          <w:p w14:paraId="68689E07" w14:textId="0C1FA93A" w:rsidR="008D2367" w:rsidRPr="0008336E" w:rsidRDefault="008D2367" w:rsidP="00206302">
            <w:pPr>
              <w:pStyle w:val="u1"/>
              <w:numPr>
                <w:ilvl w:val="0"/>
                <w:numId w:val="25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37" w:name="_Toc24790474"/>
            <w:bookmarkStart w:id="38" w:name="_Toc24790667"/>
            <w:bookmarkStart w:id="39" w:name="_Toc24806277"/>
            <w:r w:rsidRPr="0008336E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The system displays the Main Form and the use case ends.</w:t>
            </w:r>
            <w:bookmarkEnd w:id="37"/>
            <w:bookmarkEnd w:id="38"/>
            <w:bookmarkEnd w:id="39"/>
          </w:p>
        </w:tc>
      </w:tr>
      <w:tr w:rsidR="008D2367" w:rsidRPr="0008336E" w14:paraId="67220A2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EFB2" w14:textId="77777777" w:rsidR="008D2367" w:rsidRPr="0008336E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597F" w14:textId="610B449D" w:rsidR="008D2367" w:rsidRPr="0008336E" w:rsidRDefault="00294E16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 w:rsidR="00B92B14" w:rsidRPr="0008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7296305B" w14:textId="1E5124F4" w:rsidR="00396598" w:rsidRPr="0008336E" w:rsidRDefault="009D4D3F" w:rsidP="00206302">
            <w:pPr>
              <w:pStyle w:val="oancuaDanhsac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Try again</w:t>
            </w:r>
            <w:r w:rsidR="00396598" w:rsidRPr="0008336E">
              <w:rPr>
                <w:rFonts w:ascii="Times New Roman" w:hAnsi="Times New Roman" w:cs="Times New Roman"/>
              </w:rPr>
              <w:t xml:space="preserve"> until login success</w:t>
            </w:r>
          </w:p>
          <w:p w14:paraId="622CAE27" w14:textId="24B53FDA" w:rsidR="00B92B14" w:rsidRPr="0008336E" w:rsidRDefault="00B92B14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D2367" w:rsidRPr="0008336E" w14:paraId="08AD301B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2B6E" w14:textId="77777777" w:rsidR="008D2367" w:rsidRPr="0008336E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CE96" w14:textId="42A82E4C" w:rsidR="008D2367" w:rsidRPr="0008336E" w:rsidRDefault="00294E16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8D2367" w:rsidRPr="0008336E" w14:paraId="28A49706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2697" w14:textId="77777777" w:rsidR="008D2367" w:rsidRPr="0008336E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6431" w14:textId="56434C3B" w:rsidR="008D2367" w:rsidRPr="0008336E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The user successfully </w:t>
            </w:r>
            <w:r w:rsidR="00294E16" w:rsidRPr="0008336E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3E4A810" w14:textId="00A26DA4" w:rsidR="00396598" w:rsidRPr="0008336E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0" w:name="_Toc24790475"/>
      <w:bookmarkStart w:id="41" w:name="_Toc24806278"/>
      <w:r w:rsidRPr="0008336E">
        <w:rPr>
          <w:rFonts w:ascii="Times New Roman" w:hAnsi="Times New Roman"/>
        </w:rPr>
        <w:t>Use-case: Log out</w:t>
      </w:r>
      <w:bookmarkEnd w:id="40"/>
      <w:bookmarkEnd w:id="41"/>
    </w:p>
    <w:p w14:paraId="4610396A" w14:textId="77777777" w:rsidR="00396598" w:rsidRPr="0008336E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08336E" w14:paraId="5C7A93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7BE9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82C5" w14:textId="26C851F4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Log out</w:t>
            </w:r>
          </w:p>
        </w:tc>
      </w:tr>
      <w:tr w:rsidR="00396598" w:rsidRPr="0008336E" w14:paraId="354A6A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06CC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046" w14:textId="75AA55D8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 a user logs out the system</w:t>
            </w:r>
          </w:p>
        </w:tc>
      </w:tr>
      <w:tr w:rsidR="00396598" w:rsidRPr="0008336E" w14:paraId="6CFC770C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1717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71C6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08336E" w14:paraId="5840648F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E818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60" w14:textId="3EBE21FD" w:rsidR="00396598" w:rsidRPr="0008336E" w:rsidRDefault="00396598" w:rsidP="00206302">
            <w:pPr>
              <w:pStyle w:val="oancuaDanhsac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At the main menu have button exist</w:t>
            </w:r>
          </w:p>
          <w:p w14:paraId="3B08B624" w14:textId="1F2ACAF1" w:rsidR="00396598" w:rsidRPr="0008336E" w:rsidRDefault="00396598" w:rsidP="00396598">
            <w:pPr>
              <w:pStyle w:val="u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96598" w:rsidRPr="0008336E" w14:paraId="00ACF6C4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A7DA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8757" w14:textId="4BA7D41F" w:rsidR="00396598" w:rsidRPr="0008336E" w:rsidRDefault="00396598" w:rsidP="0039659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96598" w:rsidRPr="0008336E" w14:paraId="41E3C5D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6EBC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D83E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396598" w:rsidRPr="0008336E" w14:paraId="3875FF9E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47FB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4C96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successfully login.</w:t>
            </w:r>
          </w:p>
        </w:tc>
      </w:tr>
    </w:tbl>
    <w:p w14:paraId="0477125E" w14:textId="7FB7D7E5" w:rsidR="00396598" w:rsidRPr="0008336E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2" w:name="_Toc24790476"/>
      <w:bookmarkStart w:id="43" w:name="_Toc24806279"/>
      <w:r w:rsidRPr="0008336E">
        <w:rPr>
          <w:rFonts w:ascii="Times New Roman" w:hAnsi="Times New Roman"/>
        </w:rPr>
        <w:t>Use-case: Change password</w:t>
      </w:r>
      <w:bookmarkEnd w:id="42"/>
      <w:bookmarkEnd w:id="43"/>
    </w:p>
    <w:p w14:paraId="67086322" w14:textId="77777777" w:rsidR="00396598" w:rsidRPr="0008336E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08336E" w14:paraId="7240B7B2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807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F4DF" w14:textId="2D07579A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Change password</w:t>
            </w:r>
          </w:p>
        </w:tc>
      </w:tr>
      <w:tr w:rsidR="00396598" w:rsidRPr="0008336E" w14:paraId="7782529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9B5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F9E9" w14:textId="1A0D3DAF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 a user change password into the system</w:t>
            </w:r>
          </w:p>
        </w:tc>
      </w:tr>
      <w:tr w:rsidR="00396598" w:rsidRPr="0008336E" w14:paraId="6AB50E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065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CCAE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08336E" w14:paraId="5435E1B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5F70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1AA9" w14:textId="60530C9D" w:rsidR="00396598" w:rsidRPr="0008336E" w:rsidRDefault="00396598" w:rsidP="00206302">
            <w:pPr>
              <w:pStyle w:val="oancuaDanhsac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At the main menu,</w:t>
            </w:r>
            <w:r w:rsidR="00E654C4" w:rsidRPr="0008336E">
              <w:rPr>
                <w:rFonts w:ascii="Times New Roman" w:hAnsi="Times New Roman" w:cs="Times New Roman"/>
              </w:rPr>
              <w:t xml:space="preserve"> </w:t>
            </w:r>
            <w:r w:rsidR="009B5D81" w:rsidRPr="0008336E">
              <w:rPr>
                <w:rFonts w:ascii="Times New Roman" w:hAnsi="Times New Roman" w:cs="Times New Roman"/>
              </w:rPr>
              <w:t>when user login success user can change password</w:t>
            </w:r>
          </w:p>
          <w:p w14:paraId="6A73B077" w14:textId="4DA986E4" w:rsidR="00396598" w:rsidRPr="0008336E" w:rsidRDefault="00396598" w:rsidP="00206302">
            <w:pPr>
              <w:pStyle w:val="oancuaDanhsac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Us</w:t>
            </w:r>
            <w:r w:rsidR="007C6855" w:rsidRPr="0008336E">
              <w:rPr>
                <w:rFonts w:ascii="Times New Roman" w:hAnsi="Times New Roman" w:cs="Times New Roman"/>
              </w:rPr>
              <w:t>er click button ‘change password’</w:t>
            </w:r>
          </w:p>
          <w:p w14:paraId="7BA8A82D" w14:textId="6D17BE25" w:rsidR="007C6855" w:rsidRPr="0008336E" w:rsidRDefault="007C6855" w:rsidP="00206302">
            <w:pPr>
              <w:pStyle w:val="oancuaDanhsac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At Form ‘change password’ user can fill in username, old password, new password, confirm password then click button OK</w:t>
            </w:r>
          </w:p>
          <w:p w14:paraId="42E68CD9" w14:textId="3E2C6A00" w:rsidR="00E654C4" w:rsidRPr="0008336E" w:rsidRDefault="00E654C4" w:rsidP="00206302">
            <w:pPr>
              <w:pStyle w:val="oancuaDanhsac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If username and old password conflict with system then require user fill in again</w:t>
            </w:r>
          </w:p>
          <w:p w14:paraId="48516570" w14:textId="1DFB3EAD" w:rsidR="007C6855" w:rsidRPr="0008336E" w:rsidRDefault="007C6855" w:rsidP="00206302">
            <w:pPr>
              <w:pStyle w:val="oancuaDanhsac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If form</w:t>
            </w:r>
            <w:r w:rsidR="00841BCC" w:rsidRPr="0008336E">
              <w:rPr>
                <w:rFonts w:ascii="Times New Roman" w:hAnsi="Times New Roman" w:cs="Times New Roman"/>
              </w:rPr>
              <w:t xml:space="preserve"> is</w:t>
            </w:r>
            <w:r w:rsidRPr="0008336E">
              <w:rPr>
                <w:rFonts w:ascii="Times New Roman" w:hAnsi="Times New Roman" w:cs="Times New Roman"/>
              </w:rPr>
              <w:t xml:space="preserve"> null then require user fill in again</w:t>
            </w:r>
          </w:p>
          <w:p w14:paraId="688D62D8" w14:textId="627EFFA5" w:rsidR="007C6855" w:rsidRPr="0008336E" w:rsidRDefault="007C6855" w:rsidP="00206302">
            <w:pPr>
              <w:pStyle w:val="oancuaDanhsac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If new password and confirm password conflict, then require user fill in again</w:t>
            </w:r>
          </w:p>
          <w:p w14:paraId="7345B4CC" w14:textId="36293444" w:rsidR="00396598" w:rsidRPr="0008336E" w:rsidRDefault="007C6855" w:rsidP="00206302">
            <w:pPr>
              <w:pStyle w:val="oancuaDanhsac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Notice change password success</w:t>
            </w:r>
          </w:p>
        </w:tc>
      </w:tr>
      <w:tr w:rsidR="00396598" w:rsidRPr="0008336E" w14:paraId="68B9DDCB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B04D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41C1" w14:textId="77777777" w:rsidR="00396598" w:rsidRPr="0008336E" w:rsidRDefault="00396598" w:rsidP="009B5D8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 User login don’t success</w:t>
            </w:r>
          </w:p>
          <w:p w14:paraId="404EEF96" w14:textId="6E7CD079" w:rsidR="00396598" w:rsidRPr="0008336E" w:rsidRDefault="007C6855" w:rsidP="00206302">
            <w:pPr>
              <w:pStyle w:val="oancuaDanhsac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 xml:space="preserve">User </w:t>
            </w:r>
            <w:r w:rsidR="00E654C4" w:rsidRPr="0008336E">
              <w:rPr>
                <w:rFonts w:ascii="Times New Roman" w:hAnsi="Times New Roman" w:cs="Times New Roman"/>
              </w:rPr>
              <w:t>change password conflict</w:t>
            </w:r>
          </w:p>
          <w:p w14:paraId="69B53B89" w14:textId="00CAC336" w:rsidR="00E654C4" w:rsidRPr="0008336E" w:rsidRDefault="00E654C4" w:rsidP="00206302">
            <w:pPr>
              <w:pStyle w:val="oancuaDanhsac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Continue step #3 in the basic flow</w:t>
            </w:r>
          </w:p>
        </w:tc>
      </w:tr>
      <w:tr w:rsidR="00396598" w:rsidRPr="0008336E" w14:paraId="11D35256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B95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501E" w14:textId="7CE97CA5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 w:rsidR="00E654C4"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96598" w:rsidRPr="0008336E" w14:paraId="2EC742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72FF" w14:textId="77777777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A4F5" w14:textId="5C6A8126" w:rsidR="00396598" w:rsidRPr="0008336E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="00E654C4"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="00E654C4" w:rsidRPr="0008336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4DB9824" w14:textId="160A1C62" w:rsidR="00E654C4" w:rsidRPr="0008336E" w:rsidRDefault="00E654C4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4" w:name="_Toc24790477"/>
      <w:bookmarkStart w:id="45" w:name="_Toc24806280"/>
      <w:r w:rsidRPr="0008336E">
        <w:rPr>
          <w:rFonts w:ascii="Times New Roman" w:hAnsi="Times New Roman"/>
        </w:rPr>
        <w:t xml:space="preserve">Use-case: </w:t>
      </w:r>
      <w:r w:rsidR="00856E78" w:rsidRPr="0008336E">
        <w:rPr>
          <w:rFonts w:ascii="Times New Roman" w:hAnsi="Times New Roman"/>
        </w:rPr>
        <w:t>Register member</w:t>
      </w:r>
      <w:bookmarkEnd w:id="44"/>
      <w:bookmarkEnd w:id="45"/>
    </w:p>
    <w:p w14:paraId="47686010" w14:textId="77777777" w:rsidR="00E654C4" w:rsidRPr="0008336E" w:rsidRDefault="00E654C4" w:rsidP="00E654C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54C4" w:rsidRPr="0008336E" w14:paraId="71E4985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2E7E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41BB" w14:textId="0E99CC37" w:rsidR="00E654C4" w:rsidRPr="0008336E" w:rsidRDefault="00856E78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Register member</w:t>
            </w:r>
          </w:p>
        </w:tc>
      </w:tr>
      <w:tr w:rsidR="00E654C4" w:rsidRPr="0008336E" w14:paraId="5C4CEFD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A15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CA0B" w14:textId="546C7BB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</w:t>
            </w:r>
            <w:r w:rsidR="00856E78"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register member at store</w:t>
            </w:r>
          </w:p>
        </w:tc>
      </w:tr>
      <w:tr w:rsidR="00E654C4" w:rsidRPr="0008336E" w14:paraId="24CA3E7B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2862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F531" w14:textId="746B9435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Staff, Administrator</w:t>
            </w:r>
          </w:p>
        </w:tc>
      </w:tr>
      <w:tr w:rsidR="00E654C4" w:rsidRPr="0008336E" w14:paraId="08F510C4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BAD0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BB0B" w14:textId="77777777" w:rsidR="00E654C4" w:rsidRPr="0008336E" w:rsidRDefault="00856E78" w:rsidP="00206302">
            <w:pPr>
              <w:pStyle w:val="oancuaDanhsac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At UI of staff, administrator have button register member</w:t>
            </w:r>
          </w:p>
          <w:p w14:paraId="2147607D" w14:textId="7DAF9F51" w:rsidR="00036824" w:rsidRPr="0008336E" w:rsidRDefault="00036824" w:rsidP="00206302">
            <w:pPr>
              <w:pStyle w:val="oancuaDanhsac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lastRenderedPageBreak/>
              <w:t>Click button, then show form fill in information so that register</w:t>
            </w:r>
          </w:p>
          <w:p w14:paraId="7B47B4EE" w14:textId="340C8C67" w:rsidR="00036824" w:rsidRPr="0008336E" w:rsidRDefault="00036824" w:rsidP="00206302">
            <w:pPr>
              <w:pStyle w:val="oancuaDanhsac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Then click button OK</w:t>
            </w:r>
          </w:p>
        </w:tc>
      </w:tr>
      <w:tr w:rsidR="00E654C4" w:rsidRPr="0008336E" w14:paraId="325B8923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DE2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C05" w14:textId="686D8D45" w:rsidR="00E654C4" w:rsidRPr="0008336E" w:rsidRDefault="00036824" w:rsidP="0003682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None</w:t>
            </w:r>
          </w:p>
        </w:tc>
      </w:tr>
      <w:tr w:rsidR="00E654C4" w:rsidRPr="0008336E" w14:paraId="78DB3CAC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DE13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8159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iteration.</w:t>
            </w:r>
          </w:p>
        </w:tc>
      </w:tr>
      <w:tr w:rsidR="00E654C4" w:rsidRPr="0008336E" w14:paraId="594AC7C6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90BE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F0C" w14:textId="77777777" w:rsidR="00E654C4" w:rsidRPr="0008336E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36E">
              <w:rPr>
                <w:rFonts w:ascii="Times New Roman" w:hAnsi="Times New Roman" w:cs="Times New Roman"/>
                <w:sz w:val="20"/>
                <w:szCs w:val="20"/>
              </w:rPr>
              <w:t>The user change password successfully.</w:t>
            </w:r>
          </w:p>
        </w:tc>
      </w:tr>
    </w:tbl>
    <w:p w14:paraId="72145436" w14:textId="3DBE0B77" w:rsidR="0018683F" w:rsidRPr="0008336E" w:rsidRDefault="0018683F" w:rsidP="0018683F">
      <w:pPr>
        <w:pStyle w:val="u2"/>
        <w:rPr>
          <w:rFonts w:ascii="Times New Roman" w:hAnsi="Times New Roman"/>
        </w:rPr>
      </w:pPr>
      <w:bookmarkStart w:id="46" w:name="_Toc24747333"/>
      <w:bookmarkStart w:id="47" w:name="_Toc24790478"/>
      <w:bookmarkStart w:id="48" w:name="_Toc24806281"/>
      <w:r w:rsidRPr="0008336E">
        <w:rPr>
          <w:rFonts w:ascii="Times New Roman" w:hAnsi="Times New Roman"/>
        </w:rPr>
        <w:t>Use-case: Statistic per month, year</w:t>
      </w:r>
      <w:bookmarkEnd w:id="46"/>
      <w:bookmarkEnd w:id="47"/>
      <w:bookmarkEnd w:id="48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:rsidRPr="0008336E" w14:paraId="066CF62D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7CDC" w14:textId="77777777" w:rsidR="0018683F" w:rsidRPr="0008336E" w:rsidRDefault="0018683F">
            <w:r w:rsidRPr="0008336E">
              <w:t>Use case 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3C9AF" w14:textId="77777777" w:rsidR="0018683F" w:rsidRPr="0008336E" w:rsidRDefault="0018683F">
            <w:r w:rsidRPr="0008336E">
              <w:t>Statistic per month, year</w:t>
            </w:r>
          </w:p>
        </w:tc>
      </w:tr>
      <w:tr w:rsidR="0018683F" w:rsidRPr="0008336E" w14:paraId="673D6726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CC749" w14:textId="77777777" w:rsidR="0018683F" w:rsidRPr="0008336E" w:rsidRDefault="0018683F">
            <w:r w:rsidRPr="0008336E">
              <w:t>Brief description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FD90" w14:textId="77777777" w:rsidR="0018683F" w:rsidRPr="0008336E" w:rsidRDefault="0018683F">
            <w:r w:rsidRPr="0008336E">
              <w:t>This use-case shows the user the statistic goods in warehouse (best-selling or inventory).</w:t>
            </w:r>
          </w:p>
        </w:tc>
      </w:tr>
      <w:tr w:rsidR="0018683F" w:rsidRPr="0008336E" w14:paraId="26E37F9A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AF944" w14:textId="77777777" w:rsidR="0018683F" w:rsidRPr="0008336E" w:rsidRDefault="0018683F">
            <w:r w:rsidRPr="0008336E">
              <w:t>Actors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98516" w14:textId="77777777" w:rsidR="0018683F" w:rsidRPr="0008336E" w:rsidRDefault="0018683F">
            <w:r w:rsidRPr="0008336E">
              <w:t>Manager</w:t>
            </w:r>
          </w:p>
        </w:tc>
      </w:tr>
      <w:tr w:rsidR="0018683F" w:rsidRPr="0008336E" w14:paraId="5B71066E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2EBEC" w14:textId="77777777" w:rsidR="0018683F" w:rsidRPr="0008336E" w:rsidRDefault="0018683F">
            <w:r w:rsidRPr="0008336E">
              <w:t>Basic Flow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8053" w14:textId="77777777" w:rsidR="0018683F" w:rsidRPr="0008336E" w:rsidRDefault="0018683F" w:rsidP="00206302">
            <w:pPr>
              <w:pStyle w:val="u2"/>
              <w:numPr>
                <w:ilvl w:val="0"/>
                <w:numId w:val="35"/>
              </w:numPr>
              <w:rPr>
                <w:rFonts w:ascii="Times New Roman" w:hAnsi="Times New Roman"/>
                <w:b w:val="0"/>
                <w:bCs/>
              </w:rPr>
            </w:pPr>
            <w:bookmarkStart w:id="49" w:name="_Toc24790672"/>
            <w:bookmarkStart w:id="50" w:name="_Toc24806282"/>
            <w:r w:rsidRPr="0008336E">
              <w:rPr>
                <w:rFonts w:ascii="Times New Roman" w:hAnsi="Times New Roman"/>
                <w:b w:val="0"/>
                <w:bCs/>
              </w:rPr>
              <w:t>At the manager’s homepage, the manager presses the Statistic per month/year button.</w:t>
            </w:r>
            <w:bookmarkEnd w:id="49"/>
            <w:bookmarkEnd w:id="50"/>
          </w:p>
          <w:p w14:paraId="3CE49D7C" w14:textId="77777777" w:rsidR="0018683F" w:rsidRPr="0008336E" w:rsidRDefault="0018683F" w:rsidP="00206302">
            <w:pPr>
              <w:pStyle w:val="u2"/>
              <w:numPr>
                <w:ilvl w:val="0"/>
                <w:numId w:val="35"/>
              </w:numPr>
              <w:rPr>
                <w:rFonts w:ascii="Times New Roman" w:hAnsi="Times New Roman"/>
                <w:b w:val="0"/>
                <w:bCs/>
              </w:rPr>
            </w:pPr>
            <w:bookmarkStart w:id="51" w:name="_Toc24790673"/>
            <w:bookmarkStart w:id="52" w:name="_Toc24806283"/>
            <w:r w:rsidRPr="0008336E">
              <w:rPr>
                <w:rFonts w:ascii="Times New Roman" w:hAnsi="Times New Roman"/>
                <w:b w:val="0"/>
                <w:bCs/>
              </w:rPr>
              <w:t>User selects the start date and end date in date box, press show to see the data.</w:t>
            </w:r>
            <w:bookmarkEnd w:id="51"/>
            <w:bookmarkEnd w:id="52"/>
          </w:p>
          <w:p w14:paraId="297A7F43" w14:textId="77777777" w:rsidR="0018683F" w:rsidRPr="0008336E" w:rsidRDefault="0018683F" w:rsidP="00206302">
            <w:pPr>
              <w:pStyle w:val="u2"/>
              <w:numPr>
                <w:ilvl w:val="0"/>
                <w:numId w:val="35"/>
              </w:numPr>
              <w:rPr>
                <w:rFonts w:ascii="Times New Roman" w:hAnsi="Times New Roman"/>
                <w:b w:val="0"/>
                <w:bCs/>
              </w:rPr>
            </w:pPr>
            <w:bookmarkStart w:id="53" w:name="_Toc24790674"/>
            <w:bookmarkStart w:id="54" w:name="_Toc24806284"/>
            <w:r w:rsidRPr="0008336E">
              <w:rPr>
                <w:rFonts w:ascii="Times New Roman" w:hAnsi="Times New Roman"/>
                <w:b w:val="0"/>
                <w:bCs/>
              </w:rPr>
              <w:t>System will show how many products still in warehouse, which one is the best-selling, which is the inventory (depend on numbers of product from the).</w:t>
            </w:r>
            <w:bookmarkEnd w:id="53"/>
            <w:bookmarkEnd w:id="54"/>
          </w:p>
        </w:tc>
      </w:tr>
      <w:tr w:rsidR="0018683F" w:rsidRPr="0008336E" w14:paraId="4BF64390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082AE" w14:textId="77777777" w:rsidR="0018683F" w:rsidRPr="0008336E" w:rsidRDefault="0018683F">
            <w:bookmarkStart w:id="55" w:name="_heading=h.2et92p0"/>
            <w:bookmarkEnd w:id="55"/>
            <w:r w:rsidRPr="0008336E">
              <w:t>Alternative Flows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2D78" w14:textId="624892E7" w:rsidR="0018683F" w:rsidRPr="0008336E" w:rsidRDefault="0018683F" w:rsidP="008828EB">
            <w:pPr>
              <w:rPr>
                <w:b/>
              </w:rPr>
            </w:pPr>
            <w:r w:rsidRPr="0008336E">
              <w:rPr>
                <w:b/>
              </w:rPr>
              <w:t>Alternative flow 1: User cannot find products searched</w:t>
            </w:r>
          </w:p>
        </w:tc>
      </w:tr>
      <w:tr w:rsidR="0018683F" w:rsidRPr="0008336E" w14:paraId="41D034F3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C587" w14:textId="77777777" w:rsidR="0018683F" w:rsidRPr="0008336E" w:rsidRDefault="0018683F">
            <w:r w:rsidRPr="0008336E">
              <w:t>Post-conditions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89A32" w14:textId="77777777" w:rsidR="0018683F" w:rsidRPr="0008336E" w:rsidRDefault="0018683F">
            <w:r w:rsidRPr="0008336E">
              <w:t>The user can see the statistic of the store after one month, many month or year</w:t>
            </w:r>
          </w:p>
        </w:tc>
      </w:tr>
    </w:tbl>
    <w:p w14:paraId="6B8C1E60" w14:textId="77777777" w:rsidR="0018683F" w:rsidRPr="0008336E" w:rsidRDefault="0018683F" w:rsidP="0018683F">
      <w:pPr>
        <w:rPr>
          <w:lang w:eastAsia="vi-VN"/>
        </w:rPr>
      </w:pPr>
    </w:p>
    <w:p w14:paraId="79762961" w14:textId="77777777" w:rsidR="0018683F" w:rsidRPr="0008336E" w:rsidRDefault="0018683F" w:rsidP="0018683F">
      <w:pPr>
        <w:pStyle w:val="u2"/>
        <w:rPr>
          <w:rFonts w:ascii="Times New Roman" w:hAnsi="Times New Roman"/>
        </w:rPr>
      </w:pPr>
      <w:bookmarkStart w:id="56" w:name="_Toc24747334"/>
      <w:bookmarkStart w:id="57" w:name="_Toc24790479"/>
      <w:bookmarkStart w:id="58" w:name="_Toc24806285"/>
      <w:r w:rsidRPr="0008336E">
        <w:rPr>
          <w:rFonts w:ascii="Times New Roman" w:hAnsi="Times New Roman"/>
        </w:rPr>
        <w:t>Use-case: Statistic profit</w:t>
      </w:r>
      <w:bookmarkEnd w:id="56"/>
      <w:bookmarkEnd w:id="57"/>
      <w:bookmarkEnd w:id="58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:rsidRPr="0008336E" w14:paraId="56FAA317" w14:textId="77777777" w:rsidTr="009D4D3F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6CA4" w14:textId="77777777" w:rsidR="0018683F" w:rsidRPr="0008336E" w:rsidRDefault="0018683F">
            <w:r w:rsidRPr="0008336E">
              <w:t>Use case Name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B9E7" w14:textId="77777777" w:rsidR="0018683F" w:rsidRPr="0008336E" w:rsidRDefault="0018683F">
            <w:r w:rsidRPr="0008336E">
              <w:t>Statistic of profit per month, year</w:t>
            </w:r>
          </w:p>
        </w:tc>
      </w:tr>
      <w:tr w:rsidR="0018683F" w:rsidRPr="0008336E" w14:paraId="327BC13C" w14:textId="77777777" w:rsidTr="009D4D3F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90D4" w14:textId="77777777" w:rsidR="0018683F" w:rsidRPr="0008336E" w:rsidRDefault="0018683F">
            <w:r w:rsidRPr="0008336E">
              <w:t>Brief description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F4C" w14:textId="77777777" w:rsidR="0018683F" w:rsidRPr="0008336E" w:rsidRDefault="0018683F">
            <w:r w:rsidRPr="0008336E">
              <w:t>The use-case is show user the profit of store</w:t>
            </w:r>
          </w:p>
        </w:tc>
      </w:tr>
      <w:tr w:rsidR="0018683F" w:rsidRPr="0008336E" w14:paraId="2A00B344" w14:textId="77777777" w:rsidTr="009D4D3F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E07B" w14:textId="77777777" w:rsidR="0018683F" w:rsidRPr="0008336E" w:rsidRDefault="0018683F">
            <w:r w:rsidRPr="0008336E">
              <w:t>Actors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A5AD" w14:textId="77777777" w:rsidR="0018683F" w:rsidRPr="0008336E" w:rsidRDefault="0018683F">
            <w:r w:rsidRPr="0008336E">
              <w:t>Manager</w:t>
            </w:r>
          </w:p>
        </w:tc>
      </w:tr>
      <w:tr w:rsidR="0018683F" w:rsidRPr="0008336E" w14:paraId="7D86AB3D" w14:textId="77777777" w:rsidTr="009D4D3F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A143D" w14:textId="77777777" w:rsidR="0018683F" w:rsidRPr="0008336E" w:rsidRDefault="0018683F">
            <w:r w:rsidRPr="0008336E">
              <w:t>Basic Flow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74E83" w14:textId="446BD4FC" w:rsidR="0018683F" w:rsidRPr="0008336E" w:rsidRDefault="0018683F" w:rsidP="00206302">
            <w:pPr>
              <w:pStyle w:val="u1"/>
              <w:widowControl/>
              <w:numPr>
                <w:ilvl w:val="0"/>
                <w:numId w:val="34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59" w:name="_Toc24790480"/>
            <w:bookmarkStart w:id="60" w:name="_Toc24790676"/>
            <w:bookmarkStart w:id="61" w:name="_Toc24806286"/>
            <w:r w:rsidRPr="0008336E">
              <w:rPr>
                <w:rFonts w:ascii="Times New Roman" w:hAnsi="Times New Roman"/>
                <w:b w:val="0"/>
                <w:bCs/>
                <w:color w:val="000000"/>
                <w:sz w:val="20"/>
              </w:rPr>
              <w:t>At manager’s homepage, the manager presses the Statistic profit button</w:t>
            </w:r>
            <w:bookmarkEnd w:id="59"/>
            <w:bookmarkEnd w:id="60"/>
            <w:bookmarkEnd w:id="61"/>
          </w:p>
          <w:p w14:paraId="1B2BD63A" w14:textId="7E9468EA" w:rsidR="0018683F" w:rsidRPr="0008336E" w:rsidRDefault="0018683F" w:rsidP="00206302">
            <w:pPr>
              <w:pStyle w:val="u1"/>
              <w:widowControl/>
              <w:numPr>
                <w:ilvl w:val="0"/>
                <w:numId w:val="34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62" w:name="_Toc24790481"/>
            <w:bookmarkStart w:id="63" w:name="_Toc24790677"/>
            <w:bookmarkStart w:id="64" w:name="_Toc24806287"/>
            <w:r w:rsidRPr="0008336E">
              <w:rPr>
                <w:rFonts w:ascii="Times New Roman" w:hAnsi="Times New Roman"/>
                <w:b w:val="0"/>
                <w:bCs/>
                <w:sz w:val="20"/>
              </w:rPr>
              <w:t>User select the start date and end date in date box, press show to see the data</w:t>
            </w:r>
            <w:bookmarkEnd w:id="62"/>
            <w:bookmarkEnd w:id="63"/>
            <w:bookmarkEnd w:id="64"/>
          </w:p>
          <w:p w14:paraId="7BC6325A" w14:textId="77777777" w:rsidR="0018683F" w:rsidRPr="0008336E" w:rsidRDefault="0018683F" w:rsidP="0018683F">
            <w:pPr>
              <w:pStyle w:val="u1"/>
              <w:rPr>
                <w:rFonts w:ascii="Times New Roman" w:hAnsi="Times New Roman"/>
              </w:rPr>
            </w:pPr>
            <w:bookmarkStart w:id="65" w:name="_Toc24790482"/>
            <w:bookmarkStart w:id="66" w:name="_Toc24790678"/>
            <w:bookmarkStart w:id="67" w:name="_Toc24806288"/>
            <w:r w:rsidRPr="0008336E">
              <w:rPr>
                <w:rFonts w:ascii="Times New Roman" w:hAnsi="Times New Roman"/>
                <w:b w:val="0"/>
                <w:bCs/>
                <w:sz w:val="20"/>
              </w:rPr>
              <w:t>System will show the total profit of store per month, year.</w:t>
            </w:r>
            <w:bookmarkEnd w:id="65"/>
            <w:bookmarkEnd w:id="66"/>
            <w:bookmarkEnd w:id="67"/>
          </w:p>
        </w:tc>
      </w:tr>
      <w:tr w:rsidR="0018683F" w:rsidRPr="0008336E" w14:paraId="0157A39E" w14:textId="77777777" w:rsidTr="009D4D3F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4FCD" w14:textId="77777777" w:rsidR="0018683F" w:rsidRPr="0008336E" w:rsidRDefault="0018683F">
            <w:r w:rsidRPr="0008336E">
              <w:t>Alternative Flows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4310" w14:textId="77777777" w:rsidR="0018683F" w:rsidRPr="0008336E" w:rsidRDefault="0018683F"/>
        </w:tc>
      </w:tr>
      <w:tr w:rsidR="0018683F" w:rsidRPr="0008336E" w14:paraId="04CCE372" w14:textId="77777777" w:rsidTr="009D4D3F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C9FF8" w14:textId="77777777" w:rsidR="0018683F" w:rsidRPr="0008336E" w:rsidRDefault="0018683F">
            <w:r w:rsidRPr="0008336E">
              <w:t>Post-conditions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1B015" w14:textId="77777777" w:rsidR="0018683F" w:rsidRPr="0008336E" w:rsidRDefault="0018683F">
            <w:r w:rsidRPr="0008336E">
              <w:t>The user can see the statistic profit of store per month, year.</w:t>
            </w:r>
          </w:p>
        </w:tc>
      </w:tr>
    </w:tbl>
    <w:p w14:paraId="7D3678DB" w14:textId="749AEB48" w:rsidR="009D4D3F" w:rsidRPr="0008336E" w:rsidRDefault="009D4D3F" w:rsidP="009D4D3F"/>
    <w:p w14:paraId="33AAE3B9" w14:textId="1467FE7E" w:rsidR="009D4D3F" w:rsidRPr="0008336E" w:rsidRDefault="009D4D3F" w:rsidP="00206302">
      <w:pPr>
        <w:pStyle w:val="u2"/>
        <w:numPr>
          <w:ilvl w:val="1"/>
          <w:numId w:val="32"/>
        </w:numPr>
        <w:rPr>
          <w:rFonts w:ascii="Times New Roman" w:hAnsi="Times New Roman"/>
        </w:rPr>
      </w:pPr>
      <w:r w:rsidRPr="0008336E">
        <w:rPr>
          <w:rFonts w:ascii="Times New Roman" w:hAnsi="Times New Roman"/>
        </w:rPr>
        <w:t xml:space="preserve">  Use-case: </w:t>
      </w:r>
      <w:r w:rsidR="00D14367" w:rsidRPr="0008336E">
        <w:rPr>
          <w:rFonts w:ascii="Times New Roman" w:hAnsi="Times New Roman"/>
        </w:rPr>
        <w:t>Import product</w:t>
      </w:r>
    </w:p>
    <w:p w14:paraId="535309C6" w14:textId="77777777" w:rsidR="009D4D3F" w:rsidRPr="0008336E" w:rsidRDefault="009D4D3F" w:rsidP="009D4D3F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D3F" w:rsidRPr="0008336E" w14:paraId="7F3C3DBC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5ADA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5293F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Import product</w:t>
            </w:r>
          </w:p>
        </w:tc>
      </w:tr>
      <w:tr w:rsidR="009D4D3F" w:rsidRPr="0008336E" w14:paraId="4EB2F005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C0F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18A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This use case describes how the Warehouse staff can import products from the supplier into the store's warehouse.</w:t>
            </w:r>
          </w:p>
        </w:tc>
      </w:tr>
      <w:tr w:rsidR="009D4D3F" w:rsidRPr="0008336E" w14:paraId="71E605A9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D771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BE8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</w:t>
            </w:r>
          </w:p>
        </w:tc>
      </w:tr>
      <w:tr w:rsidR="009D4D3F" w:rsidRPr="0008336E" w14:paraId="7D8ADEF2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1145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34B2" w14:textId="77777777" w:rsidR="009D4D3F" w:rsidRPr="0008336E" w:rsidRDefault="009D4D3F" w:rsidP="00206302">
            <w:pPr>
              <w:pStyle w:val="oancuaDanhsac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In the interface of warehouse staff, warehouse staff will select the Import feature. Warehouse staff clicks on ‘Import Product’ button.</w:t>
            </w:r>
          </w:p>
          <w:p w14:paraId="383D6615" w14:textId="77777777" w:rsidR="009D4D3F" w:rsidRPr="0008336E" w:rsidRDefault="009D4D3F" w:rsidP="00206302">
            <w:pPr>
              <w:pStyle w:val="oancuaDanhsac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 xml:space="preserve">Warehouse staff will enter the necessary information of the product. </w:t>
            </w:r>
          </w:p>
          <w:p w14:paraId="2682102B" w14:textId="77777777" w:rsidR="009D4D3F" w:rsidRPr="0008336E" w:rsidRDefault="009D4D3F" w:rsidP="00206302">
            <w:pPr>
              <w:pStyle w:val="oancuaDanhsac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 click on the "Import" button to import product.</w:t>
            </w:r>
          </w:p>
          <w:p w14:paraId="66B3019C" w14:textId="77777777" w:rsidR="009D4D3F" w:rsidRPr="0008336E" w:rsidRDefault="009D4D3F" w:rsidP="00206302">
            <w:pPr>
              <w:pStyle w:val="oancuaDanhsac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 xml:space="preserve">The system will add products to the list of products in stock. </w:t>
            </w:r>
          </w:p>
          <w:p w14:paraId="7C519C27" w14:textId="77777777" w:rsidR="009D4D3F" w:rsidRPr="0008336E" w:rsidRDefault="009D4D3F" w:rsidP="00206302">
            <w:pPr>
              <w:pStyle w:val="oancuaDanhsac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The system will display a list of products currently in stock for warehouse staff .</w:t>
            </w:r>
          </w:p>
          <w:p w14:paraId="61E0863E" w14:textId="77777777" w:rsidR="009D4D3F" w:rsidRPr="0008336E" w:rsidRDefault="009D4D3F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D4D3F" w:rsidRPr="0008336E" w14:paraId="63D422ED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F5BB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DEAE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</w:p>
          <w:p w14:paraId="26FD6139" w14:textId="77777777" w:rsidR="009D4D3F" w:rsidRPr="0008336E" w:rsidRDefault="009D4D3F">
            <w:pPr>
              <w:rPr>
                <w:rFonts w:ascii="Times New Roman" w:hAnsi="Times New Roman" w:cs="Times New Roman"/>
                <w:b/>
              </w:rPr>
            </w:pPr>
            <w:r w:rsidRPr="0008336E">
              <w:rPr>
                <w:rFonts w:ascii="Times New Roman" w:hAnsi="Times New Roman" w:cs="Times New Roman"/>
                <w:b/>
              </w:rPr>
              <w:t>Alternative flow 1: Warehouse has already had the product</w:t>
            </w:r>
          </w:p>
          <w:p w14:paraId="6187A165" w14:textId="77777777" w:rsidR="009D4D3F" w:rsidRPr="0008336E" w:rsidRDefault="009D4D3F" w:rsidP="0020630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lastRenderedPageBreak/>
              <w:t>From #4 of the basic flow, system increases the quantity of the product</w:t>
            </w:r>
          </w:p>
          <w:p w14:paraId="2B4789CB" w14:textId="77777777" w:rsidR="009D4D3F" w:rsidRPr="0008336E" w:rsidRDefault="009D4D3F" w:rsidP="0020630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Continue step #5</w:t>
            </w:r>
          </w:p>
          <w:p w14:paraId="727DEC03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</w:p>
        </w:tc>
      </w:tr>
      <w:tr w:rsidR="009D4D3F" w:rsidRPr="0008336E" w14:paraId="4972E264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D768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8D8C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 goes to the interface.</w:t>
            </w:r>
          </w:p>
        </w:tc>
      </w:tr>
      <w:tr w:rsidR="009D4D3F" w:rsidRPr="0008336E" w14:paraId="645C42E5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E873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609D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The warehouse staff successfully import product to stock or increases quantity of the existing product in the stock.</w:t>
            </w:r>
          </w:p>
        </w:tc>
      </w:tr>
    </w:tbl>
    <w:p w14:paraId="5DCA50B0" w14:textId="77777777" w:rsidR="009D4D3F" w:rsidRPr="0008336E" w:rsidRDefault="009D4D3F" w:rsidP="00206302">
      <w:pPr>
        <w:pStyle w:val="u2"/>
        <w:numPr>
          <w:ilvl w:val="1"/>
          <w:numId w:val="32"/>
        </w:numPr>
        <w:rPr>
          <w:rFonts w:ascii="Times New Roman" w:hAnsi="Times New Roman"/>
        </w:rPr>
      </w:pPr>
      <w:r w:rsidRPr="0008336E">
        <w:rPr>
          <w:rFonts w:ascii="Times New Roman" w:hAnsi="Times New Roman"/>
        </w:rPr>
        <w:t>Use-case: Check inventory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D3F" w:rsidRPr="0008336E" w14:paraId="7D0215FE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492E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29FF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Check inventory</w:t>
            </w:r>
          </w:p>
        </w:tc>
      </w:tr>
      <w:tr w:rsidR="009D4D3F" w:rsidRPr="0008336E" w14:paraId="603598BE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A2F0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C027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This use case describes how the Warehouse staff will select the Check feature. Warehouse staff clicks on ‘Check inventory’ button.</w:t>
            </w:r>
          </w:p>
        </w:tc>
      </w:tr>
      <w:tr w:rsidR="009D4D3F" w:rsidRPr="0008336E" w14:paraId="310DFE79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A58A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63EB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</w:t>
            </w:r>
          </w:p>
        </w:tc>
      </w:tr>
      <w:tr w:rsidR="009D4D3F" w:rsidRPr="0008336E" w14:paraId="10C14FA8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391C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8FC8" w14:textId="77777777" w:rsidR="009D4D3F" w:rsidRPr="0008336E" w:rsidRDefault="009D4D3F" w:rsidP="00206302">
            <w:pPr>
              <w:pStyle w:val="oancuaDanhsach"/>
              <w:numPr>
                <w:ilvl w:val="0"/>
                <w:numId w:val="41"/>
              </w:num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At the homepage, the Warehouse staff will enter the time unit to check on the ‘Check’ field</w:t>
            </w:r>
          </w:p>
          <w:p w14:paraId="200FD6BB" w14:textId="77777777" w:rsidR="009D4D3F" w:rsidRPr="0008336E" w:rsidRDefault="009D4D3F" w:rsidP="00206302">
            <w:pPr>
              <w:pStyle w:val="oancuaDanhsach"/>
              <w:numPr>
                <w:ilvl w:val="0"/>
                <w:numId w:val="41"/>
              </w:num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Users clicks on ‘Check’ button to start statistics on a product.</w:t>
            </w:r>
          </w:p>
          <w:p w14:paraId="1AAD9888" w14:textId="77777777" w:rsidR="009D4D3F" w:rsidRPr="0008336E" w:rsidRDefault="009D4D3F" w:rsidP="00206302">
            <w:pPr>
              <w:pStyle w:val="oancuaDanhsach"/>
              <w:numPr>
                <w:ilvl w:val="0"/>
                <w:numId w:val="41"/>
              </w:num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The system will calculate the number of products that are imported, exported, and the difference of each product.</w:t>
            </w:r>
          </w:p>
        </w:tc>
      </w:tr>
      <w:tr w:rsidR="009D4D3F" w:rsidRPr="0008336E" w14:paraId="469221DC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A6FD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1245" w14:textId="1D7C44AE" w:rsidR="009D4D3F" w:rsidRPr="0008336E" w:rsidRDefault="009D4D3F">
            <w:pPr>
              <w:rPr>
                <w:rFonts w:ascii="Times New Roman" w:hAnsi="Times New Roman" w:cs="Times New Roman"/>
              </w:rPr>
            </w:pPr>
          </w:p>
          <w:p w14:paraId="1E51E385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</w:p>
        </w:tc>
      </w:tr>
      <w:tr w:rsidR="009D4D3F" w:rsidRPr="0008336E" w14:paraId="5CC93840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C5C4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008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 goes to the interface.</w:t>
            </w:r>
          </w:p>
        </w:tc>
      </w:tr>
      <w:tr w:rsidR="009D4D3F" w:rsidRPr="0008336E" w14:paraId="1D1AD72B" w14:textId="77777777" w:rsidTr="009D4D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C4D2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7065" w14:textId="77777777" w:rsidR="009D4D3F" w:rsidRPr="0008336E" w:rsidRDefault="009D4D3F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 successfully check the number of products</w:t>
            </w:r>
          </w:p>
        </w:tc>
      </w:tr>
    </w:tbl>
    <w:p w14:paraId="7C468B52" w14:textId="2DAA86BB" w:rsidR="009D4D3F" w:rsidRPr="0008336E" w:rsidRDefault="009D4D3F" w:rsidP="00206302">
      <w:pPr>
        <w:pStyle w:val="u2"/>
        <w:numPr>
          <w:ilvl w:val="1"/>
          <w:numId w:val="32"/>
        </w:numPr>
        <w:rPr>
          <w:rFonts w:ascii="Times New Roman" w:hAnsi="Times New Roman"/>
        </w:rPr>
      </w:pPr>
      <w:r w:rsidRPr="0008336E">
        <w:rPr>
          <w:rFonts w:ascii="Times New Roman" w:hAnsi="Times New Roman"/>
        </w:rPr>
        <w:t>Use-case: Export product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D3F" w:rsidRPr="0008336E" w14:paraId="1239FBB6" w14:textId="77777777" w:rsidTr="00D1436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09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4AD1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Export product</w:t>
            </w:r>
          </w:p>
        </w:tc>
      </w:tr>
      <w:tr w:rsidR="009D4D3F" w:rsidRPr="0008336E" w14:paraId="79C51F8F" w14:textId="77777777" w:rsidTr="00D1436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290B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601D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This use case describes how the Warehouse staff can export products from stock to display shelves and reduce the number of products that exist in the warehouse</w:t>
            </w:r>
          </w:p>
        </w:tc>
      </w:tr>
      <w:tr w:rsidR="009D4D3F" w:rsidRPr="0008336E" w14:paraId="16FE7AE8" w14:textId="77777777" w:rsidTr="00D1436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A7CA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A728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</w:t>
            </w:r>
          </w:p>
        </w:tc>
      </w:tr>
      <w:tr w:rsidR="009D4D3F" w:rsidRPr="0008336E" w14:paraId="1599F363" w14:textId="77777777" w:rsidTr="00D1436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D3CC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17D1" w14:textId="77777777" w:rsidR="009D4D3F" w:rsidRPr="0008336E" w:rsidRDefault="009D4D3F" w:rsidP="00206302">
            <w:pPr>
              <w:pStyle w:val="KhngDncc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In the interface of warehouse staff, warehouse staff will select the Export feature. Warehouse staff clicks on ‘Export Product’ button.</w:t>
            </w:r>
          </w:p>
          <w:p w14:paraId="66659D8A" w14:textId="77777777" w:rsidR="009D4D3F" w:rsidRPr="0008336E" w:rsidRDefault="009D4D3F" w:rsidP="00206302">
            <w:pPr>
              <w:pStyle w:val="oancuaDanhsac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 xml:space="preserve">Warehouse staff will enter the name and number of the product. </w:t>
            </w:r>
          </w:p>
          <w:p w14:paraId="6359B7A2" w14:textId="77777777" w:rsidR="009D4D3F" w:rsidRPr="0008336E" w:rsidRDefault="009D4D3F" w:rsidP="00206302">
            <w:pPr>
              <w:pStyle w:val="oancuaDanhsac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 click on the "Export" button to export product.</w:t>
            </w:r>
          </w:p>
          <w:p w14:paraId="03E6AF67" w14:textId="77777777" w:rsidR="009D4D3F" w:rsidRPr="0008336E" w:rsidRDefault="009D4D3F" w:rsidP="00206302">
            <w:pPr>
              <w:pStyle w:val="oancuaDanhsac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 xml:space="preserve">The system will reduce the number of products to the list of products in stock. </w:t>
            </w:r>
          </w:p>
          <w:p w14:paraId="43E3A4F6" w14:textId="77777777" w:rsidR="009D4D3F" w:rsidRPr="0008336E" w:rsidRDefault="009D4D3F" w:rsidP="00206302">
            <w:pPr>
              <w:pStyle w:val="oancuaDanhsac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The system will display a list of products currently in stock for warehouse staff .</w:t>
            </w:r>
          </w:p>
          <w:p w14:paraId="0F3C4118" w14:textId="77777777" w:rsidR="009D4D3F" w:rsidRPr="0008336E" w:rsidRDefault="009D4D3F" w:rsidP="00D14367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D4D3F" w:rsidRPr="0008336E" w14:paraId="5815AF54" w14:textId="77777777" w:rsidTr="00D1436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E33F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042" w14:textId="77777777" w:rsidR="009D4D3F" w:rsidRPr="0008336E" w:rsidRDefault="009D4D3F" w:rsidP="00D14367">
            <w:pPr>
              <w:rPr>
                <w:rFonts w:ascii="Times New Roman" w:hAnsi="Times New Roman" w:cs="Times New Roman"/>
                <w:b/>
              </w:rPr>
            </w:pPr>
            <w:r w:rsidRPr="0008336E">
              <w:rPr>
                <w:rFonts w:ascii="Times New Roman" w:hAnsi="Times New Roman" w:cs="Times New Roman"/>
                <w:b/>
              </w:rPr>
              <w:t>Alternative flow 1: Warehouse has not already had the product</w:t>
            </w:r>
          </w:p>
          <w:p w14:paraId="4D1E7527" w14:textId="77777777" w:rsidR="009D4D3F" w:rsidRPr="0008336E" w:rsidRDefault="009D4D3F" w:rsidP="0020630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From #2 of the basic flow, Warehouse staff will enter the name of the product.</w:t>
            </w:r>
          </w:p>
          <w:p w14:paraId="248138B4" w14:textId="77777777" w:rsidR="009D4D3F" w:rsidRPr="0008336E" w:rsidRDefault="009D4D3F" w:rsidP="0020630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Continue step #3 in the basic flow.</w:t>
            </w:r>
          </w:p>
          <w:p w14:paraId="0C691B93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</w:p>
          <w:p w14:paraId="37538323" w14:textId="77777777" w:rsidR="009D4D3F" w:rsidRPr="0008336E" w:rsidRDefault="009D4D3F" w:rsidP="00D14367">
            <w:pPr>
              <w:rPr>
                <w:rFonts w:ascii="Times New Roman" w:hAnsi="Times New Roman" w:cs="Times New Roman"/>
                <w:b/>
              </w:rPr>
            </w:pPr>
            <w:r w:rsidRPr="0008336E">
              <w:rPr>
                <w:rFonts w:ascii="Times New Roman" w:hAnsi="Times New Roman" w:cs="Times New Roman"/>
                <w:b/>
              </w:rPr>
              <w:t>Alternative flow 2</w:t>
            </w:r>
            <w:r w:rsidRPr="0008336E">
              <w:rPr>
                <w:rFonts w:ascii="Times New Roman" w:hAnsi="Times New Roman" w:cs="Times New Roman"/>
              </w:rPr>
              <w:t xml:space="preserve"> : </w:t>
            </w:r>
            <w:r w:rsidRPr="0008336E">
              <w:rPr>
                <w:rFonts w:ascii="Times New Roman" w:hAnsi="Times New Roman" w:cs="Times New Roman"/>
                <w:b/>
              </w:rPr>
              <w:t>Warehouse staff enter the quantity more than the current quantity of the products</w:t>
            </w:r>
          </w:p>
          <w:p w14:paraId="19DA9A0D" w14:textId="77777777" w:rsidR="009D4D3F" w:rsidRPr="0008336E" w:rsidRDefault="009D4D3F" w:rsidP="00206302">
            <w:pPr>
              <w:pStyle w:val="oancuaDanhsac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From #2 of the basic flow, Warehouse staff will enter the number of the product.</w:t>
            </w:r>
          </w:p>
          <w:p w14:paraId="7254B15F" w14:textId="77777777" w:rsidR="009D4D3F" w:rsidRPr="0008336E" w:rsidRDefault="009D4D3F" w:rsidP="00206302">
            <w:pPr>
              <w:pStyle w:val="oancuaDanhsac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Continue step #3 in the basic flow.</w:t>
            </w:r>
          </w:p>
          <w:p w14:paraId="362582BF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</w:p>
        </w:tc>
      </w:tr>
      <w:tr w:rsidR="009D4D3F" w:rsidRPr="0008336E" w14:paraId="47ECC130" w14:textId="77777777" w:rsidTr="00D1436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1077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9518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Warehouse staff goes to the interface.</w:t>
            </w:r>
          </w:p>
        </w:tc>
      </w:tr>
      <w:tr w:rsidR="009D4D3F" w:rsidRPr="0008336E" w14:paraId="3C7BA0E1" w14:textId="77777777" w:rsidTr="00D1436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7DC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E291" w14:textId="77777777" w:rsidR="009D4D3F" w:rsidRPr="0008336E" w:rsidRDefault="009D4D3F" w:rsidP="00D14367">
            <w:pPr>
              <w:rPr>
                <w:rFonts w:ascii="Times New Roman" w:hAnsi="Times New Roman" w:cs="Times New Roman"/>
              </w:rPr>
            </w:pPr>
            <w:r w:rsidRPr="0008336E">
              <w:rPr>
                <w:rFonts w:ascii="Times New Roman" w:hAnsi="Times New Roman" w:cs="Times New Roman"/>
              </w:rPr>
              <w:t xml:space="preserve">The warehouse staff successfully export product to stock or decreases quantity of </w:t>
            </w:r>
            <w:r w:rsidRPr="0008336E">
              <w:rPr>
                <w:rFonts w:ascii="Times New Roman" w:hAnsi="Times New Roman" w:cs="Times New Roman"/>
              </w:rPr>
              <w:lastRenderedPageBreak/>
              <w:t>the existing product in the stock.</w:t>
            </w:r>
          </w:p>
        </w:tc>
      </w:tr>
    </w:tbl>
    <w:p w14:paraId="4C6CBE0B" w14:textId="6DD7A729" w:rsidR="00CC3B89" w:rsidRPr="0008336E" w:rsidRDefault="00CC3B89" w:rsidP="00CC3B89"/>
    <w:sectPr w:rsidR="00CC3B89" w:rsidRPr="0008336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45469" w14:textId="77777777" w:rsidR="00A73707" w:rsidRDefault="00A73707">
      <w:pPr>
        <w:spacing w:line="240" w:lineRule="auto"/>
      </w:pPr>
      <w:r>
        <w:separator/>
      </w:r>
    </w:p>
  </w:endnote>
  <w:endnote w:type="continuationSeparator" w:id="0">
    <w:p w14:paraId="35513B4A" w14:textId="77777777" w:rsidR="00A73707" w:rsidRDefault="00A73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4367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D14367" w:rsidRDefault="00D1436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5706E64D" w:rsidR="00D14367" w:rsidRDefault="00D1436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 xml:space="preserve">Group 04,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4806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D14367" w:rsidRDefault="00D14367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740D3423" w14:textId="77777777" w:rsidR="00D14367" w:rsidRDefault="00D1436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B826C" w14:textId="77777777" w:rsidR="00A73707" w:rsidRDefault="00A73707">
      <w:pPr>
        <w:spacing w:line="240" w:lineRule="auto"/>
      </w:pPr>
      <w:r>
        <w:separator/>
      </w:r>
    </w:p>
  </w:footnote>
  <w:footnote w:type="continuationSeparator" w:id="0">
    <w:p w14:paraId="134C3675" w14:textId="77777777" w:rsidR="00A73707" w:rsidRDefault="00A73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D14367" w:rsidRDefault="00D14367">
    <w:pPr>
      <w:rPr>
        <w:sz w:val="24"/>
      </w:rPr>
    </w:pPr>
  </w:p>
  <w:p w14:paraId="6B05F8DF" w14:textId="77777777" w:rsidR="00D14367" w:rsidRDefault="00D14367">
    <w:pPr>
      <w:pBdr>
        <w:top w:val="single" w:sz="6" w:space="1" w:color="auto"/>
      </w:pBdr>
      <w:rPr>
        <w:sz w:val="24"/>
      </w:rPr>
    </w:pPr>
  </w:p>
  <w:p w14:paraId="5F2979D9" w14:textId="2D5137B1" w:rsidR="00D14367" w:rsidRDefault="00D143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553456F8" w14:textId="77777777" w:rsidR="00D14367" w:rsidRDefault="00D14367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D14367" w:rsidRDefault="00D1436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4367" w14:paraId="28BB3B33" w14:textId="77777777">
      <w:tc>
        <w:tcPr>
          <w:tcW w:w="6379" w:type="dxa"/>
        </w:tcPr>
        <w:p w14:paraId="797306E1" w14:textId="651E7391" w:rsidR="00D14367" w:rsidRDefault="00D14367">
          <w:r>
            <w:t>Management store</w:t>
          </w:r>
        </w:p>
      </w:tc>
      <w:tc>
        <w:tcPr>
          <w:tcW w:w="3179" w:type="dxa"/>
        </w:tcPr>
        <w:p w14:paraId="4CDBD65B" w14:textId="56C78766" w:rsidR="00D14367" w:rsidRDefault="00D1436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8336E">
            <w:t>4</w:t>
          </w:r>
        </w:p>
      </w:tc>
    </w:tr>
    <w:tr w:rsidR="00D14367" w14:paraId="489C52E7" w14:textId="77777777">
      <w:tc>
        <w:tcPr>
          <w:tcW w:w="6379" w:type="dxa"/>
        </w:tcPr>
        <w:p w14:paraId="31DADAB6" w14:textId="00C60566" w:rsidR="00D14367" w:rsidRDefault="00A7370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14367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34054106" w14:textId="171F7969" w:rsidR="00D14367" w:rsidRDefault="00D14367">
          <w:r>
            <w:t xml:space="preserve">  Date:  </w:t>
          </w:r>
          <w:r w:rsidR="0008336E">
            <w:t>22</w:t>
          </w:r>
          <w:r>
            <w:t>/11/2019</w:t>
          </w:r>
        </w:p>
      </w:tc>
    </w:tr>
    <w:tr w:rsidR="00D14367" w14:paraId="21DF6F90" w14:textId="77777777">
      <w:tc>
        <w:tcPr>
          <w:tcW w:w="9558" w:type="dxa"/>
          <w:gridSpan w:val="2"/>
        </w:tcPr>
        <w:p w14:paraId="30254BF3" w14:textId="77777777" w:rsidR="00D14367" w:rsidRDefault="00D14367">
          <w:r>
            <w:t>&lt;document identifier&gt;</w:t>
          </w:r>
        </w:p>
      </w:tc>
    </w:tr>
  </w:tbl>
  <w:p w14:paraId="13C7A954" w14:textId="77777777" w:rsidR="00D14367" w:rsidRDefault="00D1436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5F0AE14"/>
    <w:lvl w:ilvl="0">
      <w:start w:val="1"/>
      <w:numFmt w:val="decimal"/>
      <w:pStyle w:val="u1"/>
      <w:lvlText w:val="%1."/>
      <w:legacy w:legacy="1" w:legacySpace="144" w:legacyIndent="0"/>
      <w:lvlJc w:val="left"/>
      <w:rPr>
        <w:rFonts w:ascii="Times New Roman" w:hAnsi="Times New Roman" w:cs="Times New Roman" w:hint="default"/>
        <w:b w:val="0"/>
        <w:bCs/>
        <w:sz w:val="20"/>
        <w:szCs w:val="20"/>
      </w:rPr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83D0C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769C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20B2E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E118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05F81"/>
    <w:multiLevelType w:val="hybridMultilevel"/>
    <w:tmpl w:val="80F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62D75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973AB"/>
    <w:multiLevelType w:val="hybridMultilevel"/>
    <w:tmpl w:val="8EC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024EB"/>
    <w:multiLevelType w:val="hybridMultilevel"/>
    <w:tmpl w:val="01FA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470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2216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31504"/>
    <w:multiLevelType w:val="hybridMultilevel"/>
    <w:tmpl w:val="ED78B454"/>
    <w:lvl w:ilvl="0" w:tplc="9DE8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61A3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6653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6734A"/>
    <w:multiLevelType w:val="multilevel"/>
    <w:tmpl w:val="41B2B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Arial" w:hAnsi="Arial" w:cs="Arial" w:hint="default"/>
        <w:color w:val="000000"/>
      </w:rPr>
    </w:lvl>
  </w:abstractNum>
  <w:abstractNum w:abstractNumId="15" w15:restartNumberingAfterBreak="0">
    <w:nsid w:val="21254136"/>
    <w:multiLevelType w:val="hybridMultilevel"/>
    <w:tmpl w:val="CFA80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FD78B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C5488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14B1"/>
    <w:multiLevelType w:val="hybridMultilevel"/>
    <w:tmpl w:val="9F26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8511C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73781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46DAF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938B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212B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71B09"/>
    <w:multiLevelType w:val="hybridMultilevel"/>
    <w:tmpl w:val="9154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E2FAC"/>
    <w:multiLevelType w:val="multilevel"/>
    <w:tmpl w:val="4CB88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DFD254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A5CE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97B04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62D55"/>
    <w:multiLevelType w:val="hybridMultilevel"/>
    <w:tmpl w:val="C4382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E3DD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B487392"/>
    <w:multiLevelType w:val="hybridMultilevel"/>
    <w:tmpl w:val="10CA7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D52FA"/>
    <w:multiLevelType w:val="hybridMultilevel"/>
    <w:tmpl w:val="F6A8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001F2"/>
    <w:multiLevelType w:val="hybridMultilevel"/>
    <w:tmpl w:val="E610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651A0"/>
    <w:multiLevelType w:val="hybridMultilevel"/>
    <w:tmpl w:val="A4FC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05764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0"/>
  </w:num>
  <w:num w:numId="26">
    <w:abstractNumId w:val="36"/>
  </w:num>
  <w:num w:numId="27">
    <w:abstractNumId w:val="25"/>
  </w:num>
  <w:num w:numId="28">
    <w:abstractNumId w:val="37"/>
  </w:num>
  <w:num w:numId="29">
    <w:abstractNumId w:val="11"/>
  </w:num>
  <w:num w:numId="30">
    <w:abstractNumId w:val="18"/>
  </w:num>
  <w:num w:numId="31">
    <w:abstractNumId w:val="7"/>
  </w:num>
  <w:num w:numId="32">
    <w:abstractNumId w:val="26"/>
  </w:num>
  <w:num w:numId="33">
    <w:abstractNumId w:val="5"/>
  </w:num>
  <w:num w:numId="34">
    <w:abstractNumId w:val="0"/>
    <w:lvlOverride w:ilvl="0">
      <w:startOverride w:val="1"/>
    </w:lvlOverride>
  </w:num>
  <w:num w:numId="35">
    <w:abstractNumId w:val="8"/>
  </w:num>
  <w:num w:numId="36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6824"/>
    <w:rsid w:val="000379FC"/>
    <w:rsid w:val="0005448B"/>
    <w:rsid w:val="0008336E"/>
    <w:rsid w:val="000A0E7B"/>
    <w:rsid w:val="000A4D5C"/>
    <w:rsid w:val="000C0AE6"/>
    <w:rsid w:val="000C5EAE"/>
    <w:rsid w:val="000C7E2A"/>
    <w:rsid w:val="000D02B5"/>
    <w:rsid w:val="000F6A6F"/>
    <w:rsid w:val="00116E74"/>
    <w:rsid w:val="00120AF4"/>
    <w:rsid w:val="00145797"/>
    <w:rsid w:val="0018683F"/>
    <w:rsid w:val="00192669"/>
    <w:rsid w:val="001926FD"/>
    <w:rsid w:val="001960C9"/>
    <w:rsid w:val="001C1F0A"/>
    <w:rsid w:val="001C21FD"/>
    <w:rsid w:val="001E597A"/>
    <w:rsid w:val="001E5E15"/>
    <w:rsid w:val="001F7DF6"/>
    <w:rsid w:val="00203A10"/>
    <w:rsid w:val="00206302"/>
    <w:rsid w:val="00224562"/>
    <w:rsid w:val="00240CB1"/>
    <w:rsid w:val="00241189"/>
    <w:rsid w:val="00253488"/>
    <w:rsid w:val="00255B17"/>
    <w:rsid w:val="00261EE2"/>
    <w:rsid w:val="00286BF7"/>
    <w:rsid w:val="00287C5A"/>
    <w:rsid w:val="00294E16"/>
    <w:rsid w:val="002B37D6"/>
    <w:rsid w:val="002C788A"/>
    <w:rsid w:val="002C7CB2"/>
    <w:rsid w:val="002F3E7A"/>
    <w:rsid w:val="00303B75"/>
    <w:rsid w:val="0034779E"/>
    <w:rsid w:val="00366692"/>
    <w:rsid w:val="003912F0"/>
    <w:rsid w:val="00396598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339E5"/>
    <w:rsid w:val="005835BF"/>
    <w:rsid w:val="00591379"/>
    <w:rsid w:val="005B2D99"/>
    <w:rsid w:val="005B6CA7"/>
    <w:rsid w:val="005D3486"/>
    <w:rsid w:val="005E3ADD"/>
    <w:rsid w:val="00614BD3"/>
    <w:rsid w:val="00621BED"/>
    <w:rsid w:val="00630073"/>
    <w:rsid w:val="0063596B"/>
    <w:rsid w:val="00661C90"/>
    <w:rsid w:val="00664A65"/>
    <w:rsid w:val="006D0A9A"/>
    <w:rsid w:val="006D6711"/>
    <w:rsid w:val="00705E25"/>
    <w:rsid w:val="007201F3"/>
    <w:rsid w:val="00722628"/>
    <w:rsid w:val="00727D12"/>
    <w:rsid w:val="00735E6A"/>
    <w:rsid w:val="007C150D"/>
    <w:rsid w:val="007C6855"/>
    <w:rsid w:val="00804E89"/>
    <w:rsid w:val="00810936"/>
    <w:rsid w:val="00841BCC"/>
    <w:rsid w:val="00856E78"/>
    <w:rsid w:val="00876F9C"/>
    <w:rsid w:val="008828EB"/>
    <w:rsid w:val="00884D59"/>
    <w:rsid w:val="008A0730"/>
    <w:rsid w:val="008A6656"/>
    <w:rsid w:val="008A7F64"/>
    <w:rsid w:val="008C03A6"/>
    <w:rsid w:val="008C235D"/>
    <w:rsid w:val="008C4E4E"/>
    <w:rsid w:val="008D2367"/>
    <w:rsid w:val="00930E23"/>
    <w:rsid w:val="00941ADF"/>
    <w:rsid w:val="00952E28"/>
    <w:rsid w:val="00962FFB"/>
    <w:rsid w:val="00970592"/>
    <w:rsid w:val="0099736E"/>
    <w:rsid w:val="009B420A"/>
    <w:rsid w:val="009B5D81"/>
    <w:rsid w:val="009C307A"/>
    <w:rsid w:val="009D00EE"/>
    <w:rsid w:val="009D033E"/>
    <w:rsid w:val="009D4D3F"/>
    <w:rsid w:val="009F55EC"/>
    <w:rsid w:val="00A013D1"/>
    <w:rsid w:val="00A0216A"/>
    <w:rsid w:val="00A140A7"/>
    <w:rsid w:val="00A149F1"/>
    <w:rsid w:val="00A347E9"/>
    <w:rsid w:val="00A43CFC"/>
    <w:rsid w:val="00A5265D"/>
    <w:rsid w:val="00A5675A"/>
    <w:rsid w:val="00A6373E"/>
    <w:rsid w:val="00A734D9"/>
    <w:rsid w:val="00A73707"/>
    <w:rsid w:val="00A83A76"/>
    <w:rsid w:val="00A9578F"/>
    <w:rsid w:val="00A9740D"/>
    <w:rsid w:val="00AA2DFE"/>
    <w:rsid w:val="00AA7C3B"/>
    <w:rsid w:val="00AF7300"/>
    <w:rsid w:val="00B04806"/>
    <w:rsid w:val="00B27476"/>
    <w:rsid w:val="00B305DC"/>
    <w:rsid w:val="00B50DB6"/>
    <w:rsid w:val="00B808A1"/>
    <w:rsid w:val="00B84F54"/>
    <w:rsid w:val="00B92B1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3B89"/>
    <w:rsid w:val="00CC554D"/>
    <w:rsid w:val="00CD4E74"/>
    <w:rsid w:val="00CE05C2"/>
    <w:rsid w:val="00CF47BE"/>
    <w:rsid w:val="00D14367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654C4"/>
    <w:rsid w:val="00E9175C"/>
    <w:rsid w:val="00EC00CE"/>
    <w:rsid w:val="00EC45E3"/>
    <w:rsid w:val="00EE3922"/>
    <w:rsid w:val="00F02F9F"/>
    <w:rsid w:val="00F25C41"/>
    <w:rsid w:val="00F54DC2"/>
    <w:rsid w:val="00F77891"/>
    <w:rsid w:val="00F92264"/>
    <w:rsid w:val="00F94CDD"/>
    <w:rsid w:val="00F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TiuChar">
    <w:name w:val="Tiêu đề Char"/>
    <w:basedOn w:val="Phngmcinhcuaoanvn"/>
    <w:link w:val="Tiu"/>
    <w:rsid w:val="00A5265D"/>
    <w:rPr>
      <w:rFonts w:ascii="Arial" w:hAnsi="Arial"/>
      <w:b/>
      <w:sz w:val="36"/>
    </w:rPr>
  </w:style>
  <w:style w:type="character" w:customStyle="1" w:styleId="u2Char">
    <w:name w:val="Đầu đề 2 Char"/>
    <w:basedOn w:val="Phngmcinhcuaoanvn"/>
    <w:link w:val="u2"/>
    <w:rsid w:val="00CC3B89"/>
    <w:rPr>
      <w:rFonts w:ascii="Arial" w:hAnsi="Arial"/>
      <w:b/>
    </w:rPr>
  </w:style>
  <w:style w:type="paragraph" w:styleId="uMucluc">
    <w:name w:val="TOC Heading"/>
    <w:basedOn w:val="u1"/>
    <w:next w:val="Binhthng"/>
    <w:uiPriority w:val="39"/>
    <w:unhideWhenUsed/>
    <w:qFormat/>
    <w:rsid w:val="008828E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KhngDncch">
    <w:name w:val="No Spacing"/>
    <w:uiPriority w:val="1"/>
    <w:qFormat/>
    <w:rsid w:val="009D4D3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023B-27D5-42DA-A15F-4B8F7C71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466</TotalTime>
  <Pages>12</Pages>
  <Words>2769</Words>
  <Characters>15789</Characters>
  <Application>Microsoft Office Word</Application>
  <DocSecurity>0</DocSecurity>
  <Lines>131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lythanhlongst.0310@gmail.com</cp:lastModifiedBy>
  <cp:revision>18</cp:revision>
  <cp:lastPrinted>2019-11-17T17:25:00Z</cp:lastPrinted>
  <dcterms:created xsi:type="dcterms:W3CDTF">2017-11-02T11:15:00Z</dcterms:created>
  <dcterms:modified xsi:type="dcterms:W3CDTF">2019-11-22T14:46:00Z</dcterms:modified>
</cp:coreProperties>
</file>